
<file path=[Content_Types].xml><?xml version="1.0" encoding="utf-8"?>
<Types xmlns="http://schemas.openxmlformats.org/package/2006/content-types">
  <Default Extension="dat" ContentType="text/plain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0287b8243fc44978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7FAF38" w14:textId="77777777" w:rsidR="00D05563" w:rsidRPr="00F07A5F" w:rsidRDefault="00D05563" w:rsidP="00D05563">
      <w:pPr>
        <w:pStyle w:val="af5"/>
        <w:rPr>
          <w:sz w:val="36"/>
          <w:szCs w:val="36"/>
        </w:rPr>
      </w:pPr>
      <w:r>
        <w:rPr>
          <w:rFonts w:hint="eastAsia"/>
          <w:sz w:val="36"/>
          <w:szCs w:val="36"/>
        </w:rPr>
        <w:t>大数据平台</w:t>
      </w:r>
      <w:r>
        <w:rPr>
          <w:rFonts w:hint="eastAsia"/>
          <w:sz w:val="36"/>
          <w:szCs w:val="36"/>
        </w:rPr>
        <w:t>-</w:t>
      </w:r>
      <w:r>
        <w:rPr>
          <w:rFonts w:hint="eastAsia"/>
          <w:sz w:val="36"/>
          <w:szCs w:val="36"/>
        </w:rPr>
        <w:t>数据开发</w:t>
      </w:r>
      <w:r>
        <w:rPr>
          <w:rFonts w:hint="eastAsia"/>
          <w:sz w:val="36"/>
          <w:szCs w:val="36"/>
        </w:rPr>
        <w:t>IDE</w:t>
      </w:r>
    </w:p>
    <w:p w14:paraId="1C71D72E" w14:textId="77777777" w:rsidR="00D05563" w:rsidRPr="00F07A5F" w:rsidRDefault="00D05563" w:rsidP="00D05563">
      <w:pPr>
        <w:pStyle w:val="af3"/>
        <w:rPr>
          <w:sz w:val="48"/>
          <w:szCs w:val="48"/>
        </w:rPr>
      </w:pPr>
      <w:r w:rsidRPr="00F07A5F">
        <w:rPr>
          <w:sz w:val="48"/>
          <w:szCs w:val="48"/>
        </w:rPr>
        <w:fldChar w:fldCharType="begin"/>
      </w:r>
      <w:r w:rsidRPr="00F07A5F">
        <w:rPr>
          <w:sz w:val="48"/>
          <w:szCs w:val="48"/>
        </w:rPr>
        <w:instrText xml:space="preserve"> DOCPROPERTY "proposal name" </w:instrText>
      </w:r>
      <w:r w:rsidRPr="00F07A5F">
        <w:rPr>
          <w:sz w:val="48"/>
          <w:szCs w:val="48"/>
        </w:rPr>
        <w:fldChar w:fldCharType="separate"/>
      </w:r>
      <w:r>
        <w:rPr>
          <w:rFonts w:hint="eastAsia"/>
          <w:sz w:val="48"/>
          <w:szCs w:val="48"/>
        </w:rPr>
        <w:t>用户使用手册</w:t>
      </w:r>
      <w:r w:rsidRPr="00F07A5F">
        <w:rPr>
          <w:sz w:val="48"/>
          <w:szCs w:val="48"/>
        </w:rPr>
        <w:fldChar w:fldCharType="end"/>
      </w:r>
    </w:p>
    <w:p w14:paraId="5658BF79" w14:textId="77777777" w:rsidR="00D05563" w:rsidRDefault="00D05563" w:rsidP="00D05563">
      <w:pPr>
        <w:pStyle w:val="af4"/>
      </w:pPr>
    </w:p>
    <w:p w14:paraId="25B674E7" w14:textId="77777777" w:rsidR="00D05563" w:rsidRDefault="00D05563" w:rsidP="00D05563">
      <w:pPr>
        <w:pStyle w:val="af4"/>
      </w:pPr>
    </w:p>
    <w:p w14:paraId="63AF83A1" w14:textId="6096EF13" w:rsidR="00D05563" w:rsidRDefault="00D05563" w:rsidP="00D05563">
      <w:pPr>
        <w:pStyle w:val="af4"/>
      </w:pPr>
      <w:r>
        <w:fldChar w:fldCharType="begin"/>
      </w:r>
      <w:r>
        <w:instrText xml:space="preserve"> TIME \@ "yyyy'</w:instrText>
      </w:r>
      <w:r>
        <w:rPr>
          <w:rFonts w:hint="eastAsia"/>
        </w:rPr>
        <w:instrText>年</w:instrText>
      </w:r>
      <w:r>
        <w:instrText>'M'</w:instrText>
      </w:r>
      <w:r>
        <w:rPr>
          <w:rFonts w:hint="eastAsia"/>
        </w:rPr>
        <w:instrText>月</w:instrText>
      </w:r>
      <w:r>
        <w:instrText>'d'</w:instrText>
      </w:r>
      <w:r>
        <w:rPr>
          <w:rFonts w:hint="eastAsia"/>
        </w:rPr>
        <w:instrText>日</w:instrText>
      </w:r>
      <w:r>
        <w:instrText xml:space="preserve">'" </w:instrText>
      </w:r>
      <w:r>
        <w:fldChar w:fldCharType="separate"/>
      </w:r>
      <w:r w:rsidR="00F42251">
        <w:rPr>
          <w:rFonts w:hint="eastAsia"/>
          <w:noProof/>
        </w:rPr>
        <w:t>2021</w:t>
      </w:r>
      <w:r w:rsidR="00F42251">
        <w:rPr>
          <w:rFonts w:hint="eastAsia"/>
          <w:noProof/>
        </w:rPr>
        <w:t>年</w:t>
      </w:r>
      <w:r w:rsidR="00F42251">
        <w:rPr>
          <w:rFonts w:hint="eastAsia"/>
          <w:noProof/>
        </w:rPr>
        <w:t>1</w:t>
      </w:r>
      <w:r w:rsidR="00F42251">
        <w:rPr>
          <w:rFonts w:hint="eastAsia"/>
          <w:noProof/>
        </w:rPr>
        <w:t>月</w:t>
      </w:r>
      <w:r w:rsidR="00F42251">
        <w:rPr>
          <w:rFonts w:hint="eastAsia"/>
          <w:noProof/>
        </w:rPr>
        <w:t>14</w:t>
      </w:r>
      <w:r w:rsidR="00F42251">
        <w:rPr>
          <w:rFonts w:hint="eastAsia"/>
          <w:noProof/>
        </w:rPr>
        <w:t>日</w:t>
      </w:r>
      <w:r>
        <w:fldChar w:fldCharType="end"/>
      </w:r>
    </w:p>
    <w:p w14:paraId="5F599CCA" w14:textId="77777777" w:rsidR="00443DFB" w:rsidRDefault="00443DFB" w:rsidP="00443DFB"/>
    <w:p w14:paraId="0BE0E167" w14:textId="77777777" w:rsidR="00E775B8" w:rsidRDefault="00E775B8" w:rsidP="00443DFB"/>
    <w:p w14:paraId="4D33F519" w14:textId="77777777" w:rsidR="00E775B8" w:rsidRDefault="00E775B8" w:rsidP="00443DFB"/>
    <w:p w14:paraId="5D4EA143" w14:textId="77777777" w:rsidR="00E775B8" w:rsidRDefault="00E775B8" w:rsidP="00443DFB"/>
    <w:p w14:paraId="2C8D77BC" w14:textId="77777777" w:rsidR="00BA0CBC" w:rsidRDefault="00BA0CBC" w:rsidP="00443DFB"/>
    <w:p w14:paraId="4A372C75" w14:textId="77777777" w:rsidR="00BA0CBC" w:rsidRDefault="00BA0CBC" w:rsidP="00443DFB"/>
    <w:p w14:paraId="41B15115" w14:textId="77777777" w:rsidR="00BA0CBC" w:rsidRDefault="00BA0CBC" w:rsidP="00443DFB"/>
    <w:p w14:paraId="4A805E88" w14:textId="77777777" w:rsidR="00D05563" w:rsidRDefault="00D05563" w:rsidP="00D05563">
      <w:pPr>
        <w:pStyle w:val="af6"/>
        <w:tabs>
          <w:tab w:val="center" w:pos="4153"/>
          <w:tab w:val="left" w:pos="6960"/>
        </w:tabs>
        <w:spacing w:after="156"/>
      </w:pPr>
      <w:r>
        <w:rPr>
          <w:rFonts w:hint="eastAsia"/>
        </w:rPr>
        <w:lastRenderedPageBreak/>
        <w:t>文档属性</w:t>
      </w:r>
    </w:p>
    <w:tbl>
      <w:tblPr>
        <w:tblW w:w="0" w:type="auto"/>
        <w:jc w:val="center"/>
        <w:tblBorders>
          <w:top w:val="single" w:sz="12" w:space="0" w:color="1F497D"/>
          <w:left w:val="single" w:sz="12" w:space="0" w:color="1F497D"/>
          <w:bottom w:val="single" w:sz="12" w:space="0" w:color="1F497D"/>
          <w:right w:val="single" w:sz="12" w:space="0" w:color="1F497D"/>
          <w:insideH w:val="single" w:sz="4" w:space="0" w:color="1F497D"/>
          <w:insideV w:val="single" w:sz="4" w:space="0" w:color="1F497D"/>
        </w:tblBorders>
        <w:tblLook w:val="00A0" w:firstRow="1" w:lastRow="0" w:firstColumn="1" w:lastColumn="0" w:noHBand="0" w:noVBand="0"/>
      </w:tblPr>
      <w:tblGrid>
        <w:gridCol w:w="2415"/>
        <w:gridCol w:w="5861"/>
      </w:tblGrid>
      <w:tr w:rsidR="00D05563" w14:paraId="40E2D43B" w14:textId="77777777" w:rsidTr="00D05563">
        <w:trPr>
          <w:jc w:val="center"/>
        </w:trPr>
        <w:tc>
          <w:tcPr>
            <w:tcW w:w="2415" w:type="dxa"/>
            <w:shd w:val="clear" w:color="auto" w:fill="BFBFBF"/>
          </w:tcPr>
          <w:p w14:paraId="39B76152" w14:textId="77777777" w:rsidR="00D05563" w:rsidRDefault="00D05563" w:rsidP="009E2884">
            <w:pPr>
              <w:pStyle w:val="af9"/>
            </w:pPr>
            <w:r>
              <w:rPr>
                <w:rFonts w:hint="eastAsia"/>
              </w:rPr>
              <w:t>属性</w:t>
            </w:r>
          </w:p>
        </w:tc>
        <w:tc>
          <w:tcPr>
            <w:tcW w:w="5861" w:type="dxa"/>
            <w:shd w:val="clear" w:color="auto" w:fill="BFBFBF"/>
          </w:tcPr>
          <w:p w14:paraId="4B1D5F6E" w14:textId="77777777" w:rsidR="00D05563" w:rsidRDefault="00D05563" w:rsidP="009E2884">
            <w:pPr>
              <w:pStyle w:val="af9"/>
            </w:pPr>
            <w:r>
              <w:rPr>
                <w:rFonts w:hint="eastAsia"/>
              </w:rPr>
              <w:t>内容</w:t>
            </w:r>
          </w:p>
        </w:tc>
      </w:tr>
      <w:tr w:rsidR="00D05563" w14:paraId="57C3833C" w14:textId="77777777" w:rsidTr="00D05563">
        <w:trPr>
          <w:jc w:val="center"/>
        </w:trPr>
        <w:tc>
          <w:tcPr>
            <w:tcW w:w="2415" w:type="dxa"/>
            <w:shd w:val="clear" w:color="auto" w:fill="auto"/>
          </w:tcPr>
          <w:p w14:paraId="58F4AA08" w14:textId="77777777" w:rsidR="00D05563" w:rsidRDefault="00D05563" w:rsidP="009E2884">
            <w:pPr>
              <w:pStyle w:val="afa"/>
            </w:pPr>
            <w:r>
              <w:rPr>
                <w:rFonts w:hint="eastAsia"/>
              </w:rPr>
              <w:t>客户名称</w:t>
            </w:r>
          </w:p>
        </w:tc>
        <w:tc>
          <w:tcPr>
            <w:tcW w:w="5861" w:type="dxa"/>
            <w:shd w:val="clear" w:color="auto" w:fill="auto"/>
          </w:tcPr>
          <w:p w14:paraId="3D2BE380" w14:textId="77777777" w:rsidR="00D05563" w:rsidRDefault="00D05563" w:rsidP="009E2884">
            <w:pPr>
              <w:pStyle w:val="afa"/>
            </w:pPr>
            <w:r>
              <w:fldChar w:fldCharType="begin"/>
            </w:r>
            <w:r>
              <w:instrText xml:space="preserve"> DOCPROPERTY "user full name" \* MERGEFORMAT </w:instrText>
            </w:r>
            <w:r>
              <w:fldChar w:fldCharType="separate"/>
            </w:r>
            <w:r>
              <w:rPr>
                <w:rFonts w:hint="eastAsia"/>
              </w:rPr>
              <w:t>XXX</w:t>
            </w:r>
            <w:r>
              <w:rPr>
                <w:rFonts w:hint="eastAsia"/>
              </w:rPr>
              <w:t>公司</w:t>
            </w:r>
            <w:r>
              <w:fldChar w:fldCharType="end"/>
            </w:r>
            <w:r>
              <w:rPr>
                <w:rFonts w:hint="eastAsia"/>
              </w:rPr>
              <w:t>（以下</w:t>
            </w:r>
            <w:r>
              <w:t>简称</w:t>
            </w:r>
            <w:r>
              <w:fldChar w:fldCharType="begin"/>
            </w:r>
            <w:r>
              <w:instrText xml:space="preserve"> DOCPROPERTY  "user short name"  \* MERGEFORMAT </w:instrText>
            </w:r>
            <w:r>
              <w:fldChar w:fldCharType="separate"/>
            </w:r>
            <w:r>
              <w:rPr>
                <w:rFonts w:hint="eastAsia"/>
              </w:rPr>
              <w:t>XXX</w:t>
            </w:r>
            <w:r>
              <w:rPr>
                <w:rFonts w:hint="eastAsia"/>
              </w:rPr>
              <w:t>公司</w:t>
            </w:r>
            <w:r>
              <w:fldChar w:fldCharType="end"/>
            </w:r>
            <w:r>
              <w:rPr>
                <w:rFonts w:hint="eastAsia"/>
              </w:rPr>
              <w:t>）</w:t>
            </w:r>
          </w:p>
        </w:tc>
      </w:tr>
      <w:tr w:rsidR="00D05563" w14:paraId="7CAFFAD8" w14:textId="77777777" w:rsidTr="00D05563">
        <w:trPr>
          <w:jc w:val="center"/>
        </w:trPr>
        <w:tc>
          <w:tcPr>
            <w:tcW w:w="2415" w:type="dxa"/>
            <w:shd w:val="clear" w:color="auto" w:fill="auto"/>
          </w:tcPr>
          <w:p w14:paraId="028E778E" w14:textId="77777777" w:rsidR="00D05563" w:rsidRDefault="00D05563" w:rsidP="009E2884">
            <w:pPr>
              <w:pStyle w:val="afa"/>
            </w:pPr>
            <w:r>
              <w:t>项目</w:t>
            </w:r>
            <w:r>
              <w:rPr>
                <w:rFonts w:hint="eastAsia"/>
              </w:rPr>
              <w:t>名称</w:t>
            </w:r>
          </w:p>
        </w:tc>
        <w:tc>
          <w:tcPr>
            <w:tcW w:w="5861" w:type="dxa"/>
            <w:shd w:val="clear" w:color="auto" w:fill="auto"/>
          </w:tcPr>
          <w:p w14:paraId="2E8D4580" w14:textId="77777777" w:rsidR="00D05563" w:rsidRDefault="00D05563" w:rsidP="009E2884">
            <w:pPr>
              <w:pStyle w:val="afa"/>
            </w:pPr>
            <w:r>
              <w:fldChar w:fldCharType="begin"/>
            </w:r>
            <w:r>
              <w:instrText xml:space="preserve"> DOCPROPERTY "project full name" \* MERGEFORMAT </w:instrText>
            </w:r>
            <w:r>
              <w:fldChar w:fldCharType="separate"/>
            </w:r>
            <w:r>
              <w:rPr>
                <w:rFonts w:hint="eastAsia"/>
              </w:rPr>
              <w:t>大数据平台项目</w:t>
            </w:r>
            <w:r>
              <w:fldChar w:fldCharType="end"/>
            </w:r>
          </w:p>
        </w:tc>
      </w:tr>
      <w:tr w:rsidR="00D05563" w14:paraId="5041EBF3" w14:textId="77777777" w:rsidTr="00D05563">
        <w:trPr>
          <w:jc w:val="center"/>
        </w:trPr>
        <w:tc>
          <w:tcPr>
            <w:tcW w:w="2415" w:type="dxa"/>
            <w:shd w:val="clear" w:color="auto" w:fill="auto"/>
          </w:tcPr>
          <w:p w14:paraId="06371BEB" w14:textId="77777777" w:rsidR="00D05563" w:rsidRDefault="00D05563" w:rsidP="009E2884">
            <w:pPr>
              <w:pStyle w:val="afa"/>
            </w:pPr>
            <w:r>
              <w:rPr>
                <w:rFonts w:hint="eastAsia"/>
              </w:rPr>
              <w:t>文档主题</w:t>
            </w:r>
          </w:p>
        </w:tc>
        <w:tc>
          <w:tcPr>
            <w:tcW w:w="5861" w:type="dxa"/>
            <w:shd w:val="clear" w:color="auto" w:fill="auto"/>
          </w:tcPr>
          <w:p w14:paraId="0B36CC22" w14:textId="77777777" w:rsidR="00D05563" w:rsidRDefault="00D05563" w:rsidP="009E2884">
            <w:pPr>
              <w:pStyle w:val="afa"/>
            </w:pPr>
            <w:r>
              <w:fldChar w:fldCharType="begin"/>
            </w:r>
            <w:r>
              <w:instrText xml:space="preserve"> DOCPROPERTY "proposal name" \* MERGEFORMAT </w:instrText>
            </w:r>
            <w:r>
              <w:fldChar w:fldCharType="separate"/>
            </w:r>
            <w:r>
              <w:rPr>
                <w:rFonts w:hint="eastAsia"/>
              </w:rPr>
              <w:t>用户使用手册</w:t>
            </w:r>
            <w:r>
              <w:fldChar w:fldCharType="end"/>
            </w:r>
          </w:p>
        </w:tc>
      </w:tr>
      <w:tr w:rsidR="00D05563" w14:paraId="1DB59DE5" w14:textId="77777777" w:rsidTr="00D05563">
        <w:trPr>
          <w:jc w:val="center"/>
        </w:trPr>
        <w:tc>
          <w:tcPr>
            <w:tcW w:w="2415" w:type="dxa"/>
            <w:shd w:val="clear" w:color="auto" w:fill="auto"/>
          </w:tcPr>
          <w:p w14:paraId="0C059A94" w14:textId="77777777" w:rsidR="00D05563" w:rsidRDefault="00D05563" w:rsidP="009E2884">
            <w:pPr>
              <w:pStyle w:val="afa"/>
            </w:pPr>
            <w:r>
              <w:rPr>
                <w:rFonts w:hint="eastAsia"/>
              </w:rPr>
              <w:t>文档副标题</w:t>
            </w:r>
          </w:p>
        </w:tc>
        <w:tc>
          <w:tcPr>
            <w:tcW w:w="5861" w:type="dxa"/>
            <w:shd w:val="clear" w:color="auto" w:fill="auto"/>
          </w:tcPr>
          <w:p w14:paraId="4E07D650" w14:textId="77777777" w:rsidR="00D05563" w:rsidRDefault="00D05563" w:rsidP="009E2884">
            <w:pPr>
              <w:pStyle w:val="afa"/>
            </w:pPr>
            <w:r>
              <w:rPr>
                <w:rFonts w:hint="eastAsia"/>
              </w:rPr>
              <w:t>数据开发</w:t>
            </w:r>
            <w:r>
              <w:rPr>
                <w:rFonts w:hint="eastAsia"/>
              </w:rPr>
              <w:t>IDE</w:t>
            </w:r>
          </w:p>
        </w:tc>
      </w:tr>
      <w:tr w:rsidR="00D05563" w14:paraId="61383471" w14:textId="77777777" w:rsidTr="00D05563">
        <w:trPr>
          <w:jc w:val="center"/>
        </w:trPr>
        <w:tc>
          <w:tcPr>
            <w:tcW w:w="2415" w:type="dxa"/>
            <w:shd w:val="clear" w:color="auto" w:fill="auto"/>
          </w:tcPr>
          <w:p w14:paraId="5B772412" w14:textId="77777777" w:rsidR="00D05563" w:rsidRDefault="00D05563" w:rsidP="009E2884">
            <w:pPr>
              <w:pStyle w:val="afa"/>
            </w:pPr>
            <w:r>
              <w:rPr>
                <w:rFonts w:hint="eastAsia"/>
              </w:rPr>
              <w:t>文档版本</w:t>
            </w:r>
          </w:p>
        </w:tc>
        <w:tc>
          <w:tcPr>
            <w:tcW w:w="5861" w:type="dxa"/>
            <w:shd w:val="clear" w:color="auto" w:fill="auto"/>
          </w:tcPr>
          <w:p w14:paraId="04AFA421" w14:textId="77777777" w:rsidR="00D05563" w:rsidRDefault="00D05563" w:rsidP="009E2884">
            <w:pPr>
              <w:pStyle w:val="afa"/>
            </w:pPr>
            <w:r>
              <w:rPr>
                <w:rFonts w:hint="eastAsia"/>
              </w:rPr>
              <w:t>1.0</w:t>
            </w:r>
          </w:p>
        </w:tc>
      </w:tr>
      <w:tr w:rsidR="00D05563" w14:paraId="3D475557" w14:textId="77777777" w:rsidTr="00D05563">
        <w:trPr>
          <w:jc w:val="center"/>
        </w:trPr>
        <w:tc>
          <w:tcPr>
            <w:tcW w:w="2415" w:type="dxa"/>
            <w:shd w:val="clear" w:color="auto" w:fill="auto"/>
          </w:tcPr>
          <w:p w14:paraId="4440C491" w14:textId="77777777" w:rsidR="00D05563" w:rsidRDefault="00D05563" w:rsidP="009E2884">
            <w:pPr>
              <w:pStyle w:val="afa"/>
            </w:pPr>
            <w:r>
              <w:rPr>
                <w:rFonts w:hint="eastAsia"/>
              </w:rPr>
              <w:t>文档日期</w:t>
            </w:r>
          </w:p>
        </w:tc>
        <w:tc>
          <w:tcPr>
            <w:tcW w:w="5861" w:type="dxa"/>
            <w:shd w:val="clear" w:color="auto" w:fill="auto"/>
          </w:tcPr>
          <w:p w14:paraId="03C1CFA3" w14:textId="77777777" w:rsidR="00D05563" w:rsidRDefault="00D05563" w:rsidP="009E2884">
            <w:pPr>
              <w:pStyle w:val="afa"/>
            </w:pPr>
            <w:r>
              <w:t>2020/11/10</w:t>
            </w:r>
          </w:p>
        </w:tc>
      </w:tr>
      <w:tr w:rsidR="00D05563" w14:paraId="51660A98" w14:textId="77777777" w:rsidTr="00D05563">
        <w:trPr>
          <w:jc w:val="center"/>
        </w:trPr>
        <w:tc>
          <w:tcPr>
            <w:tcW w:w="2415" w:type="dxa"/>
            <w:shd w:val="clear" w:color="auto" w:fill="auto"/>
          </w:tcPr>
          <w:p w14:paraId="74A1BC20" w14:textId="77777777" w:rsidR="00D05563" w:rsidRDefault="00D05563" w:rsidP="009E2884">
            <w:pPr>
              <w:pStyle w:val="afa"/>
            </w:pPr>
            <w:r>
              <w:rPr>
                <w:rFonts w:hint="eastAsia"/>
              </w:rPr>
              <w:t>作者</w:t>
            </w:r>
          </w:p>
        </w:tc>
        <w:tc>
          <w:tcPr>
            <w:tcW w:w="5861" w:type="dxa"/>
            <w:shd w:val="clear" w:color="auto" w:fill="auto"/>
          </w:tcPr>
          <w:p w14:paraId="7BBB0970" w14:textId="77777777" w:rsidR="00D05563" w:rsidRDefault="00D05563" w:rsidP="009E2884">
            <w:pPr>
              <w:pStyle w:val="afa"/>
            </w:pPr>
            <w:r>
              <w:rPr>
                <w:rFonts w:hint="eastAsia"/>
              </w:rPr>
              <w:t>京东数科</w:t>
            </w:r>
          </w:p>
        </w:tc>
      </w:tr>
    </w:tbl>
    <w:p w14:paraId="52B13B44" w14:textId="77777777" w:rsidR="00D05563" w:rsidRDefault="00D05563" w:rsidP="00D05563">
      <w:pPr>
        <w:pStyle w:val="af7"/>
        <w:spacing w:after="156"/>
        <w:ind w:firstLine="480"/>
      </w:pPr>
    </w:p>
    <w:p w14:paraId="743B7591" w14:textId="77777777" w:rsidR="00D05563" w:rsidRDefault="00D05563" w:rsidP="00D05563">
      <w:pPr>
        <w:pStyle w:val="af6"/>
        <w:spacing w:after="156"/>
      </w:pPr>
      <w:r>
        <w:rPr>
          <w:rFonts w:hint="eastAsia"/>
        </w:rPr>
        <w:t>文档变更</w:t>
      </w:r>
    </w:p>
    <w:tbl>
      <w:tblPr>
        <w:tblW w:w="0" w:type="auto"/>
        <w:jc w:val="center"/>
        <w:tblBorders>
          <w:top w:val="single" w:sz="12" w:space="0" w:color="1F497D"/>
          <w:left w:val="single" w:sz="12" w:space="0" w:color="1F497D"/>
          <w:bottom w:val="single" w:sz="12" w:space="0" w:color="1F497D"/>
          <w:right w:val="single" w:sz="12" w:space="0" w:color="1F497D"/>
          <w:insideH w:val="single" w:sz="4" w:space="0" w:color="1F497D"/>
          <w:insideV w:val="single" w:sz="4" w:space="0" w:color="1F497D"/>
        </w:tblBorders>
        <w:tblLook w:val="0020" w:firstRow="1" w:lastRow="0" w:firstColumn="0" w:lastColumn="0" w:noHBand="0" w:noVBand="0"/>
      </w:tblPr>
      <w:tblGrid>
        <w:gridCol w:w="1147"/>
        <w:gridCol w:w="1301"/>
        <w:gridCol w:w="1080"/>
        <w:gridCol w:w="4860"/>
      </w:tblGrid>
      <w:tr w:rsidR="00D05563" w14:paraId="134804DA" w14:textId="77777777" w:rsidTr="00D05563">
        <w:trPr>
          <w:jc w:val="center"/>
        </w:trPr>
        <w:tc>
          <w:tcPr>
            <w:tcW w:w="1147" w:type="dxa"/>
            <w:shd w:val="clear" w:color="auto" w:fill="BFBFBF"/>
          </w:tcPr>
          <w:p w14:paraId="281A4206" w14:textId="77777777" w:rsidR="00D05563" w:rsidRDefault="00D05563" w:rsidP="009E2884">
            <w:pPr>
              <w:pStyle w:val="af9"/>
            </w:pPr>
            <w:r>
              <w:rPr>
                <w:rFonts w:hint="eastAsia"/>
              </w:rPr>
              <w:t>版本</w:t>
            </w:r>
          </w:p>
        </w:tc>
        <w:tc>
          <w:tcPr>
            <w:tcW w:w="1301" w:type="dxa"/>
            <w:shd w:val="clear" w:color="auto" w:fill="BFBFBF"/>
          </w:tcPr>
          <w:p w14:paraId="1263ADE2" w14:textId="77777777" w:rsidR="00D05563" w:rsidRDefault="00D05563" w:rsidP="009E2884">
            <w:pPr>
              <w:pStyle w:val="af9"/>
            </w:pPr>
            <w:r>
              <w:rPr>
                <w:rFonts w:hint="eastAsia"/>
              </w:rPr>
              <w:t>修订日期</w:t>
            </w:r>
          </w:p>
        </w:tc>
        <w:tc>
          <w:tcPr>
            <w:tcW w:w="1080" w:type="dxa"/>
            <w:shd w:val="clear" w:color="auto" w:fill="BFBFBF"/>
          </w:tcPr>
          <w:p w14:paraId="15127871" w14:textId="77777777" w:rsidR="00D05563" w:rsidRDefault="00D05563" w:rsidP="009E2884">
            <w:pPr>
              <w:pStyle w:val="af9"/>
            </w:pPr>
            <w:r>
              <w:rPr>
                <w:rFonts w:hint="eastAsia"/>
              </w:rPr>
              <w:t>修订人</w:t>
            </w:r>
          </w:p>
        </w:tc>
        <w:tc>
          <w:tcPr>
            <w:tcW w:w="4860" w:type="dxa"/>
            <w:shd w:val="clear" w:color="auto" w:fill="BFBFBF"/>
          </w:tcPr>
          <w:p w14:paraId="00A34984" w14:textId="77777777" w:rsidR="00D05563" w:rsidRDefault="00D05563" w:rsidP="009E2884">
            <w:pPr>
              <w:pStyle w:val="af9"/>
            </w:pPr>
            <w:r>
              <w:rPr>
                <w:rFonts w:hint="eastAsia"/>
              </w:rPr>
              <w:t>描述</w:t>
            </w:r>
          </w:p>
        </w:tc>
      </w:tr>
      <w:tr w:rsidR="00D05563" w14:paraId="02C97081" w14:textId="77777777" w:rsidTr="00D05563">
        <w:trPr>
          <w:jc w:val="center"/>
        </w:trPr>
        <w:tc>
          <w:tcPr>
            <w:tcW w:w="1147" w:type="dxa"/>
            <w:shd w:val="clear" w:color="auto" w:fill="auto"/>
          </w:tcPr>
          <w:p w14:paraId="4CEEE601" w14:textId="77777777" w:rsidR="00D05563" w:rsidRDefault="00D05563" w:rsidP="009E2884">
            <w:pPr>
              <w:pStyle w:val="afa"/>
            </w:pPr>
            <w:r>
              <w:rPr>
                <w:rFonts w:hint="eastAsia"/>
              </w:rPr>
              <w:t>1.0</w:t>
            </w:r>
          </w:p>
        </w:tc>
        <w:tc>
          <w:tcPr>
            <w:tcW w:w="1301" w:type="dxa"/>
            <w:shd w:val="clear" w:color="auto" w:fill="auto"/>
          </w:tcPr>
          <w:p w14:paraId="03FA8C4C" w14:textId="77777777" w:rsidR="00D05563" w:rsidRDefault="00D05563" w:rsidP="009E2884">
            <w:pPr>
              <w:pStyle w:val="afa"/>
            </w:pPr>
            <w:r>
              <w:t>2020/11/10</w:t>
            </w:r>
          </w:p>
        </w:tc>
        <w:tc>
          <w:tcPr>
            <w:tcW w:w="1080" w:type="dxa"/>
            <w:shd w:val="clear" w:color="auto" w:fill="auto"/>
          </w:tcPr>
          <w:p w14:paraId="3DE4E5D3" w14:textId="1F4DF9E1" w:rsidR="00D05563" w:rsidRDefault="00100779" w:rsidP="009E2884">
            <w:pPr>
              <w:pStyle w:val="afa"/>
            </w:pPr>
            <w:r>
              <w:rPr>
                <w:rFonts w:hint="eastAsia"/>
              </w:rPr>
              <w:t>杜强</w:t>
            </w:r>
          </w:p>
        </w:tc>
        <w:tc>
          <w:tcPr>
            <w:tcW w:w="4860" w:type="dxa"/>
            <w:shd w:val="clear" w:color="auto" w:fill="auto"/>
          </w:tcPr>
          <w:p w14:paraId="11519B8F" w14:textId="660D295D" w:rsidR="00D05563" w:rsidRDefault="00100779" w:rsidP="009E2884">
            <w:pPr>
              <w:pStyle w:val="afa"/>
            </w:pPr>
            <w:r>
              <w:rPr>
                <w:rFonts w:hint="eastAsia"/>
              </w:rPr>
              <w:t>更新</w:t>
            </w:r>
          </w:p>
        </w:tc>
      </w:tr>
      <w:tr w:rsidR="00D05563" w14:paraId="708DE400" w14:textId="77777777" w:rsidTr="00D05563">
        <w:trPr>
          <w:jc w:val="center"/>
        </w:trPr>
        <w:tc>
          <w:tcPr>
            <w:tcW w:w="1147" w:type="dxa"/>
            <w:shd w:val="clear" w:color="auto" w:fill="auto"/>
          </w:tcPr>
          <w:p w14:paraId="04EDB725" w14:textId="77777777" w:rsidR="00D05563" w:rsidRDefault="00D05563" w:rsidP="009E2884">
            <w:pPr>
              <w:pStyle w:val="afa"/>
            </w:pPr>
          </w:p>
        </w:tc>
        <w:tc>
          <w:tcPr>
            <w:tcW w:w="1301" w:type="dxa"/>
            <w:shd w:val="clear" w:color="auto" w:fill="auto"/>
          </w:tcPr>
          <w:p w14:paraId="2E97B55A" w14:textId="77777777" w:rsidR="00D05563" w:rsidRDefault="00D05563" w:rsidP="009E2884">
            <w:pPr>
              <w:pStyle w:val="afa"/>
            </w:pPr>
          </w:p>
        </w:tc>
        <w:tc>
          <w:tcPr>
            <w:tcW w:w="1080" w:type="dxa"/>
            <w:shd w:val="clear" w:color="auto" w:fill="auto"/>
          </w:tcPr>
          <w:p w14:paraId="0D14FCEE" w14:textId="77777777" w:rsidR="00D05563" w:rsidRDefault="00D05563" w:rsidP="009E2884">
            <w:pPr>
              <w:pStyle w:val="afa"/>
            </w:pPr>
          </w:p>
        </w:tc>
        <w:tc>
          <w:tcPr>
            <w:tcW w:w="4860" w:type="dxa"/>
            <w:shd w:val="clear" w:color="auto" w:fill="auto"/>
          </w:tcPr>
          <w:p w14:paraId="7937E660" w14:textId="77777777" w:rsidR="00D05563" w:rsidRDefault="00D05563" w:rsidP="009E2884">
            <w:pPr>
              <w:pStyle w:val="afa"/>
            </w:pPr>
          </w:p>
        </w:tc>
      </w:tr>
      <w:tr w:rsidR="00D05563" w14:paraId="70EFCC9A" w14:textId="77777777" w:rsidTr="00D05563">
        <w:trPr>
          <w:jc w:val="center"/>
        </w:trPr>
        <w:tc>
          <w:tcPr>
            <w:tcW w:w="1147" w:type="dxa"/>
            <w:shd w:val="clear" w:color="auto" w:fill="auto"/>
          </w:tcPr>
          <w:p w14:paraId="0E70C49F" w14:textId="77777777" w:rsidR="00D05563" w:rsidRDefault="00D05563" w:rsidP="009E2884">
            <w:pPr>
              <w:pStyle w:val="afa"/>
            </w:pPr>
          </w:p>
        </w:tc>
        <w:tc>
          <w:tcPr>
            <w:tcW w:w="1301" w:type="dxa"/>
            <w:shd w:val="clear" w:color="auto" w:fill="auto"/>
          </w:tcPr>
          <w:p w14:paraId="1733BB8A" w14:textId="77777777" w:rsidR="00D05563" w:rsidRDefault="00D05563" w:rsidP="009E2884">
            <w:pPr>
              <w:pStyle w:val="afa"/>
            </w:pPr>
          </w:p>
        </w:tc>
        <w:tc>
          <w:tcPr>
            <w:tcW w:w="1080" w:type="dxa"/>
            <w:shd w:val="clear" w:color="auto" w:fill="auto"/>
          </w:tcPr>
          <w:p w14:paraId="36AE6451" w14:textId="77777777" w:rsidR="00D05563" w:rsidRDefault="00D05563" w:rsidP="009E2884">
            <w:pPr>
              <w:pStyle w:val="afa"/>
            </w:pPr>
          </w:p>
        </w:tc>
        <w:tc>
          <w:tcPr>
            <w:tcW w:w="4860" w:type="dxa"/>
            <w:shd w:val="clear" w:color="auto" w:fill="auto"/>
          </w:tcPr>
          <w:p w14:paraId="5B4B4054" w14:textId="77777777" w:rsidR="00D05563" w:rsidRDefault="00D05563" w:rsidP="009E2884">
            <w:pPr>
              <w:pStyle w:val="afa"/>
            </w:pPr>
          </w:p>
        </w:tc>
      </w:tr>
      <w:tr w:rsidR="00D05563" w14:paraId="0B83E52F" w14:textId="77777777" w:rsidTr="00D05563">
        <w:trPr>
          <w:jc w:val="center"/>
        </w:trPr>
        <w:tc>
          <w:tcPr>
            <w:tcW w:w="1147" w:type="dxa"/>
            <w:shd w:val="clear" w:color="auto" w:fill="auto"/>
          </w:tcPr>
          <w:p w14:paraId="3A8913FA" w14:textId="77777777" w:rsidR="00D05563" w:rsidRDefault="00D05563" w:rsidP="009E2884">
            <w:pPr>
              <w:pStyle w:val="afa"/>
            </w:pPr>
          </w:p>
        </w:tc>
        <w:tc>
          <w:tcPr>
            <w:tcW w:w="1301" w:type="dxa"/>
            <w:shd w:val="clear" w:color="auto" w:fill="auto"/>
          </w:tcPr>
          <w:p w14:paraId="37D0242E" w14:textId="77777777" w:rsidR="00D05563" w:rsidRDefault="00D05563" w:rsidP="009E2884">
            <w:pPr>
              <w:pStyle w:val="afa"/>
            </w:pPr>
          </w:p>
        </w:tc>
        <w:tc>
          <w:tcPr>
            <w:tcW w:w="1080" w:type="dxa"/>
            <w:shd w:val="clear" w:color="auto" w:fill="auto"/>
          </w:tcPr>
          <w:p w14:paraId="4708C1B1" w14:textId="77777777" w:rsidR="00D05563" w:rsidRDefault="00D05563" w:rsidP="009E2884">
            <w:pPr>
              <w:pStyle w:val="afa"/>
            </w:pPr>
          </w:p>
        </w:tc>
        <w:tc>
          <w:tcPr>
            <w:tcW w:w="4860" w:type="dxa"/>
            <w:shd w:val="clear" w:color="auto" w:fill="auto"/>
          </w:tcPr>
          <w:p w14:paraId="35FB79FE" w14:textId="77777777" w:rsidR="00D05563" w:rsidRDefault="00D05563" w:rsidP="009E2884">
            <w:pPr>
              <w:pStyle w:val="afa"/>
            </w:pPr>
          </w:p>
        </w:tc>
      </w:tr>
    </w:tbl>
    <w:p w14:paraId="5DFC02BB" w14:textId="77777777" w:rsidR="00D05563" w:rsidRDefault="00D05563" w:rsidP="00D05563">
      <w:pPr>
        <w:pStyle w:val="af7"/>
        <w:spacing w:after="156"/>
        <w:ind w:firstLine="480"/>
      </w:pPr>
    </w:p>
    <w:p w14:paraId="2801A4CA" w14:textId="77777777" w:rsidR="00D05563" w:rsidRDefault="00D05563" w:rsidP="00D05563">
      <w:pPr>
        <w:pStyle w:val="af7"/>
        <w:spacing w:after="156"/>
        <w:ind w:firstLine="480"/>
      </w:pPr>
    </w:p>
    <w:p w14:paraId="621B9F97" w14:textId="77777777" w:rsidR="00BA0CBC" w:rsidRDefault="00D05563" w:rsidP="00D05563">
      <w:r>
        <w:br w:type="page"/>
      </w:r>
    </w:p>
    <w:p w14:paraId="58C64543" w14:textId="77777777" w:rsidR="00E775B8" w:rsidRPr="00596238" w:rsidRDefault="00E775B8" w:rsidP="00443DFB">
      <w:pPr>
        <w:rPr>
          <w:rFonts w:eastAsia="MS Mincho"/>
          <w:lang w:eastAsia="ja-JP"/>
        </w:rPr>
        <w:sectPr w:rsidR="00E775B8" w:rsidRPr="00596238" w:rsidSect="00FD631A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77" w:bottom="1440" w:left="1077" w:header="851" w:footer="709" w:gutter="0"/>
          <w:cols w:space="425"/>
          <w:docGrid w:type="lines" w:linePitch="312"/>
        </w:sectPr>
      </w:pPr>
    </w:p>
    <w:p w14:paraId="495BFA46" w14:textId="77777777" w:rsidR="00E775B8" w:rsidRPr="00FD433B" w:rsidRDefault="00E775B8" w:rsidP="00FD433B">
      <w:pPr>
        <w:jc w:val="center"/>
        <w:rPr>
          <w:b/>
          <w:sz w:val="36"/>
          <w:szCs w:val="36"/>
        </w:rPr>
      </w:pPr>
      <w:r w:rsidRPr="00FD433B">
        <w:rPr>
          <w:rFonts w:hint="eastAsia"/>
          <w:b/>
          <w:sz w:val="36"/>
          <w:szCs w:val="36"/>
        </w:rPr>
        <w:lastRenderedPageBreak/>
        <w:t>目录</w:t>
      </w:r>
    </w:p>
    <w:p w14:paraId="689D2E96" w14:textId="77777777" w:rsidR="00E775B8" w:rsidRDefault="00E775B8" w:rsidP="00443DFB"/>
    <w:p w14:paraId="1FE594A9" w14:textId="46FFDC1C" w:rsidR="00DD7BC3" w:rsidRDefault="00FD433B">
      <w:pPr>
        <w:pStyle w:val="TOC1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  <w:szCs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"2-3" \h \z \t "</w:instrText>
      </w:r>
      <w:r>
        <w:rPr>
          <w:rFonts w:hint="eastAsia"/>
        </w:rPr>
        <w:instrText>标题</w:instrText>
      </w:r>
      <w:r>
        <w:rPr>
          <w:rFonts w:hint="eastAsia"/>
        </w:rPr>
        <w:instrText xml:space="preserve"> 1,1"</w:instrText>
      </w:r>
      <w:r>
        <w:instrText xml:space="preserve"> </w:instrText>
      </w:r>
      <w:r>
        <w:fldChar w:fldCharType="separate"/>
      </w:r>
      <w:hyperlink w:anchor="_Toc56086933" w:history="1">
        <w:r w:rsidR="00DD7BC3" w:rsidRPr="00ED614D">
          <w:rPr>
            <w:rStyle w:val="af"/>
            <w:noProof/>
          </w:rPr>
          <w:t>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产品介绍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_Toc56086933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5</w:t>
        </w:r>
        <w:r w:rsidR="00DD7BC3">
          <w:rPr>
            <w:noProof/>
            <w:webHidden/>
          </w:rPr>
          <w:fldChar w:fldCharType="end"/>
        </w:r>
      </w:hyperlink>
    </w:p>
    <w:p w14:paraId="4584DE0D" w14:textId="4D7E996F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34" w:history="1">
        <w:r w:rsidR="00DD7BC3" w:rsidRPr="00ED614D">
          <w:rPr>
            <w:rStyle w:val="af"/>
            <w:noProof/>
          </w:rPr>
          <w:t>1.1.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产品概述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_Toc56086934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5</w:t>
        </w:r>
        <w:r w:rsidR="00DD7BC3">
          <w:rPr>
            <w:noProof/>
            <w:webHidden/>
          </w:rPr>
          <w:fldChar w:fldCharType="end"/>
        </w:r>
      </w:hyperlink>
    </w:p>
    <w:p w14:paraId="15477D94" w14:textId="07CC432F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35" w:history="1">
        <w:r w:rsidR="00DD7BC3" w:rsidRPr="00ED614D">
          <w:rPr>
            <w:rStyle w:val="af"/>
            <w:noProof/>
          </w:rPr>
          <w:t>1.2.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应用场景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_Toc56086935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5</w:t>
        </w:r>
        <w:r w:rsidR="00DD7BC3">
          <w:rPr>
            <w:noProof/>
            <w:webHidden/>
          </w:rPr>
          <w:fldChar w:fldCharType="end"/>
        </w:r>
      </w:hyperlink>
    </w:p>
    <w:p w14:paraId="72A95CF8" w14:textId="4A1E13F9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36" w:history="1">
        <w:r w:rsidR="00DD7BC3" w:rsidRPr="00ED614D">
          <w:rPr>
            <w:rStyle w:val="af"/>
            <w:noProof/>
          </w:rPr>
          <w:t>1.3.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术语定义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_Toc56086936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5</w:t>
        </w:r>
        <w:r w:rsidR="00DD7BC3">
          <w:rPr>
            <w:noProof/>
            <w:webHidden/>
          </w:rPr>
          <w:fldChar w:fldCharType="end"/>
        </w:r>
      </w:hyperlink>
    </w:p>
    <w:p w14:paraId="66609DDD" w14:textId="25804E78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37" w:history="1">
        <w:r w:rsidR="00DD7BC3" w:rsidRPr="00ED614D">
          <w:rPr>
            <w:rStyle w:val="af"/>
            <w:noProof/>
          </w:rPr>
          <w:t>1.4.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功能列表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_Toc56086937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6</w:t>
        </w:r>
        <w:r w:rsidR="00DD7BC3">
          <w:rPr>
            <w:noProof/>
            <w:webHidden/>
          </w:rPr>
          <w:fldChar w:fldCharType="end"/>
        </w:r>
      </w:hyperlink>
    </w:p>
    <w:p w14:paraId="23950639" w14:textId="30A80B9C" w:rsidR="00DD7BC3" w:rsidRDefault="00941E79">
      <w:pPr>
        <w:pStyle w:val="TOC1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  <w:szCs w:val="24"/>
        </w:rPr>
      </w:pPr>
      <w:hyperlink w:anchor="_Toc56086938" w:history="1">
        <w:r w:rsidR="00DD7BC3" w:rsidRPr="00ED614D">
          <w:rPr>
            <w:rStyle w:val="af"/>
            <w:noProof/>
          </w:rPr>
          <w:t>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准备工作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_Toc56086938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7</w:t>
        </w:r>
        <w:r w:rsidR="00DD7BC3">
          <w:rPr>
            <w:noProof/>
            <w:webHidden/>
          </w:rPr>
          <w:fldChar w:fldCharType="end"/>
        </w:r>
      </w:hyperlink>
    </w:p>
    <w:p w14:paraId="271C7181" w14:textId="79FFF26C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39" w:history="1">
        <w:r w:rsidR="00DD7BC3" w:rsidRPr="00ED614D">
          <w:rPr>
            <w:rStyle w:val="af"/>
            <w:noProof/>
          </w:rPr>
          <w:t>2.1.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使用流程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_Toc56086939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7</w:t>
        </w:r>
        <w:r w:rsidR="00DD7BC3">
          <w:rPr>
            <w:noProof/>
            <w:webHidden/>
          </w:rPr>
          <w:fldChar w:fldCharType="end"/>
        </w:r>
      </w:hyperlink>
    </w:p>
    <w:p w14:paraId="093B2F91" w14:textId="03DA5663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40" w:history="1">
        <w:r w:rsidR="00DD7BC3" w:rsidRPr="00ED614D">
          <w:rPr>
            <w:rStyle w:val="af"/>
            <w:noProof/>
          </w:rPr>
          <w:t>2.2.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登录门户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_Toc56086940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7</w:t>
        </w:r>
        <w:r w:rsidR="00DD7BC3">
          <w:rPr>
            <w:noProof/>
            <w:webHidden/>
          </w:rPr>
          <w:fldChar w:fldCharType="end"/>
        </w:r>
      </w:hyperlink>
    </w:p>
    <w:p w14:paraId="3E9C8F03" w14:textId="789C77CD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41" w:history="1">
        <w:r w:rsidR="00DD7BC3" w:rsidRPr="00ED614D">
          <w:rPr>
            <w:rStyle w:val="af"/>
            <w:noProof/>
          </w:rPr>
          <w:t>2.3.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权限申请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_Toc56086941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8</w:t>
        </w:r>
        <w:r w:rsidR="00DD7BC3">
          <w:rPr>
            <w:noProof/>
            <w:webHidden/>
          </w:rPr>
          <w:fldChar w:fldCharType="end"/>
        </w:r>
      </w:hyperlink>
    </w:p>
    <w:p w14:paraId="17274EEB" w14:textId="7C54AD4D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42" w:history="1">
        <w:r w:rsidR="00DD7BC3" w:rsidRPr="00ED614D">
          <w:rPr>
            <w:rStyle w:val="af"/>
            <w:noProof/>
          </w:rPr>
          <w:t>2.3.1.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数据开发平台权限申请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_Toc56086942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8</w:t>
        </w:r>
        <w:r w:rsidR="00DD7BC3">
          <w:rPr>
            <w:noProof/>
            <w:webHidden/>
          </w:rPr>
          <w:fldChar w:fldCharType="end"/>
        </w:r>
      </w:hyperlink>
    </w:p>
    <w:p w14:paraId="5A0B4544" w14:textId="07AE6C1A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43" w:history="1">
        <w:r w:rsidR="00DD7BC3" w:rsidRPr="00ED614D">
          <w:rPr>
            <w:rStyle w:val="af"/>
            <w:noProof/>
          </w:rPr>
          <w:t>2.3.2.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数据权限申请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_Toc56086943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9</w:t>
        </w:r>
        <w:r w:rsidR="00DD7BC3">
          <w:rPr>
            <w:noProof/>
            <w:webHidden/>
          </w:rPr>
          <w:fldChar w:fldCharType="end"/>
        </w:r>
      </w:hyperlink>
    </w:p>
    <w:p w14:paraId="7D6D2EDF" w14:textId="39D21F59" w:rsidR="00DD7BC3" w:rsidRDefault="00941E79">
      <w:pPr>
        <w:pStyle w:val="TOC1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  <w:szCs w:val="24"/>
        </w:rPr>
      </w:pPr>
      <w:hyperlink w:anchor="_Toc56086944" w:history="1">
        <w:r w:rsidR="00DD7BC3" w:rsidRPr="00ED614D">
          <w:rPr>
            <w:rStyle w:val="af"/>
            <w:noProof/>
          </w:rPr>
          <w:t>3.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快速入门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_Toc56086944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9</w:t>
        </w:r>
        <w:r w:rsidR="00DD7BC3">
          <w:rPr>
            <w:noProof/>
            <w:webHidden/>
          </w:rPr>
          <w:fldChar w:fldCharType="end"/>
        </w:r>
      </w:hyperlink>
    </w:p>
    <w:p w14:paraId="60AC13CD" w14:textId="139CD197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45" w:history="1">
        <w:r w:rsidR="00DD7BC3" w:rsidRPr="00ED614D">
          <w:rPr>
            <w:rStyle w:val="af"/>
            <w:noProof/>
          </w:rPr>
          <w:t>3.1.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脚本开发快速入门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_Toc56086945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9</w:t>
        </w:r>
        <w:r w:rsidR="00DD7BC3">
          <w:rPr>
            <w:noProof/>
            <w:webHidden/>
          </w:rPr>
          <w:fldChar w:fldCharType="end"/>
        </w:r>
      </w:hyperlink>
    </w:p>
    <w:p w14:paraId="448083CD" w14:textId="0214A1A8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46" w:history="1">
        <w:r w:rsidR="00DD7BC3" w:rsidRPr="00ED614D">
          <w:rPr>
            <w:rStyle w:val="af"/>
            <w:noProof/>
          </w:rPr>
          <w:t>3.1.1.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1</w:t>
        </w:r>
        <w:r w:rsidR="00DD7BC3" w:rsidRPr="00ED614D">
          <w:rPr>
            <w:rStyle w:val="af"/>
            <w:noProof/>
          </w:rPr>
          <w:t>：准备工作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_Toc56086946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9</w:t>
        </w:r>
        <w:r w:rsidR="00DD7BC3">
          <w:rPr>
            <w:noProof/>
            <w:webHidden/>
          </w:rPr>
          <w:fldChar w:fldCharType="end"/>
        </w:r>
      </w:hyperlink>
    </w:p>
    <w:p w14:paraId="114D31A2" w14:textId="316EEFF9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47" w:history="1">
        <w:r w:rsidR="00DD7BC3" w:rsidRPr="00ED614D">
          <w:rPr>
            <w:rStyle w:val="af"/>
            <w:noProof/>
          </w:rPr>
          <w:t>3.1.2.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2</w:t>
        </w:r>
        <w:r w:rsidR="00DD7BC3" w:rsidRPr="00ED614D">
          <w:rPr>
            <w:rStyle w:val="af"/>
            <w:noProof/>
          </w:rPr>
          <w:t>：配置运行环境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_Toc56086947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9</w:t>
        </w:r>
        <w:r w:rsidR="00DD7BC3">
          <w:rPr>
            <w:noProof/>
            <w:webHidden/>
          </w:rPr>
          <w:fldChar w:fldCharType="end"/>
        </w:r>
      </w:hyperlink>
    </w:p>
    <w:p w14:paraId="5975C561" w14:textId="3604500E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48" w:history="1">
        <w:r w:rsidR="00DD7BC3" w:rsidRPr="00ED614D">
          <w:rPr>
            <w:rStyle w:val="af"/>
            <w:noProof/>
          </w:rPr>
          <w:t>3.1.3.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3</w:t>
        </w:r>
        <w:r w:rsidR="00DD7BC3" w:rsidRPr="00ED614D">
          <w:rPr>
            <w:rStyle w:val="af"/>
            <w:noProof/>
          </w:rPr>
          <w:t>：新建项目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_Toc56086948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10</w:t>
        </w:r>
        <w:r w:rsidR="00DD7BC3">
          <w:rPr>
            <w:noProof/>
            <w:webHidden/>
          </w:rPr>
          <w:fldChar w:fldCharType="end"/>
        </w:r>
      </w:hyperlink>
    </w:p>
    <w:p w14:paraId="1621F68E" w14:textId="518228B8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49" w:history="1">
        <w:r w:rsidR="00DD7BC3" w:rsidRPr="00ED614D">
          <w:rPr>
            <w:rStyle w:val="af"/>
            <w:noProof/>
          </w:rPr>
          <w:t>3.1.4.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4</w:t>
        </w:r>
        <w:r w:rsidR="00DD7BC3" w:rsidRPr="00ED614D">
          <w:rPr>
            <w:rStyle w:val="af"/>
            <w:noProof/>
          </w:rPr>
          <w:t>：编写脚本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_Toc56086949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11</w:t>
        </w:r>
        <w:r w:rsidR="00DD7BC3">
          <w:rPr>
            <w:noProof/>
            <w:webHidden/>
          </w:rPr>
          <w:fldChar w:fldCharType="end"/>
        </w:r>
      </w:hyperlink>
    </w:p>
    <w:p w14:paraId="2FFC50AC" w14:textId="700247C1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50" w:history="1">
        <w:r w:rsidR="00DD7BC3" w:rsidRPr="00ED614D">
          <w:rPr>
            <w:rStyle w:val="af"/>
            <w:noProof/>
          </w:rPr>
          <w:t>3.1.5.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5</w:t>
        </w:r>
        <w:r w:rsidR="00DD7BC3" w:rsidRPr="00ED614D">
          <w:rPr>
            <w:rStyle w:val="af"/>
            <w:noProof/>
          </w:rPr>
          <w:t>：调试运行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_Toc56086950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12</w:t>
        </w:r>
        <w:r w:rsidR="00DD7BC3">
          <w:rPr>
            <w:noProof/>
            <w:webHidden/>
          </w:rPr>
          <w:fldChar w:fldCharType="end"/>
        </w:r>
      </w:hyperlink>
    </w:p>
    <w:p w14:paraId="7DAF9AF7" w14:textId="4193EB3E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51" w:history="1">
        <w:r w:rsidR="00DD7BC3" w:rsidRPr="00ED614D">
          <w:rPr>
            <w:rStyle w:val="af"/>
            <w:noProof/>
          </w:rPr>
          <w:t>3.2.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Python</w:t>
        </w:r>
        <w:r w:rsidR="00DD7BC3" w:rsidRPr="00ED614D">
          <w:rPr>
            <w:rStyle w:val="af"/>
            <w:noProof/>
          </w:rPr>
          <w:t>访问</w:t>
        </w:r>
        <w:r w:rsidR="00DD7BC3" w:rsidRPr="00ED614D">
          <w:rPr>
            <w:rStyle w:val="af"/>
            <w:noProof/>
          </w:rPr>
          <w:t>Hive</w:t>
        </w:r>
        <w:r w:rsidR="00DD7BC3" w:rsidRPr="00ED614D">
          <w:rPr>
            <w:rStyle w:val="af"/>
            <w:noProof/>
          </w:rPr>
          <w:t>数据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_Toc56086951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12</w:t>
        </w:r>
        <w:r w:rsidR="00DD7BC3">
          <w:rPr>
            <w:noProof/>
            <w:webHidden/>
          </w:rPr>
          <w:fldChar w:fldCharType="end"/>
        </w:r>
      </w:hyperlink>
    </w:p>
    <w:p w14:paraId="54D8F6AE" w14:textId="023B4E9E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52" w:history="1">
        <w:r w:rsidR="00DD7BC3" w:rsidRPr="00ED614D">
          <w:rPr>
            <w:rStyle w:val="af"/>
            <w:noProof/>
          </w:rPr>
          <w:t>3.2.1.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1</w:t>
        </w:r>
        <w:r w:rsidR="00DD7BC3" w:rsidRPr="00ED614D">
          <w:rPr>
            <w:rStyle w:val="af"/>
            <w:noProof/>
          </w:rPr>
          <w:t>：创建</w:t>
        </w:r>
        <w:r w:rsidR="00DD7BC3" w:rsidRPr="00ED614D">
          <w:rPr>
            <w:rStyle w:val="af"/>
            <w:noProof/>
          </w:rPr>
          <w:t>Python</w:t>
        </w:r>
        <w:r w:rsidR="00DD7BC3" w:rsidRPr="00ED614D">
          <w:rPr>
            <w:rStyle w:val="af"/>
            <w:noProof/>
          </w:rPr>
          <w:t>脚本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_Toc56086952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12</w:t>
        </w:r>
        <w:r w:rsidR="00DD7BC3">
          <w:rPr>
            <w:noProof/>
            <w:webHidden/>
          </w:rPr>
          <w:fldChar w:fldCharType="end"/>
        </w:r>
      </w:hyperlink>
    </w:p>
    <w:p w14:paraId="227C6248" w14:textId="34AFDD8A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53" w:history="1">
        <w:r w:rsidR="00DD7BC3" w:rsidRPr="00ED614D">
          <w:rPr>
            <w:rStyle w:val="af"/>
            <w:noProof/>
          </w:rPr>
          <w:t>3.2.2.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2</w:t>
        </w:r>
        <w:r w:rsidR="00DD7BC3" w:rsidRPr="00ED614D">
          <w:rPr>
            <w:rStyle w:val="af"/>
            <w:noProof/>
          </w:rPr>
          <w:t>：编写代码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_Toc56086953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12</w:t>
        </w:r>
        <w:r w:rsidR="00DD7BC3">
          <w:rPr>
            <w:noProof/>
            <w:webHidden/>
          </w:rPr>
          <w:fldChar w:fldCharType="end"/>
        </w:r>
      </w:hyperlink>
    </w:p>
    <w:p w14:paraId="18D31B4E" w14:textId="52B6DBAA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54" w:history="1">
        <w:r w:rsidR="00DD7BC3" w:rsidRPr="00ED614D">
          <w:rPr>
            <w:rStyle w:val="af"/>
            <w:noProof/>
          </w:rPr>
          <w:t>3.2.3.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3</w:t>
        </w:r>
        <w:r w:rsidR="00DD7BC3" w:rsidRPr="00ED614D">
          <w:rPr>
            <w:rStyle w:val="af"/>
            <w:noProof/>
          </w:rPr>
          <w:t>：调试运行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_Toc56086954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13</w:t>
        </w:r>
        <w:r w:rsidR="00DD7BC3">
          <w:rPr>
            <w:noProof/>
            <w:webHidden/>
          </w:rPr>
          <w:fldChar w:fldCharType="end"/>
        </w:r>
      </w:hyperlink>
    </w:p>
    <w:p w14:paraId="75CB4D2F" w14:textId="4E57F412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55" w:history="1">
        <w:r w:rsidR="00DD7BC3" w:rsidRPr="00ED614D">
          <w:rPr>
            <w:rStyle w:val="af"/>
            <w:noProof/>
          </w:rPr>
          <w:t>3.3.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SQL</w:t>
        </w:r>
        <w:r w:rsidR="00DD7BC3" w:rsidRPr="00ED614D">
          <w:rPr>
            <w:rStyle w:val="af"/>
            <w:noProof/>
          </w:rPr>
          <w:t>脚本部署到作业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_Toc56086955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14</w:t>
        </w:r>
        <w:r w:rsidR="00DD7BC3">
          <w:rPr>
            <w:noProof/>
            <w:webHidden/>
          </w:rPr>
          <w:fldChar w:fldCharType="end"/>
        </w:r>
      </w:hyperlink>
    </w:p>
    <w:p w14:paraId="135CF9B7" w14:textId="431E9C4D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56" w:history="1">
        <w:r w:rsidR="00DD7BC3" w:rsidRPr="00ED614D">
          <w:rPr>
            <w:rStyle w:val="af"/>
            <w:noProof/>
          </w:rPr>
          <w:t>3.3.1.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1</w:t>
        </w:r>
        <w:r w:rsidR="00DD7BC3" w:rsidRPr="00ED614D">
          <w:rPr>
            <w:rStyle w:val="af"/>
            <w:noProof/>
          </w:rPr>
          <w:t>：脚本调试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_Toc56086956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14</w:t>
        </w:r>
        <w:r w:rsidR="00DD7BC3">
          <w:rPr>
            <w:noProof/>
            <w:webHidden/>
          </w:rPr>
          <w:fldChar w:fldCharType="end"/>
        </w:r>
      </w:hyperlink>
    </w:p>
    <w:p w14:paraId="70E49BD9" w14:textId="51C60CA5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57" w:history="1">
        <w:r w:rsidR="00DD7BC3" w:rsidRPr="00ED614D">
          <w:rPr>
            <w:rStyle w:val="af"/>
            <w:noProof/>
          </w:rPr>
          <w:t>3.3.2.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2</w:t>
        </w:r>
        <w:r w:rsidR="00DD7BC3" w:rsidRPr="00ED614D">
          <w:rPr>
            <w:rStyle w:val="af"/>
            <w:noProof/>
          </w:rPr>
          <w:t>：创建生产表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_Toc56086957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14</w:t>
        </w:r>
        <w:r w:rsidR="00DD7BC3">
          <w:rPr>
            <w:noProof/>
            <w:webHidden/>
          </w:rPr>
          <w:fldChar w:fldCharType="end"/>
        </w:r>
      </w:hyperlink>
    </w:p>
    <w:p w14:paraId="0D3BC0C8" w14:textId="3B7F91B3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58" w:history="1">
        <w:r w:rsidR="00DD7BC3" w:rsidRPr="00ED614D">
          <w:rPr>
            <w:rStyle w:val="af"/>
            <w:noProof/>
          </w:rPr>
          <w:t>3.3.3.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3</w:t>
        </w:r>
        <w:r w:rsidR="00DD7BC3" w:rsidRPr="00ED614D">
          <w:rPr>
            <w:rStyle w:val="af"/>
            <w:noProof/>
          </w:rPr>
          <w:t>：使用调度模板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_Toc56086958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15</w:t>
        </w:r>
        <w:r w:rsidR="00DD7BC3">
          <w:rPr>
            <w:noProof/>
            <w:webHidden/>
          </w:rPr>
          <w:fldChar w:fldCharType="end"/>
        </w:r>
      </w:hyperlink>
    </w:p>
    <w:p w14:paraId="485F7054" w14:textId="4515A4FD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59" w:history="1">
        <w:r w:rsidR="00DD7BC3" w:rsidRPr="00ED614D">
          <w:rPr>
            <w:rStyle w:val="af"/>
            <w:noProof/>
          </w:rPr>
          <w:t>3.3.4.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4</w:t>
        </w:r>
        <w:r w:rsidR="00DD7BC3" w:rsidRPr="00ED614D">
          <w:rPr>
            <w:rStyle w:val="af"/>
            <w:noProof/>
          </w:rPr>
          <w:t>：发布脚本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_Toc56086959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15</w:t>
        </w:r>
        <w:r w:rsidR="00DD7BC3">
          <w:rPr>
            <w:noProof/>
            <w:webHidden/>
          </w:rPr>
          <w:fldChar w:fldCharType="end"/>
        </w:r>
      </w:hyperlink>
    </w:p>
    <w:p w14:paraId="10651EC9" w14:textId="3BDDAD15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60" w:history="1">
        <w:r w:rsidR="00DD7BC3" w:rsidRPr="00ED614D">
          <w:rPr>
            <w:rStyle w:val="af"/>
            <w:noProof/>
          </w:rPr>
          <w:t>3.4.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终端环境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_Toc56086960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16</w:t>
        </w:r>
        <w:r w:rsidR="00DD7BC3">
          <w:rPr>
            <w:noProof/>
            <w:webHidden/>
          </w:rPr>
          <w:fldChar w:fldCharType="end"/>
        </w:r>
      </w:hyperlink>
    </w:p>
    <w:p w14:paraId="125AB773" w14:textId="61A0BDDA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61" w:history="1">
        <w:r w:rsidR="00DD7BC3" w:rsidRPr="00ED614D">
          <w:rPr>
            <w:rStyle w:val="af"/>
            <w:noProof/>
          </w:rPr>
          <w:t>3.4.1.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1</w:t>
        </w:r>
        <w:r w:rsidR="00DD7BC3" w:rsidRPr="00ED614D">
          <w:rPr>
            <w:rStyle w:val="af"/>
            <w:noProof/>
          </w:rPr>
          <w:t>：</w:t>
        </w:r>
        <w:r w:rsidR="00DD7BC3" w:rsidRPr="00ED614D">
          <w:rPr>
            <w:rStyle w:val="af"/>
            <w:noProof/>
          </w:rPr>
          <w:t>Source</w:t>
        </w:r>
        <w:r w:rsidR="00DD7BC3" w:rsidRPr="00ED614D">
          <w:rPr>
            <w:rStyle w:val="af"/>
            <w:noProof/>
          </w:rPr>
          <w:t>初始化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_Toc56086961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17</w:t>
        </w:r>
        <w:r w:rsidR="00DD7BC3">
          <w:rPr>
            <w:noProof/>
            <w:webHidden/>
          </w:rPr>
          <w:fldChar w:fldCharType="end"/>
        </w:r>
      </w:hyperlink>
    </w:p>
    <w:p w14:paraId="3D3C739F" w14:textId="4EC86DCD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62" w:history="1">
        <w:r w:rsidR="00DD7BC3" w:rsidRPr="00ED614D">
          <w:rPr>
            <w:rStyle w:val="af"/>
            <w:noProof/>
          </w:rPr>
          <w:t>3.4.2.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2</w:t>
        </w:r>
        <w:r w:rsidR="00DD7BC3" w:rsidRPr="00ED614D">
          <w:rPr>
            <w:rStyle w:val="af"/>
            <w:noProof/>
          </w:rPr>
          <w:t>：启动</w:t>
        </w:r>
        <w:r w:rsidR="00DD7BC3" w:rsidRPr="00ED614D">
          <w:rPr>
            <w:rStyle w:val="af"/>
            <w:noProof/>
          </w:rPr>
          <w:t>Python</w:t>
        </w:r>
        <w:r w:rsidR="00DD7BC3" w:rsidRPr="00ED614D">
          <w:rPr>
            <w:rStyle w:val="af"/>
            <w:noProof/>
          </w:rPr>
          <w:t>或</w:t>
        </w:r>
        <w:r w:rsidR="00DD7BC3" w:rsidRPr="00ED614D">
          <w:rPr>
            <w:rStyle w:val="af"/>
            <w:noProof/>
          </w:rPr>
          <w:t>Hive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_Toc56086962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17</w:t>
        </w:r>
        <w:r w:rsidR="00DD7BC3">
          <w:rPr>
            <w:noProof/>
            <w:webHidden/>
          </w:rPr>
          <w:fldChar w:fldCharType="end"/>
        </w:r>
      </w:hyperlink>
    </w:p>
    <w:p w14:paraId="532C611E" w14:textId="3F1FF846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63" w:history="1">
        <w:r w:rsidR="00DD7BC3" w:rsidRPr="00ED614D">
          <w:rPr>
            <w:rStyle w:val="af"/>
            <w:noProof/>
          </w:rPr>
          <w:t>3.5.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本地数据上传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_Toc56086963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17</w:t>
        </w:r>
        <w:r w:rsidR="00DD7BC3">
          <w:rPr>
            <w:noProof/>
            <w:webHidden/>
          </w:rPr>
          <w:fldChar w:fldCharType="end"/>
        </w:r>
      </w:hyperlink>
    </w:p>
    <w:p w14:paraId="6896AB3D" w14:textId="0ED23D4C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64" w:history="1">
        <w:r w:rsidR="00DD7BC3" w:rsidRPr="00ED614D">
          <w:rPr>
            <w:rStyle w:val="af"/>
            <w:noProof/>
          </w:rPr>
          <w:t>3.5.1.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1</w:t>
        </w:r>
        <w:r w:rsidR="00DD7BC3" w:rsidRPr="00ED614D">
          <w:rPr>
            <w:rStyle w:val="af"/>
            <w:noProof/>
          </w:rPr>
          <w:t>：上传数据文件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_Toc56086964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17</w:t>
        </w:r>
        <w:r w:rsidR="00DD7BC3">
          <w:rPr>
            <w:noProof/>
            <w:webHidden/>
          </w:rPr>
          <w:fldChar w:fldCharType="end"/>
        </w:r>
      </w:hyperlink>
    </w:p>
    <w:p w14:paraId="77344036" w14:textId="142B9395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65" w:history="1">
        <w:r w:rsidR="00DD7BC3" w:rsidRPr="00ED614D">
          <w:rPr>
            <w:rStyle w:val="af"/>
            <w:noProof/>
          </w:rPr>
          <w:t>3.5.2.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2</w:t>
        </w:r>
        <w:r w:rsidR="00DD7BC3" w:rsidRPr="00ED614D">
          <w:rPr>
            <w:rStyle w:val="af"/>
            <w:noProof/>
          </w:rPr>
          <w:t>：访问上传数据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_Toc56086965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18</w:t>
        </w:r>
        <w:r w:rsidR="00DD7BC3">
          <w:rPr>
            <w:noProof/>
            <w:webHidden/>
          </w:rPr>
          <w:fldChar w:fldCharType="end"/>
        </w:r>
      </w:hyperlink>
    </w:p>
    <w:p w14:paraId="2A905DE4" w14:textId="1BA6E91A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66" w:history="1">
        <w:r w:rsidR="00DD7BC3" w:rsidRPr="00ED614D">
          <w:rPr>
            <w:rStyle w:val="af"/>
            <w:noProof/>
          </w:rPr>
          <w:t>3.6.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数据下载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_Toc56086966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18</w:t>
        </w:r>
        <w:r w:rsidR="00DD7BC3">
          <w:rPr>
            <w:noProof/>
            <w:webHidden/>
          </w:rPr>
          <w:fldChar w:fldCharType="end"/>
        </w:r>
      </w:hyperlink>
    </w:p>
    <w:p w14:paraId="7F6EBA7B" w14:textId="0541B525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67" w:history="1">
        <w:r w:rsidR="00DD7BC3" w:rsidRPr="00ED614D">
          <w:rPr>
            <w:rStyle w:val="af"/>
            <w:noProof/>
          </w:rPr>
          <w:t>3.6.1.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1</w:t>
        </w:r>
        <w:r w:rsidR="00DD7BC3" w:rsidRPr="00ED614D">
          <w:rPr>
            <w:rStyle w:val="af"/>
            <w:noProof/>
          </w:rPr>
          <w:t>：数据准备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_Toc56086967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18</w:t>
        </w:r>
        <w:r w:rsidR="00DD7BC3">
          <w:rPr>
            <w:noProof/>
            <w:webHidden/>
          </w:rPr>
          <w:fldChar w:fldCharType="end"/>
        </w:r>
      </w:hyperlink>
    </w:p>
    <w:p w14:paraId="55F50BE6" w14:textId="60441794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68" w:history="1">
        <w:r w:rsidR="00DD7BC3" w:rsidRPr="00ED614D">
          <w:rPr>
            <w:rStyle w:val="af"/>
            <w:noProof/>
          </w:rPr>
          <w:t>3.6.2.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2</w:t>
        </w:r>
        <w:r w:rsidR="00DD7BC3" w:rsidRPr="00ED614D">
          <w:rPr>
            <w:rStyle w:val="af"/>
            <w:noProof/>
          </w:rPr>
          <w:t>：进入流程中心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_Toc56086968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18</w:t>
        </w:r>
        <w:r w:rsidR="00DD7BC3">
          <w:rPr>
            <w:noProof/>
            <w:webHidden/>
          </w:rPr>
          <w:fldChar w:fldCharType="end"/>
        </w:r>
      </w:hyperlink>
    </w:p>
    <w:p w14:paraId="34D66347" w14:textId="7FFF14A0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69" w:history="1">
        <w:r w:rsidR="00DD7BC3" w:rsidRPr="00ED614D">
          <w:rPr>
            <w:rStyle w:val="af"/>
            <w:noProof/>
          </w:rPr>
          <w:t>3.6.3.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3</w:t>
        </w:r>
        <w:r w:rsidR="00DD7BC3" w:rsidRPr="00ED614D">
          <w:rPr>
            <w:rStyle w:val="af"/>
            <w:noProof/>
          </w:rPr>
          <w:t>：提交申请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_Toc56086969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19</w:t>
        </w:r>
        <w:r w:rsidR="00DD7BC3">
          <w:rPr>
            <w:noProof/>
            <w:webHidden/>
          </w:rPr>
          <w:fldChar w:fldCharType="end"/>
        </w:r>
      </w:hyperlink>
    </w:p>
    <w:p w14:paraId="1FAB63C7" w14:textId="0D0D8F4F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70" w:history="1">
        <w:r w:rsidR="00DD7BC3" w:rsidRPr="00ED614D">
          <w:rPr>
            <w:rStyle w:val="af"/>
            <w:noProof/>
          </w:rPr>
          <w:t>3.6.4.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步骤</w:t>
        </w:r>
        <w:r w:rsidR="00DD7BC3" w:rsidRPr="00ED614D">
          <w:rPr>
            <w:rStyle w:val="af"/>
            <w:noProof/>
          </w:rPr>
          <w:t>4</w:t>
        </w:r>
        <w:r w:rsidR="00DD7BC3" w:rsidRPr="00ED614D">
          <w:rPr>
            <w:rStyle w:val="af"/>
            <w:noProof/>
          </w:rPr>
          <w:t>：等待审批流程、下载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_Toc56086970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19</w:t>
        </w:r>
        <w:r w:rsidR="00DD7BC3">
          <w:rPr>
            <w:noProof/>
            <w:webHidden/>
          </w:rPr>
          <w:fldChar w:fldCharType="end"/>
        </w:r>
      </w:hyperlink>
    </w:p>
    <w:p w14:paraId="0D1F79A0" w14:textId="13CB1CC1" w:rsidR="00DD7BC3" w:rsidRDefault="00941E79">
      <w:pPr>
        <w:pStyle w:val="TOC1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  <w:szCs w:val="24"/>
        </w:rPr>
      </w:pPr>
      <w:hyperlink w:anchor="_Toc56086971" w:history="1">
        <w:r w:rsidR="00DD7BC3" w:rsidRPr="00ED614D">
          <w:rPr>
            <w:rStyle w:val="af"/>
            <w:noProof/>
          </w:rPr>
          <w:t>4.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用户指南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_Toc56086971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20</w:t>
        </w:r>
        <w:r w:rsidR="00DD7BC3">
          <w:rPr>
            <w:noProof/>
            <w:webHidden/>
          </w:rPr>
          <w:fldChar w:fldCharType="end"/>
        </w:r>
      </w:hyperlink>
    </w:p>
    <w:p w14:paraId="0B89A8AC" w14:textId="57A6F625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72" w:history="1">
        <w:r w:rsidR="00DD7BC3" w:rsidRPr="00ED614D">
          <w:rPr>
            <w:rStyle w:val="af"/>
            <w:noProof/>
          </w:rPr>
          <w:t>4.1.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首页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_Toc56086972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20</w:t>
        </w:r>
        <w:r w:rsidR="00DD7BC3">
          <w:rPr>
            <w:noProof/>
            <w:webHidden/>
          </w:rPr>
          <w:fldChar w:fldCharType="end"/>
        </w:r>
      </w:hyperlink>
    </w:p>
    <w:p w14:paraId="3B189524" w14:textId="29784848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73" w:history="1">
        <w:r w:rsidR="00DD7BC3" w:rsidRPr="00ED614D">
          <w:rPr>
            <w:rStyle w:val="af"/>
            <w:noProof/>
          </w:rPr>
          <w:t>4.2.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工作区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_Toc56086973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20</w:t>
        </w:r>
        <w:r w:rsidR="00DD7BC3">
          <w:rPr>
            <w:noProof/>
            <w:webHidden/>
          </w:rPr>
          <w:fldChar w:fldCharType="end"/>
        </w:r>
      </w:hyperlink>
    </w:p>
    <w:p w14:paraId="391E6AEF" w14:textId="5E978AD0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74" w:history="1">
        <w:r w:rsidR="00DD7BC3" w:rsidRPr="00ED614D">
          <w:rPr>
            <w:rStyle w:val="af"/>
            <w:noProof/>
          </w:rPr>
          <w:t>4.2.1.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新建项目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_Toc56086974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20</w:t>
        </w:r>
        <w:r w:rsidR="00DD7BC3">
          <w:rPr>
            <w:noProof/>
            <w:webHidden/>
          </w:rPr>
          <w:fldChar w:fldCharType="end"/>
        </w:r>
      </w:hyperlink>
    </w:p>
    <w:p w14:paraId="5EF91908" w14:textId="2950B3E2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75" w:history="1">
        <w:r w:rsidR="00DD7BC3" w:rsidRPr="00ED614D">
          <w:rPr>
            <w:rStyle w:val="af"/>
            <w:noProof/>
          </w:rPr>
          <w:t>4.2.2.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新建脚本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_Toc56086975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21</w:t>
        </w:r>
        <w:r w:rsidR="00DD7BC3">
          <w:rPr>
            <w:noProof/>
            <w:webHidden/>
          </w:rPr>
          <w:fldChar w:fldCharType="end"/>
        </w:r>
      </w:hyperlink>
    </w:p>
    <w:p w14:paraId="15422951" w14:textId="01CC9645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76" w:history="1">
        <w:r w:rsidR="00DD7BC3" w:rsidRPr="00ED614D">
          <w:rPr>
            <w:rStyle w:val="af"/>
            <w:noProof/>
          </w:rPr>
          <w:t>4.2.3.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脚本保存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_Toc56086976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21</w:t>
        </w:r>
        <w:r w:rsidR="00DD7BC3">
          <w:rPr>
            <w:noProof/>
            <w:webHidden/>
          </w:rPr>
          <w:fldChar w:fldCharType="end"/>
        </w:r>
      </w:hyperlink>
    </w:p>
    <w:p w14:paraId="2637C100" w14:textId="5C55E277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77" w:history="1">
        <w:r w:rsidR="00DD7BC3" w:rsidRPr="00ED614D">
          <w:rPr>
            <w:rStyle w:val="af"/>
            <w:noProof/>
          </w:rPr>
          <w:t>4.2.4.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脚本执行和停止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_Toc56086977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21</w:t>
        </w:r>
        <w:r w:rsidR="00DD7BC3">
          <w:rPr>
            <w:noProof/>
            <w:webHidden/>
          </w:rPr>
          <w:fldChar w:fldCharType="end"/>
        </w:r>
      </w:hyperlink>
    </w:p>
    <w:p w14:paraId="43F3D5CC" w14:textId="52CEC216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78" w:history="1">
        <w:r w:rsidR="00DD7BC3" w:rsidRPr="00ED614D">
          <w:rPr>
            <w:rStyle w:val="af"/>
            <w:noProof/>
          </w:rPr>
          <w:t>4.2.5.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Git</w:t>
        </w:r>
        <w:r w:rsidR="00DD7BC3" w:rsidRPr="00ED614D">
          <w:rPr>
            <w:rStyle w:val="af"/>
            <w:noProof/>
          </w:rPr>
          <w:t>同步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_Toc56086978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22</w:t>
        </w:r>
        <w:r w:rsidR="00DD7BC3">
          <w:rPr>
            <w:noProof/>
            <w:webHidden/>
          </w:rPr>
          <w:fldChar w:fldCharType="end"/>
        </w:r>
      </w:hyperlink>
    </w:p>
    <w:p w14:paraId="7C5DC0CF" w14:textId="57C4E905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79" w:history="1">
        <w:r w:rsidR="00DD7BC3" w:rsidRPr="00ED614D">
          <w:rPr>
            <w:rStyle w:val="af"/>
            <w:noProof/>
          </w:rPr>
          <w:t>4.2.6.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发布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_Toc56086979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24</w:t>
        </w:r>
        <w:r w:rsidR="00DD7BC3">
          <w:rPr>
            <w:noProof/>
            <w:webHidden/>
          </w:rPr>
          <w:fldChar w:fldCharType="end"/>
        </w:r>
      </w:hyperlink>
    </w:p>
    <w:p w14:paraId="33BAACE7" w14:textId="312DCA4A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80" w:history="1">
        <w:r w:rsidR="00DD7BC3" w:rsidRPr="00ED614D">
          <w:rPr>
            <w:rStyle w:val="af"/>
            <w:noProof/>
          </w:rPr>
          <w:t>4.2.7.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终端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_Toc56086980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26</w:t>
        </w:r>
        <w:r w:rsidR="00DD7BC3">
          <w:rPr>
            <w:noProof/>
            <w:webHidden/>
          </w:rPr>
          <w:fldChar w:fldCharType="end"/>
        </w:r>
      </w:hyperlink>
    </w:p>
    <w:p w14:paraId="1B87DC62" w14:textId="102FD3BD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81" w:history="1">
        <w:r w:rsidR="00DD7BC3" w:rsidRPr="00ED614D">
          <w:rPr>
            <w:rStyle w:val="af"/>
            <w:noProof/>
          </w:rPr>
          <w:t>4.2.8.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SQL</w:t>
        </w:r>
        <w:r w:rsidR="00DD7BC3" w:rsidRPr="00ED614D">
          <w:rPr>
            <w:rStyle w:val="af"/>
            <w:noProof/>
          </w:rPr>
          <w:t>查询结果展示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_Toc56086981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26</w:t>
        </w:r>
        <w:r w:rsidR="00DD7BC3">
          <w:rPr>
            <w:noProof/>
            <w:webHidden/>
          </w:rPr>
          <w:fldChar w:fldCharType="end"/>
        </w:r>
      </w:hyperlink>
    </w:p>
    <w:p w14:paraId="461E537F" w14:textId="56E16B4C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82" w:history="1">
        <w:r w:rsidR="00DD7BC3" w:rsidRPr="00ED614D">
          <w:rPr>
            <w:rStyle w:val="af"/>
            <w:noProof/>
          </w:rPr>
          <w:t>4.3.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表查询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_Toc56086982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27</w:t>
        </w:r>
        <w:r w:rsidR="00DD7BC3">
          <w:rPr>
            <w:noProof/>
            <w:webHidden/>
          </w:rPr>
          <w:fldChar w:fldCharType="end"/>
        </w:r>
      </w:hyperlink>
    </w:p>
    <w:p w14:paraId="14761C4F" w14:textId="23A4FEB0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83" w:history="1">
        <w:r w:rsidR="00DD7BC3" w:rsidRPr="00ED614D">
          <w:rPr>
            <w:rStyle w:val="af"/>
            <w:noProof/>
          </w:rPr>
          <w:t>4.3.1.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表查询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_Toc56086983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27</w:t>
        </w:r>
        <w:r w:rsidR="00DD7BC3">
          <w:rPr>
            <w:noProof/>
            <w:webHidden/>
          </w:rPr>
          <w:fldChar w:fldCharType="end"/>
        </w:r>
      </w:hyperlink>
    </w:p>
    <w:p w14:paraId="1228CF21" w14:textId="029BACEE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84" w:history="1">
        <w:r w:rsidR="00DD7BC3" w:rsidRPr="00ED614D">
          <w:rPr>
            <w:rStyle w:val="af"/>
            <w:noProof/>
          </w:rPr>
          <w:t>4.3.2.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转换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_Toc56086984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28</w:t>
        </w:r>
        <w:r w:rsidR="00DD7BC3">
          <w:rPr>
            <w:noProof/>
            <w:webHidden/>
          </w:rPr>
          <w:fldChar w:fldCharType="end"/>
        </w:r>
      </w:hyperlink>
    </w:p>
    <w:p w14:paraId="429EE2F4" w14:textId="7AD3984D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85" w:history="1">
        <w:r w:rsidR="00DD7BC3" w:rsidRPr="00ED614D">
          <w:rPr>
            <w:rStyle w:val="af"/>
            <w:noProof/>
          </w:rPr>
          <w:t>4.3.3.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元数据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_Toc56086985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28</w:t>
        </w:r>
        <w:r w:rsidR="00DD7BC3">
          <w:rPr>
            <w:noProof/>
            <w:webHidden/>
          </w:rPr>
          <w:fldChar w:fldCharType="end"/>
        </w:r>
      </w:hyperlink>
    </w:p>
    <w:p w14:paraId="64758CCB" w14:textId="562847CE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86" w:history="1">
        <w:r w:rsidR="00DD7BC3" w:rsidRPr="00ED614D">
          <w:rPr>
            <w:rStyle w:val="af"/>
            <w:noProof/>
          </w:rPr>
          <w:t>4.4.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函数管理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_Toc56086986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28</w:t>
        </w:r>
        <w:r w:rsidR="00DD7BC3">
          <w:rPr>
            <w:noProof/>
            <w:webHidden/>
          </w:rPr>
          <w:fldChar w:fldCharType="end"/>
        </w:r>
      </w:hyperlink>
    </w:p>
    <w:p w14:paraId="0CA74601" w14:textId="04CD3916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87" w:history="1">
        <w:r w:rsidR="00DD7BC3" w:rsidRPr="00ED614D">
          <w:rPr>
            <w:rStyle w:val="af"/>
            <w:noProof/>
          </w:rPr>
          <w:t>4.4.1.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系统函数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_Toc56086987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28</w:t>
        </w:r>
        <w:r w:rsidR="00DD7BC3">
          <w:rPr>
            <w:noProof/>
            <w:webHidden/>
          </w:rPr>
          <w:fldChar w:fldCharType="end"/>
        </w:r>
      </w:hyperlink>
    </w:p>
    <w:p w14:paraId="08354A51" w14:textId="423D041C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88" w:history="1">
        <w:r w:rsidR="00DD7BC3" w:rsidRPr="00ED614D">
          <w:rPr>
            <w:rStyle w:val="af"/>
            <w:noProof/>
          </w:rPr>
          <w:t>4.4.2.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自定义函数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_Toc56086988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28</w:t>
        </w:r>
        <w:r w:rsidR="00DD7BC3">
          <w:rPr>
            <w:noProof/>
            <w:webHidden/>
          </w:rPr>
          <w:fldChar w:fldCharType="end"/>
        </w:r>
      </w:hyperlink>
    </w:p>
    <w:p w14:paraId="7F70B082" w14:textId="2FFD012C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89" w:history="1">
        <w:r w:rsidR="00DD7BC3" w:rsidRPr="00ED614D">
          <w:rPr>
            <w:rStyle w:val="af"/>
            <w:noProof/>
          </w:rPr>
          <w:t>4.5.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文件管理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_Toc56086989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28</w:t>
        </w:r>
        <w:r w:rsidR="00DD7BC3">
          <w:rPr>
            <w:noProof/>
            <w:webHidden/>
          </w:rPr>
          <w:fldChar w:fldCharType="end"/>
        </w:r>
      </w:hyperlink>
    </w:p>
    <w:p w14:paraId="21305614" w14:textId="08B98360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90" w:history="1">
        <w:r w:rsidR="00DD7BC3" w:rsidRPr="00ED614D">
          <w:rPr>
            <w:rStyle w:val="af"/>
            <w:noProof/>
          </w:rPr>
          <w:t>4.5.1.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文件目录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_Toc56086990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28</w:t>
        </w:r>
        <w:r w:rsidR="00DD7BC3">
          <w:rPr>
            <w:noProof/>
            <w:webHidden/>
          </w:rPr>
          <w:fldChar w:fldCharType="end"/>
        </w:r>
      </w:hyperlink>
    </w:p>
    <w:p w14:paraId="5662F1A4" w14:textId="3C6A94ED" w:rsidR="00DD7BC3" w:rsidRDefault="00941E79">
      <w:pPr>
        <w:pStyle w:val="TOC3"/>
        <w:tabs>
          <w:tab w:val="left" w:pos="1680"/>
          <w:tab w:val="right" w:leader="dot" w:pos="9736"/>
        </w:tabs>
        <w:ind w:left="96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91" w:history="1">
        <w:r w:rsidR="00DD7BC3" w:rsidRPr="00ED614D">
          <w:rPr>
            <w:rStyle w:val="af"/>
            <w:noProof/>
          </w:rPr>
          <w:t>4.5.2.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文件上传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_Toc56086991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28</w:t>
        </w:r>
        <w:r w:rsidR="00DD7BC3">
          <w:rPr>
            <w:noProof/>
            <w:webHidden/>
          </w:rPr>
          <w:fldChar w:fldCharType="end"/>
        </w:r>
      </w:hyperlink>
    </w:p>
    <w:p w14:paraId="2CDCF925" w14:textId="69ED5B4B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92" w:history="1">
        <w:r w:rsidR="00DD7BC3" w:rsidRPr="00ED614D">
          <w:rPr>
            <w:rStyle w:val="af"/>
            <w:noProof/>
          </w:rPr>
          <w:t>4.6.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环境配置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_Toc56086992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29</w:t>
        </w:r>
        <w:r w:rsidR="00DD7BC3">
          <w:rPr>
            <w:noProof/>
            <w:webHidden/>
          </w:rPr>
          <w:fldChar w:fldCharType="end"/>
        </w:r>
      </w:hyperlink>
    </w:p>
    <w:p w14:paraId="344ECEBE" w14:textId="0839396D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93" w:history="1">
        <w:r w:rsidR="00DD7BC3" w:rsidRPr="00ED614D">
          <w:rPr>
            <w:rStyle w:val="af"/>
            <w:noProof/>
          </w:rPr>
          <w:t>4.7.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参数设置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_Toc56086993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30</w:t>
        </w:r>
        <w:r w:rsidR="00DD7BC3">
          <w:rPr>
            <w:noProof/>
            <w:webHidden/>
          </w:rPr>
          <w:fldChar w:fldCharType="end"/>
        </w:r>
      </w:hyperlink>
    </w:p>
    <w:p w14:paraId="4E5E21BE" w14:textId="7EAD2D34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94" w:history="1">
        <w:r w:rsidR="00DD7BC3" w:rsidRPr="00ED614D">
          <w:rPr>
            <w:rStyle w:val="af"/>
            <w:noProof/>
          </w:rPr>
          <w:t>4.8.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发布版本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_Toc56086994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30</w:t>
        </w:r>
        <w:r w:rsidR="00DD7BC3">
          <w:rPr>
            <w:noProof/>
            <w:webHidden/>
          </w:rPr>
          <w:fldChar w:fldCharType="end"/>
        </w:r>
      </w:hyperlink>
    </w:p>
    <w:p w14:paraId="0C41643F" w14:textId="2959DEE7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95" w:history="1">
        <w:r w:rsidR="00DD7BC3" w:rsidRPr="00ED614D">
          <w:rPr>
            <w:rStyle w:val="af"/>
            <w:noProof/>
          </w:rPr>
          <w:t>4.9.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运行记录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_Toc56086995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30</w:t>
        </w:r>
        <w:r w:rsidR="00DD7BC3">
          <w:rPr>
            <w:noProof/>
            <w:webHidden/>
          </w:rPr>
          <w:fldChar w:fldCharType="end"/>
        </w:r>
      </w:hyperlink>
    </w:p>
    <w:p w14:paraId="43AF7FC8" w14:textId="107DB83A" w:rsidR="00DD7BC3" w:rsidRDefault="00941E79">
      <w:pPr>
        <w:pStyle w:val="TOC1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  <w:szCs w:val="24"/>
        </w:rPr>
      </w:pPr>
      <w:hyperlink w:anchor="_Toc56086996" w:history="1">
        <w:r w:rsidR="00DD7BC3" w:rsidRPr="00ED614D">
          <w:rPr>
            <w:rStyle w:val="af"/>
            <w:noProof/>
          </w:rPr>
          <w:t>5.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脚本示例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_Toc56086996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30</w:t>
        </w:r>
        <w:r w:rsidR="00DD7BC3">
          <w:rPr>
            <w:noProof/>
            <w:webHidden/>
          </w:rPr>
          <w:fldChar w:fldCharType="end"/>
        </w:r>
      </w:hyperlink>
    </w:p>
    <w:p w14:paraId="3EC5ECA7" w14:textId="34191081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6997" w:history="1">
        <w:r w:rsidR="00DD7BC3" w:rsidRPr="00ED614D">
          <w:rPr>
            <w:rStyle w:val="af"/>
            <w:noProof/>
          </w:rPr>
          <w:t>5.1.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Python</w:t>
        </w:r>
        <w:r w:rsidR="00DD7BC3" w:rsidRPr="00ED614D">
          <w:rPr>
            <w:rStyle w:val="af"/>
            <w:noProof/>
          </w:rPr>
          <w:t>成图示例</w:t>
        </w:r>
        <w:r w:rsidR="00DD7BC3" w:rsidRPr="00ED614D">
          <w:rPr>
            <w:rStyle w:val="af"/>
            <w:noProof/>
          </w:rPr>
          <w:t>——</w:t>
        </w:r>
        <w:r w:rsidR="00DD7BC3" w:rsidRPr="00ED614D">
          <w:rPr>
            <w:rStyle w:val="af"/>
            <w:noProof/>
          </w:rPr>
          <w:t>绘制</w:t>
        </w:r>
        <w:r w:rsidR="00DD7BC3" w:rsidRPr="00ED614D">
          <w:rPr>
            <w:rStyle w:val="af"/>
            <w:noProof/>
          </w:rPr>
          <w:t>3D</w:t>
        </w:r>
        <w:r w:rsidR="00DD7BC3" w:rsidRPr="00ED614D">
          <w:rPr>
            <w:rStyle w:val="af"/>
            <w:noProof/>
          </w:rPr>
          <w:t>曲面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_Toc56086997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30</w:t>
        </w:r>
        <w:r w:rsidR="00DD7BC3">
          <w:rPr>
            <w:noProof/>
            <w:webHidden/>
          </w:rPr>
          <w:fldChar w:fldCharType="end"/>
        </w:r>
      </w:hyperlink>
    </w:p>
    <w:p w14:paraId="4A14AA12" w14:textId="3BF23881" w:rsidR="00DD7BC3" w:rsidRDefault="00941E79">
      <w:pPr>
        <w:pStyle w:val="TOC1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  <w:szCs w:val="24"/>
        </w:rPr>
      </w:pPr>
      <w:hyperlink w:anchor="_Toc56086998" w:history="1">
        <w:r w:rsidR="00DD7BC3" w:rsidRPr="00ED614D">
          <w:rPr>
            <w:rStyle w:val="af"/>
            <w:noProof/>
          </w:rPr>
          <w:t>6.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常见问题（</w:t>
        </w:r>
        <w:r w:rsidR="00DD7BC3" w:rsidRPr="00ED614D">
          <w:rPr>
            <w:rStyle w:val="af"/>
            <w:noProof/>
          </w:rPr>
          <w:t>FAQ</w:t>
        </w:r>
        <w:r w:rsidR="00DD7BC3" w:rsidRPr="00ED614D">
          <w:rPr>
            <w:rStyle w:val="af"/>
            <w:noProof/>
          </w:rPr>
          <w:t>）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_Toc56086998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32</w:t>
        </w:r>
        <w:r w:rsidR="00DD7BC3">
          <w:rPr>
            <w:noProof/>
            <w:webHidden/>
          </w:rPr>
          <w:fldChar w:fldCharType="end"/>
        </w:r>
      </w:hyperlink>
    </w:p>
    <w:p w14:paraId="15CD417E" w14:textId="4742042C" w:rsidR="00DD7BC3" w:rsidRDefault="00941E79">
      <w:pPr>
        <w:pStyle w:val="TOC1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  <w:szCs w:val="24"/>
        </w:rPr>
      </w:pPr>
      <w:hyperlink w:anchor="_Toc56086999" w:history="1">
        <w:r w:rsidR="00DD7BC3" w:rsidRPr="00ED614D">
          <w:rPr>
            <w:rStyle w:val="af"/>
            <w:noProof/>
          </w:rPr>
          <w:t>7.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附录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_Toc56086999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34</w:t>
        </w:r>
        <w:r w:rsidR="00DD7BC3">
          <w:rPr>
            <w:noProof/>
            <w:webHidden/>
          </w:rPr>
          <w:fldChar w:fldCharType="end"/>
        </w:r>
      </w:hyperlink>
    </w:p>
    <w:p w14:paraId="7E564727" w14:textId="25CF773B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7000" w:history="1">
        <w:r w:rsidR="00DD7BC3" w:rsidRPr="00ED614D">
          <w:rPr>
            <w:rStyle w:val="af"/>
            <w:noProof/>
          </w:rPr>
          <w:t>7.1.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附录</w:t>
        </w:r>
        <w:r w:rsidR="00DD7BC3" w:rsidRPr="00ED614D">
          <w:rPr>
            <w:rStyle w:val="af"/>
            <w:noProof/>
          </w:rPr>
          <w:t xml:space="preserve">1- </w:t>
        </w:r>
        <w:r w:rsidR="00DD7BC3" w:rsidRPr="00ED614D">
          <w:rPr>
            <w:rStyle w:val="af"/>
            <w:noProof/>
          </w:rPr>
          <w:t>参数和</w:t>
        </w:r>
        <w:r w:rsidR="00DD7BC3" w:rsidRPr="00ED614D">
          <w:rPr>
            <w:rStyle w:val="af"/>
            <w:noProof/>
          </w:rPr>
          <w:t>UDF</w:t>
        </w:r>
        <w:r w:rsidR="00DD7BC3" w:rsidRPr="00ED614D">
          <w:rPr>
            <w:rStyle w:val="af"/>
            <w:noProof/>
          </w:rPr>
          <w:t>说明文档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_Toc56087000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34</w:t>
        </w:r>
        <w:r w:rsidR="00DD7BC3">
          <w:rPr>
            <w:noProof/>
            <w:webHidden/>
          </w:rPr>
          <w:fldChar w:fldCharType="end"/>
        </w:r>
      </w:hyperlink>
    </w:p>
    <w:p w14:paraId="4EF48ED7" w14:textId="78197888" w:rsidR="00DD7BC3" w:rsidRDefault="00941E79">
      <w:pPr>
        <w:pStyle w:val="TOC2"/>
        <w:tabs>
          <w:tab w:val="left" w:pos="1260"/>
          <w:tab w:val="right" w:leader="dot" w:pos="9736"/>
        </w:tabs>
        <w:ind w:left="480"/>
        <w:rPr>
          <w:rFonts w:asciiTheme="minorHAnsi" w:eastAsiaTheme="minorEastAsia" w:hAnsiTheme="minorHAnsi"/>
          <w:noProof/>
          <w:sz w:val="21"/>
          <w:szCs w:val="24"/>
        </w:rPr>
      </w:pPr>
      <w:hyperlink w:anchor="_Toc56087001" w:history="1">
        <w:r w:rsidR="00DD7BC3" w:rsidRPr="00ED614D">
          <w:rPr>
            <w:rStyle w:val="af"/>
            <w:noProof/>
          </w:rPr>
          <w:t>7.2.</w:t>
        </w:r>
        <w:r w:rsidR="00DD7BC3">
          <w:rPr>
            <w:rFonts w:asciiTheme="minorHAnsi" w:eastAsiaTheme="minorEastAsia" w:hAnsiTheme="minorHAnsi"/>
            <w:noProof/>
            <w:sz w:val="21"/>
            <w:szCs w:val="24"/>
          </w:rPr>
          <w:tab/>
        </w:r>
        <w:r w:rsidR="00DD7BC3" w:rsidRPr="00ED614D">
          <w:rPr>
            <w:rStyle w:val="af"/>
            <w:noProof/>
          </w:rPr>
          <w:t>附录</w:t>
        </w:r>
        <w:r w:rsidR="00DD7BC3" w:rsidRPr="00ED614D">
          <w:rPr>
            <w:rStyle w:val="af"/>
            <w:noProof/>
          </w:rPr>
          <w:t>2- SQL</w:t>
        </w:r>
        <w:r w:rsidR="00DD7BC3" w:rsidRPr="00ED614D">
          <w:rPr>
            <w:rStyle w:val="af"/>
            <w:noProof/>
          </w:rPr>
          <w:t>调度模板</w:t>
        </w:r>
        <w:r w:rsidR="00DD7BC3">
          <w:rPr>
            <w:noProof/>
            <w:webHidden/>
          </w:rPr>
          <w:tab/>
        </w:r>
        <w:r w:rsidR="00DD7BC3">
          <w:rPr>
            <w:noProof/>
            <w:webHidden/>
          </w:rPr>
          <w:fldChar w:fldCharType="begin"/>
        </w:r>
        <w:r w:rsidR="00DD7BC3">
          <w:rPr>
            <w:noProof/>
            <w:webHidden/>
          </w:rPr>
          <w:instrText xml:space="preserve"> PAGEREF _Toc56087001 \h </w:instrText>
        </w:r>
        <w:r w:rsidR="00DD7BC3">
          <w:rPr>
            <w:noProof/>
            <w:webHidden/>
          </w:rPr>
        </w:r>
        <w:r w:rsidR="00DD7BC3">
          <w:rPr>
            <w:noProof/>
            <w:webHidden/>
          </w:rPr>
          <w:fldChar w:fldCharType="separate"/>
        </w:r>
        <w:r w:rsidR="00DD7BC3">
          <w:rPr>
            <w:noProof/>
            <w:webHidden/>
          </w:rPr>
          <w:t>35</w:t>
        </w:r>
        <w:r w:rsidR="00DD7BC3">
          <w:rPr>
            <w:noProof/>
            <w:webHidden/>
          </w:rPr>
          <w:fldChar w:fldCharType="end"/>
        </w:r>
      </w:hyperlink>
    </w:p>
    <w:p w14:paraId="6590CBDE" w14:textId="1718A8B2" w:rsidR="00E775B8" w:rsidRDefault="00FD433B" w:rsidP="00443DFB">
      <w:pPr>
        <w:sectPr w:rsidR="00E775B8" w:rsidSect="00443DFB">
          <w:headerReference w:type="even" r:id="rId18"/>
          <w:headerReference w:type="default" r:id="rId19"/>
          <w:footerReference w:type="default" r:id="rId20"/>
          <w:headerReference w:type="first" r:id="rId21"/>
          <w:pgSz w:w="11906" w:h="16838"/>
          <w:pgMar w:top="1440" w:right="1080" w:bottom="1440" w:left="1080" w:header="851" w:footer="709" w:gutter="0"/>
          <w:cols w:space="425"/>
          <w:docGrid w:type="lines" w:linePitch="312"/>
        </w:sectPr>
      </w:pPr>
      <w:r>
        <w:fldChar w:fldCharType="end"/>
      </w:r>
    </w:p>
    <w:p w14:paraId="7EE9F337" w14:textId="727532E8" w:rsidR="00E775B8" w:rsidRDefault="006C51A0" w:rsidP="00E775B8">
      <w:pPr>
        <w:pStyle w:val="1"/>
      </w:pPr>
      <w:bookmarkStart w:id="0" w:name="_Toc56086933"/>
      <w:r>
        <w:rPr>
          <w:rFonts w:hint="eastAsia"/>
        </w:rPr>
        <w:lastRenderedPageBreak/>
        <w:t>产品</w:t>
      </w:r>
      <w:r w:rsidR="00881BDC">
        <w:rPr>
          <w:rFonts w:hint="eastAsia"/>
        </w:rPr>
        <w:t>介绍</w:t>
      </w:r>
      <w:bookmarkEnd w:id="0"/>
    </w:p>
    <w:p w14:paraId="70247093" w14:textId="77777777" w:rsidR="00F71112" w:rsidRDefault="00F71112" w:rsidP="00F71112">
      <w:pPr>
        <w:pStyle w:val="2"/>
      </w:pPr>
      <w:bookmarkStart w:id="1" w:name="_Toc56086934"/>
      <w:r>
        <w:rPr>
          <w:rFonts w:hint="eastAsia"/>
        </w:rPr>
        <w:t>产品</w:t>
      </w:r>
      <w:r w:rsidR="006C51A0">
        <w:rPr>
          <w:rFonts w:hint="eastAsia"/>
        </w:rPr>
        <w:t>概述</w:t>
      </w:r>
      <w:bookmarkEnd w:id="1"/>
    </w:p>
    <w:p w14:paraId="40FFB150" w14:textId="77777777" w:rsidR="001327E5" w:rsidRPr="00D130E5" w:rsidRDefault="006C51A0" w:rsidP="00D130E5">
      <w:pPr>
        <w:ind w:firstLineChars="200" w:firstLine="480"/>
      </w:pPr>
      <w:r w:rsidRPr="00D130E5">
        <w:rPr>
          <w:rFonts w:hint="eastAsia"/>
        </w:rPr>
        <w:t>数据开发平台（</w:t>
      </w:r>
      <w:r w:rsidRPr="00D130E5">
        <w:rPr>
          <w:rFonts w:hint="eastAsia"/>
        </w:rPr>
        <w:t>D</w:t>
      </w:r>
      <w:r w:rsidRPr="00D130E5">
        <w:t>ata D</w:t>
      </w:r>
      <w:r w:rsidRPr="00D130E5">
        <w:rPr>
          <w:rFonts w:hint="eastAsia"/>
        </w:rPr>
        <w:t>e</w:t>
      </w:r>
      <w:r w:rsidRPr="00D130E5">
        <w:t>velop P</w:t>
      </w:r>
      <w:r w:rsidRPr="00D130E5">
        <w:rPr>
          <w:rFonts w:hint="eastAsia"/>
        </w:rPr>
        <w:t>la</w:t>
      </w:r>
      <w:r w:rsidRPr="00D130E5">
        <w:t>tform</w:t>
      </w:r>
      <w:r w:rsidRPr="00D130E5">
        <w:rPr>
          <w:rFonts w:hint="eastAsia"/>
        </w:rPr>
        <w:t>）</w:t>
      </w:r>
      <w:r w:rsidR="00E53E07" w:rsidRPr="00D130E5">
        <w:rPr>
          <w:rFonts w:hint="eastAsia"/>
        </w:rPr>
        <w:t>提供在线可视化交互</w:t>
      </w:r>
      <w:r w:rsidR="00E53E07" w:rsidRPr="00D130E5">
        <w:rPr>
          <w:rFonts w:hint="eastAsia"/>
        </w:rPr>
        <w:t>IDE</w:t>
      </w:r>
      <w:r w:rsidR="00E53E07" w:rsidRPr="00D130E5">
        <w:rPr>
          <w:rFonts w:hint="eastAsia"/>
        </w:rPr>
        <w:t>工具，支持多人协同开发、在线调试、版本管理以及脚本的调度</w:t>
      </w:r>
      <w:r w:rsidR="00E723DC" w:rsidRPr="00D130E5">
        <w:rPr>
          <w:rFonts w:hint="eastAsia"/>
        </w:rPr>
        <w:t>。</w:t>
      </w:r>
      <w:r w:rsidR="001327E5" w:rsidRPr="00D130E5">
        <w:rPr>
          <w:rFonts w:hint="eastAsia"/>
        </w:rPr>
        <w:t>数据开发平台的每个用户可以拥有自己的</w:t>
      </w:r>
      <w:r w:rsidR="001327E5" w:rsidRPr="00D130E5">
        <w:t>Docker</w:t>
      </w:r>
      <w:r w:rsidR="00E723DC" w:rsidRPr="00D130E5">
        <w:rPr>
          <w:rFonts w:hint="eastAsia"/>
        </w:rPr>
        <w:t>容器，通过选择镜像文件，在脚本调试时快速搭建自己的执行环境，执行完成自动释放，</w:t>
      </w:r>
      <w:r w:rsidR="008D3D3C" w:rsidRPr="00D130E5">
        <w:rPr>
          <w:rFonts w:hint="eastAsia"/>
        </w:rPr>
        <w:t>让用户更</w:t>
      </w:r>
      <w:r w:rsidR="00E723DC" w:rsidRPr="00D130E5">
        <w:rPr>
          <w:rFonts w:hint="eastAsia"/>
        </w:rPr>
        <w:t>有效利用资源空间。</w:t>
      </w:r>
    </w:p>
    <w:p w14:paraId="2C4211EC" w14:textId="77777777" w:rsidR="00F71112" w:rsidRDefault="006C51A0" w:rsidP="00F71112">
      <w:pPr>
        <w:pStyle w:val="2"/>
      </w:pPr>
      <w:bookmarkStart w:id="2" w:name="_Toc56086935"/>
      <w:r>
        <w:rPr>
          <w:rFonts w:hint="eastAsia"/>
        </w:rPr>
        <w:t>应用场景</w:t>
      </w:r>
      <w:bookmarkEnd w:id="2"/>
    </w:p>
    <w:p w14:paraId="7DB645A0" w14:textId="77777777" w:rsidR="00E53E07" w:rsidRDefault="00E53E07" w:rsidP="00F71112">
      <w:pPr>
        <w:ind w:firstLineChars="200" w:firstLine="480"/>
      </w:pPr>
      <w:r w:rsidRPr="00E53E07">
        <w:rPr>
          <w:rFonts w:hint="eastAsia"/>
          <w:b/>
        </w:rPr>
        <w:t>使用对象</w:t>
      </w:r>
      <w:r>
        <w:rPr>
          <w:rFonts w:hint="eastAsia"/>
        </w:rPr>
        <w:t>：数据分析人员、数仓工程师、建模人员。</w:t>
      </w:r>
    </w:p>
    <w:p w14:paraId="549A027C" w14:textId="77777777" w:rsidR="00E53E07" w:rsidRDefault="00E53E07" w:rsidP="007B6F21">
      <w:pPr>
        <w:ind w:firstLineChars="200" w:firstLine="480"/>
      </w:pPr>
      <w:r w:rsidRPr="00E53E07">
        <w:rPr>
          <w:rFonts w:hint="eastAsia"/>
          <w:b/>
        </w:rPr>
        <w:t>支持场景</w:t>
      </w:r>
      <w:r>
        <w:rPr>
          <w:rFonts w:hint="eastAsia"/>
        </w:rPr>
        <w:t>：</w:t>
      </w:r>
    </w:p>
    <w:p w14:paraId="335E3686" w14:textId="77777777" w:rsidR="00C97532" w:rsidRDefault="00E53E07" w:rsidP="000956B7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在线</w:t>
      </w:r>
      <w:r w:rsidR="001327E5">
        <w:rPr>
          <w:rFonts w:hint="eastAsia"/>
        </w:rPr>
        <w:t>SQL</w:t>
      </w:r>
      <w:r>
        <w:rPr>
          <w:rFonts w:hint="eastAsia"/>
        </w:rPr>
        <w:t>数据查询、分析；</w:t>
      </w:r>
    </w:p>
    <w:p w14:paraId="405E869A" w14:textId="77777777" w:rsidR="00E53E07" w:rsidRDefault="00E53E07" w:rsidP="000956B7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在线编写数据清洗、加工脚本</w:t>
      </w:r>
      <w:r w:rsidR="001327E5">
        <w:rPr>
          <w:rFonts w:hint="eastAsia"/>
        </w:rPr>
        <w:t>、调试</w:t>
      </w:r>
      <w:r>
        <w:rPr>
          <w:rFonts w:hint="eastAsia"/>
        </w:rPr>
        <w:t>；</w:t>
      </w:r>
    </w:p>
    <w:p w14:paraId="055E8635" w14:textId="77777777" w:rsidR="00E53E07" w:rsidRDefault="00DB17CE" w:rsidP="000956B7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测试生产分离</w:t>
      </w:r>
      <w:r w:rsidR="001327E5">
        <w:rPr>
          <w:rFonts w:hint="eastAsia"/>
        </w:rPr>
        <w:t>，</w:t>
      </w:r>
      <w:r w:rsidR="00DA5F63">
        <w:rPr>
          <w:rFonts w:hint="eastAsia"/>
        </w:rPr>
        <w:t>一键</w:t>
      </w:r>
      <w:r>
        <w:rPr>
          <w:rFonts w:hint="eastAsia"/>
        </w:rPr>
        <w:t>发布生产调度</w:t>
      </w:r>
      <w:r w:rsidR="003F0162">
        <w:rPr>
          <w:rFonts w:hint="eastAsia"/>
        </w:rPr>
        <w:t>；</w:t>
      </w:r>
    </w:p>
    <w:p w14:paraId="164F64F1" w14:textId="77777777" w:rsidR="006C51A0" w:rsidRDefault="000658B0" w:rsidP="006C51A0">
      <w:pPr>
        <w:pStyle w:val="2"/>
      </w:pPr>
      <w:bookmarkStart w:id="3" w:name="_Toc56086936"/>
      <w:r>
        <w:rPr>
          <w:rFonts w:hint="eastAsia"/>
        </w:rPr>
        <w:t>术语定义</w:t>
      </w:r>
      <w:bookmarkEnd w:id="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7898"/>
      </w:tblGrid>
      <w:tr w:rsidR="00FD6694" w14:paraId="53ED1286" w14:textId="77777777" w:rsidTr="002B5C22">
        <w:trPr>
          <w:trHeight w:val="327"/>
        </w:trPr>
        <w:tc>
          <w:tcPr>
            <w:tcW w:w="1838" w:type="dxa"/>
            <w:shd w:val="clear" w:color="auto" w:fill="D9D9D9" w:themeFill="background1" w:themeFillShade="D9"/>
          </w:tcPr>
          <w:p w14:paraId="7EE0222D" w14:textId="77777777" w:rsidR="00FD6694" w:rsidRDefault="00FD6694" w:rsidP="006C51A0">
            <w:r>
              <w:rPr>
                <w:rFonts w:hint="eastAsia"/>
              </w:rPr>
              <w:t>名词</w:t>
            </w:r>
          </w:p>
        </w:tc>
        <w:tc>
          <w:tcPr>
            <w:tcW w:w="7898" w:type="dxa"/>
            <w:shd w:val="clear" w:color="auto" w:fill="D9D9D9" w:themeFill="background1" w:themeFillShade="D9"/>
          </w:tcPr>
          <w:p w14:paraId="778C1420" w14:textId="77777777" w:rsidR="00FD6694" w:rsidRDefault="00FD6694" w:rsidP="006C51A0">
            <w:r>
              <w:rPr>
                <w:rFonts w:hint="eastAsia"/>
              </w:rPr>
              <w:t>概念</w:t>
            </w:r>
          </w:p>
        </w:tc>
      </w:tr>
      <w:tr w:rsidR="00243965" w14:paraId="0EE9DBEF" w14:textId="77777777" w:rsidTr="002B5C22">
        <w:trPr>
          <w:trHeight w:val="1399"/>
        </w:trPr>
        <w:tc>
          <w:tcPr>
            <w:tcW w:w="1838" w:type="dxa"/>
          </w:tcPr>
          <w:p w14:paraId="48EC851B" w14:textId="77777777" w:rsidR="00243965" w:rsidRDefault="00243965" w:rsidP="006C51A0">
            <w:r>
              <w:rPr>
                <w:rFonts w:hint="eastAsia"/>
              </w:rPr>
              <w:t>IDE</w:t>
            </w:r>
          </w:p>
        </w:tc>
        <w:tc>
          <w:tcPr>
            <w:tcW w:w="7898" w:type="dxa"/>
          </w:tcPr>
          <w:p w14:paraId="34BB4243" w14:textId="77777777" w:rsidR="00243965" w:rsidRPr="00FD6694" w:rsidRDefault="00243965" w:rsidP="00243965">
            <w:r w:rsidRPr="00243965">
              <w:rPr>
                <w:rFonts w:hint="eastAsia"/>
              </w:rPr>
              <w:t>集成开发环境（</w:t>
            </w:r>
            <w:r w:rsidRPr="00243965">
              <w:rPr>
                <w:rFonts w:hint="eastAsia"/>
              </w:rPr>
              <w:t>IDE</w:t>
            </w:r>
            <w:r w:rsidRPr="00243965">
              <w:rPr>
                <w:rFonts w:hint="eastAsia"/>
              </w:rPr>
              <w:t>，</w:t>
            </w:r>
            <w:r w:rsidRPr="00243965">
              <w:rPr>
                <w:rFonts w:hint="eastAsia"/>
              </w:rPr>
              <w:t xml:space="preserve">Integrated Development Environment </w:t>
            </w:r>
            <w:r w:rsidRPr="00243965">
              <w:rPr>
                <w:rFonts w:hint="eastAsia"/>
              </w:rPr>
              <w:t>）是用于提供程序开发环境的应用程序，一般包括代码编辑器、编译器、调试器和图形用户界面等工具。</w:t>
            </w:r>
          </w:p>
        </w:tc>
      </w:tr>
      <w:tr w:rsidR="00013F1C" w14:paraId="3B4B1C6B" w14:textId="77777777" w:rsidTr="002B5C22">
        <w:tc>
          <w:tcPr>
            <w:tcW w:w="1838" w:type="dxa"/>
          </w:tcPr>
          <w:p w14:paraId="3CA72043" w14:textId="77777777" w:rsidR="00013F1C" w:rsidRDefault="00013F1C" w:rsidP="00013F1C">
            <w:r>
              <w:rPr>
                <w:rFonts w:hint="eastAsia"/>
              </w:rPr>
              <w:t>Doc</w:t>
            </w:r>
            <w:r>
              <w:t>ker</w:t>
            </w:r>
            <w:r>
              <w:rPr>
                <w:rFonts w:hint="eastAsia"/>
              </w:rPr>
              <w:t>容器</w:t>
            </w:r>
          </w:p>
        </w:tc>
        <w:tc>
          <w:tcPr>
            <w:tcW w:w="7898" w:type="dxa"/>
          </w:tcPr>
          <w:p w14:paraId="728D8C45" w14:textId="77777777" w:rsidR="00013F1C" w:rsidRDefault="00013F1C" w:rsidP="00013F1C">
            <w:r>
              <w:rPr>
                <w:rFonts w:hint="eastAsia"/>
              </w:rPr>
              <w:t>可理解为虚拟</w:t>
            </w:r>
            <w:proofErr w:type="spellStart"/>
            <w:r w:rsidRPr="00243965">
              <w:rPr>
                <w:rFonts w:hint="eastAsia"/>
              </w:rPr>
              <w:t>linux</w:t>
            </w:r>
            <w:proofErr w:type="spellEnd"/>
            <w:r w:rsidRPr="00243965">
              <w:rPr>
                <w:rFonts w:hint="eastAsia"/>
              </w:rPr>
              <w:t>系统环境，运行和隔离应用。</w:t>
            </w:r>
            <w:r>
              <w:rPr>
                <w:rFonts w:hint="eastAsia"/>
              </w:rPr>
              <w:t>镜像可以在容器里安装，构成一个虚拟的开发环境。</w:t>
            </w:r>
          </w:p>
        </w:tc>
      </w:tr>
      <w:tr w:rsidR="00013F1C" w14:paraId="2B3369E3" w14:textId="77777777" w:rsidTr="002B5C22">
        <w:tc>
          <w:tcPr>
            <w:tcW w:w="1838" w:type="dxa"/>
          </w:tcPr>
          <w:p w14:paraId="4B8DF755" w14:textId="77777777" w:rsidR="00013F1C" w:rsidRDefault="00013F1C" w:rsidP="00013F1C">
            <w:r>
              <w:rPr>
                <w:rFonts w:hint="eastAsia"/>
              </w:rPr>
              <w:t>镜像</w:t>
            </w:r>
          </w:p>
        </w:tc>
        <w:tc>
          <w:tcPr>
            <w:tcW w:w="7898" w:type="dxa"/>
          </w:tcPr>
          <w:p w14:paraId="20565624" w14:textId="77777777" w:rsidR="00013F1C" w:rsidRDefault="00013F1C" w:rsidP="00013F1C">
            <w:r>
              <w:rPr>
                <w:rFonts w:hint="eastAsia"/>
              </w:rPr>
              <w:t>可理解为</w:t>
            </w:r>
            <w:r w:rsidRPr="00FD6694">
              <w:rPr>
                <w:rFonts w:hint="eastAsia"/>
              </w:rPr>
              <w:t>虚拟机</w:t>
            </w:r>
            <w:r>
              <w:rPr>
                <w:rFonts w:hint="eastAsia"/>
              </w:rPr>
              <w:t>的</w:t>
            </w:r>
            <w:r w:rsidRPr="00FD6694">
              <w:rPr>
                <w:rFonts w:hint="eastAsia"/>
              </w:rPr>
              <w:t>镜像</w:t>
            </w:r>
            <w:r>
              <w:rPr>
                <w:rFonts w:hint="eastAsia"/>
              </w:rPr>
              <w:t>，可以理解成</w:t>
            </w:r>
            <w:r>
              <w:rPr>
                <w:rFonts w:hint="eastAsia"/>
              </w:rPr>
              <w:t>ISO</w:t>
            </w:r>
            <w:r>
              <w:rPr>
                <w:rFonts w:hint="eastAsia"/>
              </w:rPr>
              <w:t>等压缩安装文件，可以在虚拟环境上安装你所需要的程序。</w:t>
            </w:r>
          </w:p>
        </w:tc>
      </w:tr>
    </w:tbl>
    <w:p w14:paraId="6E71F5E4" w14:textId="77777777" w:rsidR="00B704BA" w:rsidRDefault="00B704BA" w:rsidP="00B704BA">
      <w:pPr>
        <w:pStyle w:val="2"/>
      </w:pPr>
      <w:bookmarkStart w:id="4" w:name="_Toc56086937"/>
      <w:r>
        <w:rPr>
          <w:rFonts w:hint="eastAsia"/>
        </w:rPr>
        <w:lastRenderedPageBreak/>
        <w:t>功能列表</w:t>
      </w:r>
      <w:bookmarkEnd w:id="4"/>
    </w:p>
    <w:tbl>
      <w:tblPr>
        <w:tblW w:w="9776" w:type="dxa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1912"/>
        <w:gridCol w:w="1769"/>
        <w:gridCol w:w="6095"/>
      </w:tblGrid>
      <w:tr w:rsidR="00B704BA" w:rsidRPr="00A80401" w14:paraId="574D3638" w14:textId="77777777" w:rsidTr="00B704BA">
        <w:trPr>
          <w:trHeight w:val="433"/>
        </w:trPr>
        <w:tc>
          <w:tcPr>
            <w:tcW w:w="1912" w:type="dxa"/>
            <w:tcBorders>
              <w:right w:val="single" w:sz="4" w:space="0" w:color="0070C0"/>
            </w:tcBorders>
            <w:shd w:val="clear" w:color="auto" w:fill="0070C0"/>
            <w:hideMark/>
          </w:tcPr>
          <w:p w14:paraId="24F31029" w14:textId="77777777" w:rsidR="00B704BA" w:rsidRPr="00A80401" w:rsidRDefault="00B704BA" w:rsidP="009E2884">
            <w:pPr>
              <w:spacing w:before="60" w:after="120"/>
              <w:ind w:right="210"/>
              <w:rPr>
                <w:rFonts w:ascii="宋体" w:hAnsi="宋体"/>
                <w:b/>
                <w:bCs/>
                <w:color w:val="FFFFFF"/>
                <w:kern w:val="0"/>
              </w:rPr>
            </w:pPr>
            <w:r w:rsidRPr="00A80401">
              <w:rPr>
                <w:rFonts w:ascii="宋体" w:hAnsi="宋体" w:hint="eastAsia"/>
                <w:b/>
                <w:bCs/>
                <w:color w:val="FFFFFF"/>
                <w:kern w:val="0"/>
              </w:rPr>
              <w:t>一级功能</w:t>
            </w:r>
          </w:p>
        </w:tc>
        <w:tc>
          <w:tcPr>
            <w:tcW w:w="1769" w:type="dxa"/>
            <w:tcBorders>
              <w:left w:val="single" w:sz="4" w:space="0" w:color="0070C0"/>
              <w:right w:val="single" w:sz="4" w:space="0" w:color="0070C0"/>
            </w:tcBorders>
            <w:shd w:val="clear" w:color="auto" w:fill="0070C0"/>
            <w:hideMark/>
          </w:tcPr>
          <w:p w14:paraId="1BBFB0C4" w14:textId="77777777" w:rsidR="00B704BA" w:rsidRPr="00A80401" w:rsidRDefault="00B704BA" w:rsidP="009E2884">
            <w:pPr>
              <w:spacing w:before="60" w:after="156"/>
              <w:ind w:right="210"/>
              <w:rPr>
                <w:rFonts w:ascii="宋体" w:hAnsi="宋体"/>
                <w:b/>
                <w:bCs/>
                <w:color w:val="FFFFFF"/>
                <w:kern w:val="0"/>
              </w:rPr>
            </w:pPr>
            <w:r w:rsidRPr="00A80401">
              <w:rPr>
                <w:rFonts w:ascii="宋体" w:hAnsi="宋体" w:hint="eastAsia"/>
                <w:b/>
                <w:bCs/>
                <w:color w:val="FFFFFF"/>
                <w:kern w:val="0"/>
              </w:rPr>
              <w:t>二级功能点</w:t>
            </w:r>
          </w:p>
        </w:tc>
        <w:tc>
          <w:tcPr>
            <w:tcW w:w="6095" w:type="dxa"/>
            <w:tcBorders>
              <w:left w:val="single" w:sz="4" w:space="0" w:color="0070C0"/>
            </w:tcBorders>
            <w:shd w:val="clear" w:color="auto" w:fill="0070C0"/>
            <w:hideMark/>
          </w:tcPr>
          <w:p w14:paraId="23ED07B3" w14:textId="77777777" w:rsidR="00B704BA" w:rsidRPr="00A80401" w:rsidRDefault="00B704BA" w:rsidP="009E2884">
            <w:pPr>
              <w:spacing w:before="60" w:after="156"/>
              <w:ind w:right="210" w:firstLine="420"/>
              <w:rPr>
                <w:rFonts w:ascii="宋体" w:hAnsi="宋体"/>
                <w:b/>
                <w:bCs/>
                <w:color w:val="FFFFFF"/>
                <w:kern w:val="0"/>
              </w:rPr>
            </w:pPr>
            <w:r w:rsidRPr="00A80401">
              <w:rPr>
                <w:rFonts w:ascii="宋体" w:hAnsi="宋体" w:hint="eastAsia"/>
                <w:b/>
                <w:bCs/>
                <w:color w:val="FFFFFF"/>
                <w:kern w:val="0"/>
              </w:rPr>
              <w:t>功能说明</w:t>
            </w:r>
          </w:p>
        </w:tc>
      </w:tr>
      <w:tr w:rsidR="00B704BA" w:rsidRPr="00A80401" w14:paraId="20C6BAF9" w14:textId="77777777" w:rsidTr="00B704BA">
        <w:trPr>
          <w:trHeight w:val="270"/>
        </w:trPr>
        <w:tc>
          <w:tcPr>
            <w:tcW w:w="1912" w:type="dxa"/>
            <w:vMerge w:val="restart"/>
            <w:shd w:val="clear" w:color="auto" w:fill="auto"/>
            <w:vAlign w:val="center"/>
            <w:hideMark/>
          </w:tcPr>
          <w:p w14:paraId="4825D42A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  <w:r w:rsidRPr="00A80401">
              <w:rPr>
                <w:rFonts w:ascii="宋体" w:hAnsi="宋体" w:hint="eastAsia"/>
                <w:b/>
                <w:bCs/>
                <w:kern w:val="0"/>
              </w:rPr>
              <w:t>工作区</w:t>
            </w:r>
          </w:p>
        </w:tc>
        <w:tc>
          <w:tcPr>
            <w:tcW w:w="1769" w:type="dxa"/>
            <w:shd w:val="clear" w:color="auto" w:fill="auto"/>
            <w:hideMark/>
          </w:tcPr>
          <w:p w14:paraId="6E493695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项目管理</w:t>
            </w:r>
          </w:p>
        </w:tc>
        <w:tc>
          <w:tcPr>
            <w:tcW w:w="6095" w:type="dxa"/>
            <w:shd w:val="clear" w:color="auto" w:fill="auto"/>
            <w:hideMark/>
          </w:tcPr>
          <w:p w14:paraId="09BFDE7B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项目</w:t>
            </w:r>
            <w:r w:rsidRPr="00B704BA">
              <w:t>的</w:t>
            </w:r>
            <w:r w:rsidRPr="00B704BA">
              <w:rPr>
                <w:rFonts w:hint="eastAsia"/>
              </w:rPr>
              <w:t>创建、</w:t>
            </w:r>
            <w:r w:rsidRPr="00B704BA">
              <w:t>查看</w:t>
            </w:r>
            <w:r w:rsidRPr="00B704BA">
              <w:rPr>
                <w:rFonts w:hint="eastAsia"/>
              </w:rPr>
              <w:t>，</w:t>
            </w:r>
            <w:r w:rsidRPr="00B704BA">
              <w:t>项目之间相互隔离。项目</w:t>
            </w:r>
            <w:r w:rsidRPr="00B704BA">
              <w:rPr>
                <w:rFonts w:hint="eastAsia"/>
              </w:rPr>
              <w:t>中</w:t>
            </w:r>
            <w:r w:rsidRPr="00B704BA">
              <w:t>创建目录、脚本等操作。</w:t>
            </w:r>
            <w:r w:rsidRPr="00B704BA">
              <w:rPr>
                <w:rFonts w:hint="eastAsia"/>
              </w:rPr>
              <w:t>可</w:t>
            </w:r>
            <w:r w:rsidRPr="00B704BA">
              <w:t>创建</w:t>
            </w:r>
            <w:r w:rsidRPr="00B704BA">
              <w:rPr>
                <w:rFonts w:hint="eastAsia"/>
              </w:rPr>
              <w:t>G</w:t>
            </w:r>
            <w:r w:rsidRPr="00B704BA">
              <w:t>it</w:t>
            </w:r>
            <w:r w:rsidRPr="00B704BA">
              <w:t>和本地项目。</w:t>
            </w:r>
          </w:p>
        </w:tc>
      </w:tr>
      <w:tr w:rsidR="00B704BA" w:rsidRPr="00A80401" w14:paraId="40323D3B" w14:textId="77777777" w:rsidTr="00B704BA">
        <w:trPr>
          <w:trHeight w:val="270"/>
        </w:trPr>
        <w:tc>
          <w:tcPr>
            <w:tcW w:w="1912" w:type="dxa"/>
            <w:vMerge/>
            <w:shd w:val="clear" w:color="auto" w:fill="auto"/>
            <w:hideMark/>
          </w:tcPr>
          <w:p w14:paraId="02FFB555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26DC2D4F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脚本开发</w:t>
            </w:r>
          </w:p>
        </w:tc>
        <w:tc>
          <w:tcPr>
            <w:tcW w:w="6095" w:type="dxa"/>
            <w:shd w:val="clear" w:color="auto" w:fill="auto"/>
            <w:hideMark/>
          </w:tcPr>
          <w:p w14:paraId="67C308B7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支持</w:t>
            </w:r>
            <w:r w:rsidRPr="00B704BA">
              <w:rPr>
                <w:rFonts w:hint="eastAsia"/>
              </w:rPr>
              <w:t>SQL</w:t>
            </w:r>
            <w:r w:rsidRPr="00B704BA">
              <w:rPr>
                <w:rFonts w:hint="eastAsia"/>
              </w:rPr>
              <w:t>、</w:t>
            </w:r>
            <w:r w:rsidRPr="00B704BA">
              <w:rPr>
                <w:rFonts w:hint="eastAsia"/>
              </w:rPr>
              <w:t>P</w:t>
            </w:r>
            <w:r w:rsidRPr="00B704BA">
              <w:t>ython</w:t>
            </w:r>
            <w:r w:rsidRPr="00B704BA">
              <w:t>、</w:t>
            </w:r>
            <w:r w:rsidRPr="00B704BA">
              <w:rPr>
                <w:rFonts w:hint="eastAsia"/>
              </w:rPr>
              <w:t>S</w:t>
            </w:r>
            <w:r w:rsidRPr="00B704BA">
              <w:t>hell</w:t>
            </w:r>
            <w:r w:rsidRPr="00B704BA">
              <w:rPr>
                <w:rFonts w:hint="eastAsia"/>
              </w:rPr>
              <w:t>的</w:t>
            </w:r>
            <w:r w:rsidRPr="00B704BA">
              <w:t>脚本开发。</w:t>
            </w:r>
          </w:p>
        </w:tc>
      </w:tr>
      <w:tr w:rsidR="00B704BA" w:rsidRPr="00A80401" w14:paraId="04368814" w14:textId="77777777" w:rsidTr="00B704BA">
        <w:trPr>
          <w:trHeight w:val="270"/>
        </w:trPr>
        <w:tc>
          <w:tcPr>
            <w:tcW w:w="1912" w:type="dxa"/>
            <w:vMerge/>
            <w:shd w:val="clear" w:color="auto" w:fill="auto"/>
            <w:hideMark/>
          </w:tcPr>
          <w:p w14:paraId="6263D7B9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2B57C580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执行</w:t>
            </w:r>
            <w:r w:rsidRPr="00B704BA">
              <w:rPr>
                <w:b/>
                <w:bCs/>
              </w:rPr>
              <w:t>停止</w:t>
            </w:r>
          </w:p>
        </w:tc>
        <w:tc>
          <w:tcPr>
            <w:tcW w:w="6095" w:type="dxa"/>
            <w:shd w:val="clear" w:color="auto" w:fill="auto"/>
            <w:hideMark/>
          </w:tcPr>
          <w:p w14:paraId="61408B8D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脚本</w:t>
            </w:r>
            <w:r w:rsidRPr="00B704BA">
              <w:t>开发后</w:t>
            </w:r>
            <w:r w:rsidRPr="00B704BA">
              <w:rPr>
                <w:rFonts w:hint="eastAsia"/>
              </w:rPr>
              <w:t>执行</w:t>
            </w:r>
            <w:r w:rsidRPr="00B704BA">
              <w:t>，执行过程中可</w:t>
            </w:r>
            <w:r w:rsidRPr="00B704BA">
              <w:rPr>
                <w:rFonts w:hint="eastAsia"/>
              </w:rPr>
              <w:t>立即</w:t>
            </w:r>
            <w:r w:rsidRPr="00B704BA">
              <w:t>停止。</w:t>
            </w:r>
          </w:p>
        </w:tc>
      </w:tr>
      <w:tr w:rsidR="00B704BA" w:rsidRPr="00A80401" w14:paraId="1D67B7C4" w14:textId="77777777" w:rsidTr="00B704BA">
        <w:trPr>
          <w:trHeight w:val="270"/>
        </w:trPr>
        <w:tc>
          <w:tcPr>
            <w:tcW w:w="1912" w:type="dxa"/>
            <w:vMerge/>
            <w:shd w:val="clear" w:color="auto" w:fill="auto"/>
            <w:hideMark/>
          </w:tcPr>
          <w:p w14:paraId="3B0F114D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4C178CFD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G</w:t>
            </w:r>
            <w:r w:rsidRPr="00B704BA">
              <w:rPr>
                <w:b/>
                <w:bCs/>
              </w:rPr>
              <w:t>it</w:t>
            </w:r>
            <w:r w:rsidRPr="00B704BA">
              <w:rPr>
                <w:b/>
                <w:bCs/>
              </w:rPr>
              <w:t>同步</w:t>
            </w:r>
          </w:p>
        </w:tc>
        <w:tc>
          <w:tcPr>
            <w:tcW w:w="6095" w:type="dxa"/>
            <w:shd w:val="clear" w:color="auto" w:fill="auto"/>
            <w:hideMark/>
          </w:tcPr>
          <w:p w14:paraId="3E88B3D5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G</w:t>
            </w:r>
            <w:r w:rsidRPr="00B704BA">
              <w:t>it</w:t>
            </w:r>
            <w:r w:rsidRPr="00B704BA">
              <w:t>项目支持</w:t>
            </w:r>
            <w:r w:rsidRPr="00B704BA">
              <w:rPr>
                <w:rFonts w:hint="eastAsia"/>
              </w:rPr>
              <w:t>c</w:t>
            </w:r>
            <w:r w:rsidRPr="00B704BA">
              <w:t>ommit</w:t>
            </w:r>
            <w:r w:rsidRPr="00B704BA">
              <w:t>、</w:t>
            </w:r>
            <w:r w:rsidRPr="00B704BA">
              <w:t>pull</w:t>
            </w:r>
            <w:r w:rsidRPr="00B704BA">
              <w:t>、</w:t>
            </w:r>
            <w:r w:rsidRPr="00B704BA">
              <w:t>push</w:t>
            </w:r>
            <w:r w:rsidRPr="00B704BA">
              <w:t>等操作。</w:t>
            </w:r>
          </w:p>
        </w:tc>
      </w:tr>
      <w:tr w:rsidR="00B704BA" w:rsidRPr="00A80401" w14:paraId="36B6E4C2" w14:textId="77777777" w:rsidTr="00B704BA">
        <w:trPr>
          <w:trHeight w:val="510"/>
        </w:trPr>
        <w:tc>
          <w:tcPr>
            <w:tcW w:w="1912" w:type="dxa"/>
            <w:vMerge/>
            <w:shd w:val="clear" w:color="auto" w:fill="auto"/>
            <w:hideMark/>
          </w:tcPr>
          <w:p w14:paraId="2F019553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6ACA50B0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发布脚本</w:t>
            </w:r>
          </w:p>
        </w:tc>
        <w:tc>
          <w:tcPr>
            <w:tcW w:w="6095" w:type="dxa"/>
            <w:shd w:val="clear" w:color="auto" w:fill="auto"/>
            <w:hideMark/>
          </w:tcPr>
          <w:p w14:paraId="6E867156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支持</w:t>
            </w:r>
            <w:r w:rsidRPr="00B704BA">
              <w:t>发布</w:t>
            </w:r>
            <w:r w:rsidRPr="00B704BA">
              <w:rPr>
                <w:rFonts w:hint="eastAsia"/>
              </w:rPr>
              <w:t>python</w:t>
            </w:r>
            <w:r w:rsidRPr="00B704BA">
              <w:rPr>
                <w:rFonts w:hint="eastAsia"/>
              </w:rPr>
              <w:t>模版的</w:t>
            </w:r>
            <w:r w:rsidRPr="00B704BA">
              <w:t>脚本，</w:t>
            </w:r>
            <w:r w:rsidRPr="00B704BA">
              <w:rPr>
                <w:rFonts w:hint="eastAsia"/>
              </w:rPr>
              <w:t>可在</w:t>
            </w:r>
            <w:r w:rsidRPr="00B704BA">
              <w:t>离线计算平台中调度</w:t>
            </w:r>
            <w:r w:rsidRPr="00B704BA">
              <w:rPr>
                <w:rFonts w:hint="eastAsia"/>
              </w:rPr>
              <w:t>和</w:t>
            </w:r>
            <w:r w:rsidRPr="00B704BA">
              <w:t>告警。</w:t>
            </w:r>
          </w:p>
        </w:tc>
      </w:tr>
      <w:tr w:rsidR="00B704BA" w:rsidRPr="00A80401" w14:paraId="56F58C68" w14:textId="77777777" w:rsidTr="00B704BA">
        <w:trPr>
          <w:trHeight w:val="510"/>
        </w:trPr>
        <w:tc>
          <w:tcPr>
            <w:tcW w:w="1912" w:type="dxa"/>
            <w:vMerge/>
            <w:shd w:val="clear" w:color="auto" w:fill="auto"/>
            <w:hideMark/>
          </w:tcPr>
          <w:p w14:paraId="2172AB56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4723D94F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终端</w:t>
            </w:r>
          </w:p>
        </w:tc>
        <w:tc>
          <w:tcPr>
            <w:tcW w:w="6095" w:type="dxa"/>
            <w:shd w:val="clear" w:color="auto" w:fill="auto"/>
            <w:hideMark/>
          </w:tcPr>
          <w:p w14:paraId="45548816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支持创建</w:t>
            </w:r>
            <w:r w:rsidRPr="00B704BA">
              <w:t>终端</w:t>
            </w:r>
            <w:r w:rsidRPr="00B704BA">
              <w:rPr>
                <w:rFonts w:hint="eastAsia"/>
              </w:rPr>
              <w:t>方式</w:t>
            </w:r>
            <w:r w:rsidRPr="00B704BA">
              <w:t>登录。</w:t>
            </w:r>
          </w:p>
        </w:tc>
      </w:tr>
      <w:tr w:rsidR="00B704BA" w:rsidRPr="00A80401" w14:paraId="0A0DD096" w14:textId="77777777" w:rsidTr="00B704BA">
        <w:trPr>
          <w:trHeight w:val="270"/>
        </w:trPr>
        <w:tc>
          <w:tcPr>
            <w:tcW w:w="1912" w:type="dxa"/>
            <w:vMerge/>
            <w:shd w:val="clear" w:color="auto" w:fill="auto"/>
            <w:hideMark/>
          </w:tcPr>
          <w:p w14:paraId="25185883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32084E31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b/>
                <w:bCs/>
              </w:rPr>
              <w:t>结果展示</w:t>
            </w:r>
          </w:p>
        </w:tc>
        <w:tc>
          <w:tcPr>
            <w:tcW w:w="6095" w:type="dxa"/>
            <w:shd w:val="clear" w:color="auto" w:fill="auto"/>
            <w:hideMark/>
          </w:tcPr>
          <w:p w14:paraId="03AC74E9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查询</w:t>
            </w:r>
            <w:r w:rsidRPr="00B704BA">
              <w:t>结果</w:t>
            </w:r>
            <w:r w:rsidRPr="00B704BA">
              <w:rPr>
                <w:rFonts w:hint="eastAsia"/>
              </w:rPr>
              <w:t>可以列表或者图形方式展示。</w:t>
            </w:r>
          </w:p>
        </w:tc>
      </w:tr>
      <w:tr w:rsidR="00B704BA" w:rsidRPr="00A80401" w14:paraId="194CA14D" w14:textId="77777777" w:rsidTr="00B704BA">
        <w:trPr>
          <w:trHeight w:val="510"/>
        </w:trPr>
        <w:tc>
          <w:tcPr>
            <w:tcW w:w="1912" w:type="dxa"/>
            <w:vMerge/>
            <w:shd w:val="clear" w:color="auto" w:fill="auto"/>
            <w:hideMark/>
          </w:tcPr>
          <w:p w14:paraId="4F07B7F9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7629AF1C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发布版本</w:t>
            </w:r>
          </w:p>
        </w:tc>
        <w:tc>
          <w:tcPr>
            <w:tcW w:w="6095" w:type="dxa"/>
            <w:shd w:val="clear" w:color="auto" w:fill="auto"/>
            <w:hideMark/>
          </w:tcPr>
          <w:p w14:paraId="382FB557" w14:textId="77777777" w:rsidR="00B704BA" w:rsidRPr="00B704BA" w:rsidRDefault="00B704BA" w:rsidP="00B704BA">
            <w:pPr>
              <w:spacing w:line="460" w:lineRule="exact"/>
            </w:pPr>
            <w:r w:rsidRPr="00B704BA">
              <w:t>发布脚本</w:t>
            </w:r>
            <w:r w:rsidRPr="00B704BA">
              <w:rPr>
                <w:rFonts w:hint="eastAsia"/>
              </w:rPr>
              <w:t>的</w:t>
            </w:r>
            <w:r w:rsidRPr="00B704BA">
              <w:t>版本</w:t>
            </w:r>
            <w:r w:rsidRPr="00B704BA">
              <w:rPr>
                <w:rFonts w:hint="eastAsia"/>
              </w:rPr>
              <w:t>查询</w:t>
            </w:r>
            <w:r w:rsidRPr="00B704BA">
              <w:t>、对比和回滚。</w:t>
            </w:r>
          </w:p>
        </w:tc>
      </w:tr>
      <w:tr w:rsidR="00B704BA" w:rsidRPr="00A80401" w14:paraId="7EED1844" w14:textId="77777777" w:rsidTr="00B704BA">
        <w:trPr>
          <w:trHeight w:val="270"/>
        </w:trPr>
        <w:tc>
          <w:tcPr>
            <w:tcW w:w="1912" w:type="dxa"/>
            <w:vMerge/>
            <w:shd w:val="clear" w:color="auto" w:fill="auto"/>
            <w:hideMark/>
          </w:tcPr>
          <w:p w14:paraId="2BD4C085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1BEA74FA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运行</w:t>
            </w:r>
            <w:r w:rsidRPr="00B704BA">
              <w:rPr>
                <w:b/>
                <w:bCs/>
              </w:rPr>
              <w:t>记录</w:t>
            </w:r>
          </w:p>
        </w:tc>
        <w:tc>
          <w:tcPr>
            <w:tcW w:w="6095" w:type="dxa"/>
            <w:shd w:val="clear" w:color="auto" w:fill="auto"/>
            <w:hideMark/>
          </w:tcPr>
          <w:p w14:paraId="0C965950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查看</w:t>
            </w:r>
            <w:r w:rsidRPr="00B704BA">
              <w:t>运行记录</w:t>
            </w:r>
            <w:r w:rsidRPr="00B704BA">
              <w:rPr>
                <w:rFonts w:hint="eastAsia"/>
              </w:rPr>
              <w:t>，历史</w:t>
            </w:r>
            <w:r w:rsidRPr="00B704BA">
              <w:t>运行结果查看和下载。</w:t>
            </w:r>
          </w:p>
        </w:tc>
      </w:tr>
      <w:tr w:rsidR="00B704BA" w:rsidRPr="00A80401" w14:paraId="7C62ACC2" w14:textId="77777777" w:rsidTr="00B704BA">
        <w:trPr>
          <w:trHeight w:val="528"/>
        </w:trPr>
        <w:tc>
          <w:tcPr>
            <w:tcW w:w="1912" w:type="dxa"/>
            <w:vMerge/>
            <w:shd w:val="clear" w:color="auto" w:fill="auto"/>
            <w:hideMark/>
          </w:tcPr>
          <w:p w14:paraId="68C8F079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7FBE30E3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参数设置</w:t>
            </w:r>
          </w:p>
        </w:tc>
        <w:tc>
          <w:tcPr>
            <w:tcW w:w="6095" w:type="dxa"/>
            <w:shd w:val="clear" w:color="auto" w:fill="auto"/>
            <w:hideMark/>
          </w:tcPr>
          <w:p w14:paraId="3E6679FD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支持定义可在</w:t>
            </w:r>
            <w:r w:rsidRPr="00B704BA">
              <w:t>脚本中使用</w:t>
            </w:r>
            <w:r w:rsidRPr="00B704BA">
              <w:rPr>
                <w:rFonts w:hint="eastAsia"/>
              </w:rPr>
              <w:t>的</w:t>
            </w:r>
            <w:r w:rsidRPr="00B704BA">
              <w:t>参数。</w:t>
            </w:r>
          </w:p>
        </w:tc>
      </w:tr>
      <w:tr w:rsidR="00B704BA" w:rsidRPr="00A80401" w14:paraId="154B7C10" w14:textId="77777777" w:rsidTr="00B704BA">
        <w:trPr>
          <w:trHeight w:val="510"/>
        </w:trPr>
        <w:tc>
          <w:tcPr>
            <w:tcW w:w="1912" w:type="dxa"/>
            <w:vMerge w:val="restart"/>
            <w:shd w:val="clear" w:color="auto" w:fill="auto"/>
            <w:hideMark/>
          </w:tcPr>
          <w:p w14:paraId="708A841D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  <w:r w:rsidRPr="00A80401">
              <w:rPr>
                <w:rFonts w:ascii="宋体" w:hAnsi="宋体" w:hint="eastAsia"/>
                <w:b/>
                <w:bCs/>
                <w:kern w:val="0"/>
              </w:rPr>
              <w:t>表查询</w:t>
            </w:r>
          </w:p>
        </w:tc>
        <w:tc>
          <w:tcPr>
            <w:tcW w:w="1769" w:type="dxa"/>
            <w:shd w:val="clear" w:color="auto" w:fill="auto"/>
            <w:hideMark/>
          </w:tcPr>
          <w:p w14:paraId="0CFB2D45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b/>
                <w:bCs/>
              </w:rPr>
              <w:t>表结构</w:t>
            </w:r>
          </w:p>
        </w:tc>
        <w:tc>
          <w:tcPr>
            <w:tcW w:w="6095" w:type="dxa"/>
            <w:shd w:val="clear" w:color="auto" w:fill="auto"/>
            <w:hideMark/>
          </w:tcPr>
          <w:p w14:paraId="1B0476BA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可以查询用户有权限的表，通过筛选集群、库、表和字段，同时</w:t>
            </w:r>
            <w:r w:rsidRPr="00B704BA">
              <w:t>支持查看表结构。</w:t>
            </w:r>
          </w:p>
        </w:tc>
      </w:tr>
      <w:tr w:rsidR="00B704BA" w:rsidRPr="00A80401" w14:paraId="734318BC" w14:textId="77777777" w:rsidTr="00B704BA">
        <w:trPr>
          <w:trHeight w:val="510"/>
        </w:trPr>
        <w:tc>
          <w:tcPr>
            <w:tcW w:w="1912" w:type="dxa"/>
            <w:vMerge/>
            <w:shd w:val="clear" w:color="auto" w:fill="auto"/>
            <w:hideMark/>
          </w:tcPr>
          <w:p w14:paraId="0BE33806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26E8F93A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转换</w:t>
            </w:r>
          </w:p>
        </w:tc>
        <w:tc>
          <w:tcPr>
            <w:tcW w:w="6095" w:type="dxa"/>
            <w:shd w:val="clear" w:color="auto" w:fill="auto"/>
            <w:hideMark/>
          </w:tcPr>
          <w:p w14:paraId="52ADDEA4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支持快速生成标准格式的查询和建表语句。</w:t>
            </w:r>
          </w:p>
        </w:tc>
      </w:tr>
      <w:tr w:rsidR="00B704BA" w:rsidRPr="00A80401" w14:paraId="26AC3B04" w14:textId="77777777" w:rsidTr="00B704BA">
        <w:trPr>
          <w:trHeight w:val="510"/>
        </w:trPr>
        <w:tc>
          <w:tcPr>
            <w:tcW w:w="1912" w:type="dxa"/>
            <w:vMerge w:val="restart"/>
            <w:shd w:val="clear" w:color="auto" w:fill="auto"/>
            <w:hideMark/>
          </w:tcPr>
          <w:p w14:paraId="7018D85C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  <w:r w:rsidRPr="00A80401">
              <w:rPr>
                <w:rFonts w:ascii="宋体" w:hAnsi="宋体" w:hint="eastAsia"/>
                <w:b/>
                <w:bCs/>
                <w:kern w:val="0"/>
              </w:rPr>
              <w:t>函数</w:t>
            </w:r>
            <w:r w:rsidRPr="00A80401">
              <w:rPr>
                <w:rFonts w:ascii="宋体" w:hAnsi="宋体"/>
                <w:b/>
                <w:bCs/>
                <w:kern w:val="0"/>
              </w:rPr>
              <w:t>管理</w:t>
            </w:r>
          </w:p>
        </w:tc>
        <w:tc>
          <w:tcPr>
            <w:tcW w:w="1769" w:type="dxa"/>
            <w:shd w:val="clear" w:color="auto" w:fill="auto"/>
            <w:hideMark/>
          </w:tcPr>
          <w:p w14:paraId="04312934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系统函数</w:t>
            </w:r>
          </w:p>
        </w:tc>
        <w:tc>
          <w:tcPr>
            <w:tcW w:w="6095" w:type="dxa"/>
            <w:shd w:val="clear" w:color="auto" w:fill="auto"/>
            <w:hideMark/>
          </w:tcPr>
          <w:p w14:paraId="6D065308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H</w:t>
            </w:r>
            <w:r w:rsidRPr="00B704BA">
              <w:t>ive</w:t>
            </w:r>
            <w:r w:rsidRPr="00B704BA">
              <w:rPr>
                <w:rFonts w:hint="eastAsia"/>
              </w:rPr>
              <w:t>自带的系统函数，双击查看提示。</w:t>
            </w:r>
          </w:p>
        </w:tc>
      </w:tr>
      <w:tr w:rsidR="00B704BA" w:rsidRPr="00A80401" w14:paraId="3E0E0180" w14:textId="77777777" w:rsidTr="00B704BA">
        <w:trPr>
          <w:trHeight w:val="270"/>
        </w:trPr>
        <w:tc>
          <w:tcPr>
            <w:tcW w:w="1912" w:type="dxa"/>
            <w:vMerge/>
            <w:shd w:val="clear" w:color="auto" w:fill="auto"/>
            <w:hideMark/>
          </w:tcPr>
          <w:p w14:paraId="3860CB84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746C503B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自定义函数</w:t>
            </w:r>
          </w:p>
        </w:tc>
        <w:tc>
          <w:tcPr>
            <w:tcW w:w="6095" w:type="dxa"/>
            <w:shd w:val="clear" w:color="auto" w:fill="auto"/>
            <w:hideMark/>
          </w:tcPr>
          <w:p w14:paraId="7A4ED9FF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查看</w:t>
            </w:r>
            <w:r w:rsidRPr="00B704BA">
              <w:t>自定义</w:t>
            </w:r>
            <w:r w:rsidRPr="00B704BA">
              <w:rPr>
                <w:rFonts w:hint="eastAsia"/>
              </w:rPr>
              <w:t>的</w:t>
            </w:r>
            <w:r w:rsidRPr="00B704BA">
              <w:t>函数</w:t>
            </w:r>
            <w:r w:rsidRPr="00B704BA">
              <w:rPr>
                <w:rFonts w:hint="eastAsia"/>
              </w:rPr>
              <w:t>。</w:t>
            </w:r>
          </w:p>
        </w:tc>
      </w:tr>
      <w:tr w:rsidR="00B704BA" w:rsidRPr="00A80401" w14:paraId="6F87B181" w14:textId="77777777" w:rsidTr="00B704BA">
        <w:trPr>
          <w:trHeight w:val="270"/>
        </w:trPr>
        <w:tc>
          <w:tcPr>
            <w:tcW w:w="1912" w:type="dxa"/>
            <w:shd w:val="clear" w:color="auto" w:fill="auto"/>
            <w:hideMark/>
          </w:tcPr>
          <w:p w14:paraId="3A5C5AB3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  <w:r w:rsidRPr="00A80401">
              <w:rPr>
                <w:rFonts w:ascii="宋体" w:hAnsi="宋体" w:hint="eastAsia"/>
                <w:b/>
                <w:bCs/>
                <w:kern w:val="0"/>
              </w:rPr>
              <w:t>环境</w:t>
            </w:r>
            <w:r w:rsidRPr="00A80401">
              <w:rPr>
                <w:rFonts w:ascii="宋体" w:hAnsi="宋体"/>
                <w:b/>
                <w:bCs/>
                <w:kern w:val="0"/>
              </w:rPr>
              <w:t>配置</w:t>
            </w:r>
          </w:p>
        </w:tc>
        <w:tc>
          <w:tcPr>
            <w:tcW w:w="1769" w:type="dxa"/>
            <w:shd w:val="clear" w:color="auto" w:fill="auto"/>
            <w:hideMark/>
          </w:tcPr>
          <w:p w14:paraId="04105EA5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环境配置</w:t>
            </w:r>
          </w:p>
        </w:tc>
        <w:tc>
          <w:tcPr>
            <w:tcW w:w="6095" w:type="dxa"/>
            <w:shd w:val="clear" w:color="auto" w:fill="auto"/>
            <w:hideMark/>
          </w:tcPr>
          <w:p w14:paraId="030B9CB6" w14:textId="77777777" w:rsidR="00B704BA" w:rsidRPr="00B704BA" w:rsidRDefault="00B704BA" w:rsidP="00B704BA">
            <w:pPr>
              <w:spacing w:line="460" w:lineRule="exact"/>
            </w:pPr>
            <w:r w:rsidRPr="00B704BA">
              <w:t>支持</w:t>
            </w:r>
            <w:r w:rsidRPr="00B704BA">
              <w:rPr>
                <w:rFonts w:hint="eastAsia"/>
              </w:rPr>
              <w:t>在</w:t>
            </w:r>
            <w:r w:rsidRPr="00B704BA">
              <w:t>多集群环境</w:t>
            </w:r>
            <w:r w:rsidRPr="00B704BA">
              <w:rPr>
                <w:rFonts w:hint="eastAsia"/>
              </w:rPr>
              <w:t>下的切换</w:t>
            </w:r>
            <w:r w:rsidRPr="00B704BA">
              <w:t>。</w:t>
            </w:r>
          </w:p>
        </w:tc>
      </w:tr>
      <w:tr w:rsidR="00B704BA" w:rsidRPr="00A80401" w14:paraId="5D0967E5" w14:textId="77777777" w:rsidTr="00B704BA">
        <w:trPr>
          <w:trHeight w:val="270"/>
        </w:trPr>
        <w:tc>
          <w:tcPr>
            <w:tcW w:w="1912" w:type="dxa"/>
            <w:vMerge w:val="restart"/>
            <w:shd w:val="clear" w:color="auto" w:fill="auto"/>
            <w:hideMark/>
          </w:tcPr>
          <w:p w14:paraId="43B19555" w14:textId="77777777" w:rsidR="00B704BA" w:rsidRPr="00A80401" w:rsidRDefault="00B704BA" w:rsidP="009E2884">
            <w:pPr>
              <w:spacing w:before="60" w:after="156"/>
              <w:ind w:right="210"/>
              <w:jc w:val="center"/>
              <w:rPr>
                <w:rFonts w:ascii="宋体" w:hAnsi="宋体"/>
                <w:b/>
                <w:bCs/>
                <w:kern w:val="0"/>
              </w:rPr>
            </w:pPr>
            <w:r w:rsidRPr="00A80401">
              <w:rPr>
                <w:rFonts w:ascii="宋体" w:hAnsi="宋体" w:hint="eastAsia"/>
                <w:b/>
                <w:bCs/>
                <w:kern w:val="0"/>
              </w:rPr>
              <w:t>文件</w:t>
            </w:r>
            <w:r w:rsidRPr="00A80401">
              <w:rPr>
                <w:rFonts w:ascii="宋体" w:hAnsi="宋体"/>
                <w:b/>
                <w:bCs/>
                <w:kern w:val="0"/>
              </w:rPr>
              <w:t>管理</w:t>
            </w:r>
          </w:p>
        </w:tc>
        <w:tc>
          <w:tcPr>
            <w:tcW w:w="1769" w:type="dxa"/>
            <w:shd w:val="clear" w:color="auto" w:fill="auto"/>
            <w:hideMark/>
          </w:tcPr>
          <w:p w14:paraId="0EBAA4D7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文件目录</w:t>
            </w:r>
          </w:p>
        </w:tc>
        <w:tc>
          <w:tcPr>
            <w:tcW w:w="6095" w:type="dxa"/>
            <w:shd w:val="clear" w:color="auto" w:fill="auto"/>
            <w:hideMark/>
          </w:tcPr>
          <w:p w14:paraId="2952801B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文件目录的创建和删除。</w:t>
            </w:r>
          </w:p>
        </w:tc>
      </w:tr>
      <w:tr w:rsidR="00B704BA" w:rsidRPr="00A80401" w14:paraId="3B7F524B" w14:textId="77777777" w:rsidTr="00B704BA">
        <w:trPr>
          <w:trHeight w:val="510"/>
        </w:trPr>
        <w:tc>
          <w:tcPr>
            <w:tcW w:w="1912" w:type="dxa"/>
            <w:vMerge/>
            <w:shd w:val="clear" w:color="auto" w:fill="auto"/>
            <w:hideMark/>
          </w:tcPr>
          <w:p w14:paraId="4CE39F19" w14:textId="77777777" w:rsidR="00B704BA" w:rsidRPr="00A80401" w:rsidRDefault="00B704BA" w:rsidP="009E2884">
            <w:pPr>
              <w:spacing w:before="60" w:after="156"/>
              <w:ind w:right="210"/>
              <w:rPr>
                <w:rFonts w:ascii="宋体" w:hAnsi="宋体"/>
                <w:b/>
                <w:bCs/>
                <w:kern w:val="0"/>
              </w:rPr>
            </w:pPr>
          </w:p>
        </w:tc>
        <w:tc>
          <w:tcPr>
            <w:tcW w:w="1769" w:type="dxa"/>
            <w:shd w:val="clear" w:color="auto" w:fill="auto"/>
            <w:hideMark/>
          </w:tcPr>
          <w:p w14:paraId="535B52EE" w14:textId="77777777" w:rsidR="00B704BA" w:rsidRPr="00B704BA" w:rsidRDefault="00B704BA" w:rsidP="00B704BA">
            <w:pPr>
              <w:spacing w:line="460" w:lineRule="exact"/>
              <w:rPr>
                <w:b/>
                <w:bCs/>
              </w:rPr>
            </w:pPr>
            <w:r w:rsidRPr="00B704BA">
              <w:rPr>
                <w:rFonts w:hint="eastAsia"/>
                <w:b/>
                <w:bCs/>
              </w:rPr>
              <w:t>文件上传</w:t>
            </w:r>
          </w:p>
        </w:tc>
        <w:tc>
          <w:tcPr>
            <w:tcW w:w="6095" w:type="dxa"/>
            <w:shd w:val="clear" w:color="auto" w:fill="auto"/>
            <w:hideMark/>
          </w:tcPr>
          <w:p w14:paraId="71894DEC" w14:textId="77777777" w:rsidR="00B704BA" w:rsidRPr="00B704BA" w:rsidRDefault="00B704BA" w:rsidP="00B704BA">
            <w:pPr>
              <w:spacing w:line="460" w:lineRule="exact"/>
            </w:pPr>
            <w:r w:rsidRPr="00B704BA">
              <w:rPr>
                <w:rFonts w:hint="eastAsia"/>
              </w:rPr>
              <w:t>支持本地</w:t>
            </w:r>
            <w:r w:rsidRPr="00B704BA">
              <w:t>文件上传到</w:t>
            </w:r>
            <w:r w:rsidRPr="00B704BA">
              <w:rPr>
                <w:rFonts w:hint="eastAsia"/>
              </w:rPr>
              <w:t>指定目录</w:t>
            </w:r>
            <w:r w:rsidRPr="00B704BA">
              <w:t>。</w:t>
            </w:r>
          </w:p>
        </w:tc>
      </w:tr>
    </w:tbl>
    <w:p w14:paraId="1E84CEF4" w14:textId="77777777" w:rsidR="00B704BA" w:rsidRPr="00D130E5" w:rsidRDefault="00B704BA" w:rsidP="00B704BA">
      <w:pPr>
        <w:spacing w:line="460" w:lineRule="exact"/>
      </w:pPr>
    </w:p>
    <w:p w14:paraId="680439F5" w14:textId="77777777" w:rsidR="006C51A0" w:rsidRPr="00C97532" w:rsidRDefault="009554B1" w:rsidP="006C51A0">
      <w:pPr>
        <w:pStyle w:val="1"/>
      </w:pPr>
      <w:bookmarkStart w:id="5" w:name="_Toc56086938"/>
      <w:r>
        <w:rPr>
          <w:rFonts w:hint="eastAsia"/>
        </w:rPr>
        <w:lastRenderedPageBreak/>
        <w:t>准备工作</w:t>
      </w:r>
      <w:bookmarkEnd w:id="5"/>
    </w:p>
    <w:p w14:paraId="05306B9C" w14:textId="77777777" w:rsidR="00764CC7" w:rsidRDefault="00764CC7" w:rsidP="00764CC7">
      <w:pPr>
        <w:pStyle w:val="2"/>
      </w:pPr>
      <w:bookmarkStart w:id="6" w:name="_准备工作"/>
      <w:bookmarkStart w:id="7" w:name="_Toc56086939"/>
      <w:bookmarkEnd w:id="6"/>
      <w:r>
        <w:rPr>
          <w:rFonts w:hint="eastAsia"/>
        </w:rPr>
        <w:t>使用流程</w:t>
      </w:r>
      <w:bookmarkEnd w:id="7"/>
    </w:p>
    <w:p w14:paraId="2D9CFFF6" w14:textId="77777777" w:rsidR="00764CC7" w:rsidRDefault="009554B1" w:rsidP="00764CC7">
      <w:r w:rsidRPr="00A24091">
        <w:rPr>
          <w:noProof/>
        </w:rPr>
        <w:drawing>
          <wp:inline distT="0" distB="0" distL="0" distR="0" wp14:anchorId="29A0BF2D" wp14:editId="16D2E0BD">
            <wp:extent cx="5624783" cy="4983480"/>
            <wp:effectExtent l="0" t="0" r="190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085" cy="49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545C" w14:textId="77777777" w:rsidR="0071158B" w:rsidRDefault="0071158B" w:rsidP="00764CC7"/>
    <w:p w14:paraId="55F53F03" w14:textId="77777777" w:rsidR="0071158B" w:rsidRPr="00764CC7" w:rsidRDefault="0071158B" w:rsidP="00764CC7"/>
    <w:p w14:paraId="3C7F3E04" w14:textId="77777777" w:rsidR="00ED3D6D" w:rsidRDefault="00AF36D5" w:rsidP="00F71112">
      <w:pPr>
        <w:pStyle w:val="2"/>
      </w:pPr>
      <w:bookmarkStart w:id="8" w:name="_Toc56086940"/>
      <w:r>
        <w:rPr>
          <w:rFonts w:hint="eastAsia"/>
        </w:rPr>
        <w:t>登录</w:t>
      </w:r>
      <w:r w:rsidR="00E04A59">
        <w:rPr>
          <w:rFonts w:hint="eastAsia"/>
        </w:rPr>
        <w:t>门户</w:t>
      </w:r>
      <w:bookmarkEnd w:id="8"/>
    </w:p>
    <w:p w14:paraId="787AF6D1" w14:textId="77777777" w:rsidR="00A864D5" w:rsidRDefault="00E04A59" w:rsidP="00A864D5">
      <w:pPr>
        <w:tabs>
          <w:tab w:val="left" w:pos="1032"/>
        </w:tabs>
        <w:ind w:firstLine="400"/>
      </w:pPr>
      <w:r>
        <w:rPr>
          <w:rFonts w:hint="eastAsia"/>
        </w:rPr>
        <w:t>登录大数据平台</w:t>
      </w:r>
      <w:r>
        <w:t>门户</w:t>
      </w:r>
      <w:r>
        <w:rPr>
          <w:rFonts w:hint="eastAsia"/>
        </w:rPr>
        <w:t>首页</w:t>
      </w:r>
      <w:r>
        <w:t>，</w:t>
      </w:r>
      <w:r>
        <w:rPr>
          <w:rFonts w:hint="eastAsia"/>
        </w:rPr>
        <w:t>从</w:t>
      </w:r>
      <w:r w:rsidR="000063A8">
        <w:rPr>
          <w:rFonts w:hint="eastAsia"/>
        </w:rPr>
        <w:t>【产品</w:t>
      </w:r>
      <w:r>
        <w:rPr>
          <w:rFonts w:hint="eastAsia"/>
        </w:rPr>
        <w:t>导航</w:t>
      </w:r>
      <w:r w:rsidR="000063A8">
        <w:rPr>
          <w:rFonts w:hint="eastAsia"/>
        </w:rPr>
        <w:t>】菜单进入</w:t>
      </w:r>
      <w:r>
        <w:rPr>
          <w:rFonts w:hint="eastAsia"/>
        </w:rPr>
        <w:t>点击</w:t>
      </w:r>
      <w:r w:rsidR="000063A8">
        <w:rPr>
          <w:rFonts w:hint="eastAsia"/>
        </w:rPr>
        <w:t>【</w:t>
      </w:r>
      <w:r>
        <w:rPr>
          <w:rFonts w:hint="eastAsia"/>
        </w:rPr>
        <w:t>数据开发</w:t>
      </w:r>
      <w:r>
        <w:rPr>
          <w:rFonts w:hint="eastAsia"/>
        </w:rPr>
        <w:t>IDE</w:t>
      </w:r>
      <w:r w:rsidR="000063A8">
        <w:rPr>
          <w:rFonts w:hint="eastAsia"/>
        </w:rPr>
        <w:t>】产品</w:t>
      </w:r>
      <w:r w:rsidR="00AF36D5">
        <w:rPr>
          <w:rFonts w:hint="eastAsia"/>
        </w:rPr>
        <w:t>。</w:t>
      </w:r>
    </w:p>
    <w:p w14:paraId="205BA830" w14:textId="77777777" w:rsidR="00A864D5" w:rsidRDefault="00A864D5" w:rsidP="00A864D5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4C3F91B" wp14:editId="1B2A207A">
                <wp:simplePos x="0" y="0"/>
                <wp:positionH relativeFrom="column">
                  <wp:posOffset>24297</wp:posOffset>
                </wp:positionH>
                <wp:positionV relativeFrom="paragraph">
                  <wp:posOffset>13302</wp:posOffset>
                </wp:positionV>
                <wp:extent cx="5975985" cy="3356610"/>
                <wp:effectExtent l="12700" t="12700" r="5715" b="0"/>
                <wp:wrapSquare wrapText="bothSides"/>
                <wp:docPr id="132" name="组合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3356610"/>
                          <a:chOff x="0" y="0"/>
                          <a:chExt cx="5975985" cy="3356610"/>
                        </a:xfrm>
                      </wpg:grpSpPr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5985" cy="335661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1" name="组合 61"/>
                        <wpg:cNvGrpSpPr/>
                        <wpg:grpSpPr>
                          <a:xfrm>
                            <a:off x="669" y="669"/>
                            <a:ext cx="528722" cy="3331878"/>
                            <a:chOff x="0" y="0"/>
                            <a:chExt cx="528722" cy="3331878"/>
                          </a:xfrm>
                        </wpg:grpSpPr>
                        <wps:wsp>
                          <wps:cNvPr id="59" name="矩形 59"/>
                          <wps:cNvSpPr/>
                          <wps:spPr>
                            <a:xfrm>
                              <a:off x="0" y="0"/>
                              <a:ext cx="336216" cy="2406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8A7DC8" w14:textId="77777777" w:rsidR="00DB0FCF" w:rsidRPr="007D08B5" w:rsidRDefault="00DB0FCF" w:rsidP="007D08B5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7D08B5">
                                  <w:rPr>
                                    <w:rFonts w:ascii="黑体" w:eastAsia="黑体" w:hAnsi="黑体"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矩形 60"/>
                          <wps:cNvSpPr/>
                          <wps:spPr>
                            <a:xfrm>
                              <a:off x="132348" y="3056021"/>
                              <a:ext cx="396374" cy="2758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739691" w14:textId="77777777" w:rsidR="00DB0FCF" w:rsidRPr="007D08B5" w:rsidRDefault="00DB0FCF" w:rsidP="007D08B5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 w:rsidRPr="007D08B5"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C3F91B" id="组合 132" o:spid="_x0000_s1026" style="position:absolute;margin-left:1.9pt;margin-top:1.05pt;width:470.55pt;height:264.3pt;z-index:251661312" coordsize="59759,3356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" o:spid="_x0000_s1027" type="#_x0000_t75" style="position:absolute;width:59759;height:335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">
                  <v:imagedata r:id="rId24" o:title=""/>
                </v:shape>
                <v:group id="组合 61" o:spid="_x0000_s1028" style="position:absolute;left:6;top:6;width:5287;height:33319" coordsize="5287,333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D9zxwAAAOA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nh71A4A3LxAgAA//8DAFBLAQItABQABgAIAAAAIQDb4fbL7gAAAIUBAAATAAAAAAAA&#13;&#10;AAAAAAAAAAAAAABbQ29udGVudF9UeXBlc10ueG1sUEsBAi0AFAAGAAgAAAAhAFr0LFu/AAAAFQEA&#13;&#10;AAsAAAAAAAAAAAAAAAAAHwEAAF9yZWxzLy5yZWxzUEsBAi0AFAAGAAgAAAAhAF+UP3PHAAAA4AAA&#13;&#10;AA8AAAAAAAAAAAAAAAAABwIAAGRycy9kb3ducmV2LnhtbFBLBQYAAAAAAwADALcAAAD7AgAAAAA=&#13;&#10;">
                  <v:rect id="矩形 59" o:spid="_x0000_s1029" style="position:absolute;width:3362;height:24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" filled="f" strokecolor="#c00000" strokeweight="2pt">
                    <v:textbox inset="0,0,0,0">
                      <w:txbxContent>
                        <w:p w14:paraId="2B8A7DC8" w14:textId="77777777" w:rsidR="00DB0FCF" w:rsidRPr="007D08B5" w:rsidRDefault="00DB0FCF" w:rsidP="007D08B5">
                          <w:pPr>
                            <w:jc w:val="right"/>
                            <w:rPr>
                              <w:rFonts w:ascii="黑体" w:eastAsia="黑体" w:hAnsi="黑体"/>
                              <w:b/>
                              <w:bCs/>
                              <w:color w:val="FFFFFF" w:themeColor="background1"/>
                            </w:rPr>
                          </w:pPr>
                          <w:r w:rsidRPr="007D08B5">
                            <w:rPr>
                              <w:rFonts w:ascii="黑体" w:eastAsia="黑体" w:hAnsi="黑体" w:hint="eastAsia"/>
                              <w:b/>
                              <w:bCs/>
                              <w:color w:val="FFFFFF" w:themeColor="background1"/>
                            </w:rPr>
                            <w:t>1</w:t>
                          </w:r>
                        </w:p>
                      </w:txbxContent>
                    </v:textbox>
                  </v:rect>
                  <v:rect id="矩形 60" o:spid="_x0000_s1030" style="position:absolute;left:1323;top:30560;width:3964;height:27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" filled="f" strokecolor="#c00000" strokeweight="2pt">
                    <v:textbox inset="0,0,0,0">
                      <w:txbxContent>
                        <w:p w14:paraId="17739691" w14:textId="77777777" w:rsidR="00DB0FCF" w:rsidRPr="007D08B5" w:rsidRDefault="00DB0FCF" w:rsidP="007D08B5">
                          <w:pPr>
                            <w:jc w:val="right"/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</w:pPr>
                          <w:r w:rsidRPr="007D08B5"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  <w:t>2</w:t>
                          </w:r>
                        </w:p>
                      </w:txbxContent>
                    </v:textbox>
                  </v:rect>
                </v:group>
                <w10:wrap type="square"/>
              </v:group>
            </w:pict>
          </mc:Fallback>
        </mc:AlternateContent>
      </w:r>
    </w:p>
    <w:p w14:paraId="77500171" w14:textId="77777777" w:rsidR="00DF4430" w:rsidRDefault="00DF4430" w:rsidP="00DF4430">
      <w:pPr>
        <w:pStyle w:val="2"/>
      </w:pPr>
      <w:bookmarkStart w:id="9" w:name="_Toc56086941"/>
      <w:r>
        <w:rPr>
          <w:rFonts w:hint="eastAsia"/>
        </w:rPr>
        <w:t>权限</w:t>
      </w:r>
      <w:r w:rsidR="00AF36D5">
        <w:rPr>
          <w:rFonts w:hint="eastAsia"/>
        </w:rPr>
        <w:t>申请</w:t>
      </w:r>
      <w:bookmarkEnd w:id="9"/>
    </w:p>
    <w:p w14:paraId="53543B3E" w14:textId="77777777" w:rsidR="00DF4430" w:rsidRDefault="00DF4430" w:rsidP="00DD676E">
      <w:pPr>
        <w:pStyle w:val="3"/>
      </w:pPr>
      <w:bookmarkStart w:id="10" w:name="_Toc56086942"/>
      <w:r>
        <w:rPr>
          <w:rFonts w:hint="eastAsia"/>
        </w:rPr>
        <w:t>数据开发平台权限申请</w:t>
      </w:r>
      <w:bookmarkEnd w:id="10"/>
    </w:p>
    <w:p w14:paraId="6171A8A4" w14:textId="77777777" w:rsidR="00533B3F" w:rsidRDefault="00533B3F" w:rsidP="00533B3F">
      <w:pPr>
        <w:tabs>
          <w:tab w:val="left" w:pos="1032"/>
        </w:tabs>
        <w:ind w:firstLine="400"/>
      </w:pPr>
      <w:r>
        <w:rPr>
          <w:rFonts w:hint="eastAsia"/>
        </w:rPr>
        <w:t>如果通过导航进入</w:t>
      </w:r>
      <w:r>
        <w:rPr>
          <w:rFonts w:hint="eastAsia"/>
        </w:rPr>
        <w:t>IDE</w:t>
      </w:r>
      <w:r>
        <w:rPr>
          <w:rFonts w:hint="eastAsia"/>
        </w:rPr>
        <w:t>没有权限，根据门户</w:t>
      </w:r>
      <w:r>
        <w:t>提示</w:t>
      </w:r>
      <w:r>
        <w:rPr>
          <w:rFonts w:hint="eastAsia"/>
        </w:rPr>
        <w:t>进行</w:t>
      </w:r>
      <w:r>
        <w:t>申请</w:t>
      </w:r>
      <w:r>
        <w:rPr>
          <w:rFonts w:hint="eastAsia"/>
        </w:rPr>
        <w:t>。</w:t>
      </w:r>
    </w:p>
    <w:p w14:paraId="605F83BA" w14:textId="77777777" w:rsidR="00DF4430" w:rsidRDefault="00533B3F" w:rsidP="00533B3F">
      <w:pPr>
        <w:tabs>
          <w:tab w:val="left" w:pos="1032"/>
        </w:tabs>
        <w:ind w:firstLine="400"/>
      </w:pPr>
      <w:r>
        <w:rPr>
          <w:rFonts w:hint="eastAsia"/>
        </w:rPr>
        <w:t>也可以</w:t>
      </w:r>
      <w:r w:rsidR="00DF4430">
        <w:rPr>
          <w:rFonts w:hint="eastAsia"/>
        </w:rPr>
        <w:t>登录大数据平台</w:t>
      </w:r>
      <w:r>
        <w:rPr>
          <w:rFonts w:hint="eastAsia"/>
        </w:rPr>
        <w:t>门户后</w:t>
      </w:r>
      <w:r w:rsidR="00DF4430">
        <w:rPr>
          <w:rFonts w:hint="eastAsia"/>
        </w:rPr>
        <w:t>，进入【流程</w:t>
      </w:r>
      <w:r>
        <w:rPr>
          <w:rFonts w:hint="eastAsia"/>
        </w:rPr>
        <w:t>管理</w:t>
      </w:r>
      <w:r w:rsidR="00DF4430">
        <w:rPr>
          <w:rFonts w:hint="eastAsia"/>
        </w:rPr>
        <w:t>】，</w:t>
      </w:r>
      <w:r w:rsidR="00EF2CE3">
        <w:rPr>
          <w:rFonts w:hint="eastAsia"/>
        </w:rPr>
        <w:t>通过在【流程申请】中的【</w:t>
      </w:r>
      <w:r w:rsidR="00EF2CE3" w:rsidRPr="00EF2CE3">
        <w:rPr>
          <w:rFonts w:hint="eastAsia"/>
        </w:rPr>
        <w:t>各平台权限申请</w:t>
      </w:r>
      <w:r w:rsidR="00EF2CE3">
        <w:rPr>
          <w:rFonts w:hint="eastAsia"/>
        </w:rPr>
        <w:t>】，申请</w:t>
      </w:r>
      <w:r w:rsidR="00EF2CE3">
        <w:rPr>
          <w:rFonts w:hint="eastAsia"/>
        </w:rPr>
        <w:t>IDE</w:t>
      </w:r>
      <w:r w:rsidR="00EF2CE3">
        <w:rPr>
          <w:rFonts w:hint="eastAsia"/>
        </w:rPr>
        <w:t>平台的用户角色，</w:t>
      </w:r>
      <w:r w:rsidR="00B14FC3">
        <w:rPr>
          <w:rFonts w:hint="eastAsia"/>
        </w:rPr>
        <w:t>审批通过后，即可</w:t>
      </w:r>
      <w:r w:rsidR="00EF2CE3">
        <w:rPr>
          <w:rFonts w:hint="eastAsia"/>
        </w:rPr>
        <w:t>登陆</w:t>
      </w:r>
      <w:r w:rsidR="00B14FC3">
        <w:rPr>
          <w:rFonts w:hint="eastAsia"/>
        </w:rPr>
        <w:t>使用。</w:t>
      </w:r>
    </w:p>
    <w:p w14:paraId="4B4D62D7" w14:textId="77777777" w:rsidR="00004641" w:rsidRPr="00DF4430" w:rsidRDefault="00A864D5" w:rsidP="00A864D5">
      <w:pPr>
        <w:tabs>
          <w:tab w:val="left" w:pos="1032"/>
        </w:tabs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16102810" wp14:editId="3A2CB7F8">
                <wp:extent cx="6063615" cy="2964314"/>
                <wp:effectExtent l="12700" t="0" r="0" b="7620"/>
                <wp:docPr id="134" name="组合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3615" cy="2964314"/>
                          <a:chOff x="0" y="0"/>
                          <a:chExt cx="6063615" cy="2964314"/>
                        </a:xfrm>
                      </wpg:grpSpPr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615" cy="199898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30" name="组合 130"/>
                        <wpg:cNvGrpSpPr/>
                        <wpg:grpSpPr>
                          <a:xfrm>
                            <a:off x="668" y="36763"/>
                            <a:ext cx="5585460" cy="2927551"/>
                            <a:chOff x="0" y="0"/>
                            <a:chExt cx="5585460" cy="2927551"/>
                          </a:xfrm>
                        </wpg:grpSpPr>
                        <wps:wsp>
                          <wps:cNvPr id="56" name="矩形 56"/>
                          <wps:cNvSpPr/>
                          <wps:spPr>
                            <a:xfrm>
                              <a:off x="4993106" y="0"/>
                              <a:ext cx="588879" cy="2526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F8569E" w14:textId="77777777" w:rsidR="00DB0FCF" w:rsidRPr="0013118F" w:rsidRDefault="00DB0FCF" w:rsidP="00A864D5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13118F">
                                  <w:rPr>
                                    <w:rFonts w:ascii="黑体" w:eastAsia="黑体" w:hAnsi="黑体" w:hint="eastAsia"/>
                                    <w:b/>
                                    <w:bCs/>
                                    <w:color w:val="FFFFFF" w:themeColor="background1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矩形 62"/>
                          <wps:cNvSpPr/>
                          <wps:spPr>
                            <a:xfrm>
                              <a:off x="0" y="276726"/>
                              <a:ext cx="673100" cy="2282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3FA420" w14:textId="77777777" w:rsidR="00DB0FCF" w:rsidRPr="0013118F" w:rsidRDefault="00DB0FCF" w:rsidP="00A864D5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矩形 63"/>
                          <wps:cNvSpPr/>
                          <wps:spPr>
                            <a:xfrm>
                              <a:off x="1479885" y="914400"/>
                              <a:ext cx="877636" cy="8174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46C428" w14:textId="77777777" w:rsidR="00DB0FCF" w:rsidRPr="0013118F" w:rsidRDefault="00DB0FCF" w:rsidP="00A864D5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8" name="图片 1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43200" y="1528011"/>
                              <a:ext cx="2842260" cy="139954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29" name="矩形 129"/>
                          <wps:cNvSpPr/>
                          <wps:spPr>
                            <a:xfrm>
                              <a:off x="2743200" y="1973179"/>
                              <a:ext cx="2706437" cy="371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EB48DF" w14:textId="77777777" w:rsidR="00DB0FCF" w:rsidRPr="0013118F" w:rsidRDefault="00DB0FCF" w:rsidP="00A864D5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6102810" id="组合 134" o:spid="_x0000_s1031" style="width:477.45pt;height:233.4pt;mso-position-horizontal-relative:char;mso-position-vertical-relative:line" coordsize="60636,29643" o:gfxdata="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6P0r/mZmZ/5mZmf+ZmZn/mZmZ/5mZmf+ZmZn/mZmZ&#13;&#10;/5mZmf+ZmZn/mZmZ/5mZmf+ZmZn/mZmZ/5mZmf+ZmZn/mZmZ/5mZmf+ZmZn/HiUz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6P0r/mZmZ/5mZmf+ZmZn/mZmZ/5mZmf+ZmZn/mZmZ&#13;&#10;/5mZmf+ZmZn/mZmZ/5mZmf+ZmZn/mZmZ/5mZmf+ZmZn/mZmZ/5mZmf+ZmZn/HiUz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jKjf/PkNN/z5DTf8+Q03/PkNN/z5DTf8+Q03/PkNN&#13;&#10;/z5DTf8+Q03/PkNN/z5DTf8+Q03/PkNN/z5DTf8+Q03/PkNN/z5DTf8+Q03/HCMx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8Q1L/5+jq/5SXo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9dYm7/OkBP/ygvQP8oL0D/KC9A/zI4SP94fIX/KC9A/ygvQP8oL0D/KC9A/ygvQP8oL0D/KTBB&#13;&#10;/ygvQP8uNUX/Y2dy/ygvQP8oL0D/KC9A/ygvQP8oL0D/KC9A/0FHVf9PVWH/KC9A/ygvQP8oL0D/&#13;&#10;KC9A/ygvQP8oL0D/V1xo/zc+Tf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OT9O/11ibv8oL0D/&#13;&#10;KC9A/ygvQP8oL0D/KC9A/ygvQP8oL0D/KC9A/ygvQP8oL0D/KC9A/ygvQP8oL0D/KC9A/ygvQP8o&#13;&#10;L0D/KC9A/ygvQP8oL0D/KC9A/ygvQP8oL0D/KC9A/ygvQP8oL0D/KC9A/2Jmcf82PEz/KC9A/ygv&#13;&#10;QP8oL0D/KC9A/2RpdP8yOEj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uM0D/ICUz/yAlM/8gJTP/ICUz/yAlM/9SVmH/a294&#13;&#10;/yAlM/8gJTP/ICUz/yAlM/8gJTP/ICUz/yAlM/8gJTP/ICUz/zQ5Rf8sMT7/ICUz/yAlM/8gJTP/&#13;&#10;ICUz/yAlM/8gJTP/ICUz/yAlM/8gJTP/ICUz/29ye/8yN0T/ICUz/yAlM/8gJTP/ICUz/3J1fv8t&#13;&#10;Mj/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jFC/4CEjv/Y2d3///////f4+P+rrbT/S1Bf/ygvQP8oL0D/KC9A/ygvQP8oL0D/KC9A/ygv&#13;&#10;QP8oL0D/KC9A/ygvQP8oL0D/KC9A/ygvQP8oL0D/KC9A/ygvQP8oL0D/KC9A/ygvQP8oL0D/KC9A&#13;&#10;/ygvQP8oL0D/KC9A/ygvQP8oL0D/KC9A/ygvQP9ITl3/MThI/ygvQP9ESln/NjxM/ygvQP8oL0D/&#13;&#10;KC9A/ygvQP8oL0D/KC9A/ygvQP8oL0D/PEJS/09VY/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+nqKz/U1hl/ygvQP8oL0D/KC9A/ygvQP+rrK//UFVi/ygvQP8oL0D/KC9A/ygvQP8oL0D/homQ&#13;&#10;/2xwev85QE//vL2+/ygvQP8oL0D/KC9A/y00RP84Pk7/KC9A/2htd/+LjpX/KC9A/ygvQP8oL0D/&#13;&#10;KC9A/ygvQP9aXmr/t7i6/zc9Tf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uM0D/ICUz/zM4Rf8mKzn/ICUz/yAlM/8uM0D/LDE+&#13;&#10;/yAlM/8xNUL/WFxm/yovPf8gJTP/ICUz/yAlM/8+Qk7/TFBb/yAlM/8gJTP/ICUz/yAlM/8gJTP/&#13;&#10;ICUz/yAlM/8gJTP/ICUz/yAlM/8gJTP/ICUz/zQ5Rf9iZW//ICUz/yAlM/8gJTP/ICUz/yAlM/8g&#13;&#10;JTP/VFhj/0NHU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jFB/ztCUf88QlL/PEJS/zxCUv8rMkP/&#13;&#10;KC9A/ygvQP8oL0D/KC9A/ywzQ/83PU3/KC9A/ygvQP8oL0D/KC9A/ygvQP8+RVT/QkhX/zU8TP8o&#13;&#10;L0D/KC9A/ygvQP8oL0D/KC9A/09UYv9hZnL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00Rf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6en/6urq/+vr6//s7Oz/7Ozs/+3t7f/t7e3/7e3t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o6Oj/6enp/+rq6v/r6+v/7Ozs/+zs7P/t7e3/7e3t/+3t7f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o6Oj/6enp/+rq6v/r6+v/6+vr/+zs7P/t7e3/7e3t/+3t7f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n5+f/6Ojo/+np6f/q6ur/6+vr/+zs7P/s7Oz/7e3t/+3t7f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n5+f/5+fn/+jo6P/q6ur/6+vr/+zs7P/s7Oz/7e3t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m5ub/5+fn/+jo6P/p6en/6urq/+vr6//s7Oz/7e3t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l5eX/5+fn/+fn5//p6en/6urq/+vr6//s7Oz/7e3t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l5eX/5ubm/+fn5//p6en/6urq/+vr6//s7Oz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k5OT/5ubm/+fn5//o6Oj/6urq/+vr6//s7Oz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k5OT/5ubm/+fn5//o6Oj/6urq/+vr6//s7Oz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k5OT/5eXl/+fn5//o6Oj/6enp/+vr6//s7Oz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vr6//s7Oz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vr6//s7Oz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9Pb/&#13;&#10;//f4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s7Oz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s7Oz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s7Oz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s7Oz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u&#13;&#10;7u7/7u7u/+7u7v/u7u7/7u7u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u&#13;&#10;7u7/7u7u/+7u7v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u&#13;&#10;7u7/7e3t/+3t7f/t7e3/7e3t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t&#13;&#10;7e3/7e3t/+3t7f/r6+v/6+vr/+vr6/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7u7v/t&#13;&#10;7e3/7Ozs/+vr6//q6ur/6enp/+jo6P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3t7f/s&#13;&#10;7Oz/6+vr/+np6f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3t7f/s&#13;&#10;7Oz/6enp/+bm5v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q&#13;&#10;6ur/6Ojo/+Tk5P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q&#13;&#10;6ur/5ubm/+Hh4f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eXl/+Dg4P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eXl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eXl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eXl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f39/+nq6//o6er/6Onq/+jp6v/o6er/6Onq&#13;&#10;/+jp6v/o6er/6Onq/+jp6v/o6er/6urs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3u7//h&#13;&#10;4uT/////////////////////////////////4eLk/+3u7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f+1&#13;&#10;t7z/3d7g///////////////////////d3uD/tbe7//z8/P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t7m+/9vc3v///////////9vc3v+2uL3//f39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7m7v//Z2tz/2drc/7i6v//9/f3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+8vsL/vL7C//7+/v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9vb3/+np6//p6ev/6enr/+np6//p6ev/6enr&#13;&#10;/+np6//p6ev/6enr/+np6//p6ev/6enr//f39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t7/P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4+P//////////////////////9fX2&#13;&#10;///////////////////////x8f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6hp//X2Nv////////////29vf/kJOa&#13;&#10;/+7u7////////////+zs7v+Qk5r/9fX1////////////////////////////////////////////&#13;&#10;///////////////////////////y8vL////////////////////////////R0dH/ubq6////////&#13;&#10;/////////////////////////////////////////+zs7f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7+/3/8fP4/+zv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zv9v/x8/j/+/v9////////////////////////////////////////////////////&#13;&#10;//////////////////////////////////////////////////////////////v7/f/x8/j/7O/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s7/b/8fP4//v7/f//&#13;&#10;////////////////////////////////////////////////////////////////////////////&#13;&#10;///////////////////////////////////7+/3/8fP4/+zv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zv9v/x8/j/+/v9////////////////////////&#13;&#10;////////////////////////////////////////////////////////////////////////////&#13;&#10;//////////////v7/f/x8/j/7O/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v7/f/s7/b/9/j7//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//3+Pv/7O/2//v7/f//////////////////////////////////////////////&#13;&#10;////////////////////////////////////////////////////////+/v9/+zv9v/3+Pv/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//9/j7/+zv9v/7&#13;&#10;+/3/////////////////////////////////////////////////////////////////////////&#13;&#10;//////////////////////////////v7/f/s7/b/9/j7//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//3+Pv/7O/2//v7/f//////////////////&#13;&#10;////////////////////////////////////////////////////////////////////////////&#13;&#10;////////+/v9/+zv9v/3+Pv/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Hz+P/3+P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/j7//Hz+P//////////////////////////////////////////////&#13;&#10;////////////////////////////////////////////////////////8fP4//f4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4+//x&#13;&#10;8/j/////////////////////////////////////////////////////////////////////////&#13;&#10;//////////////////////////////Hz+P/3+P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/j7//Hz+P//////////////////&#13;&#10;////////////////////////////////////////////////////////////////////////////&#13;&#10;////////8fP4//f4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zv9v/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//+zv9v//////////////////////////////////////////////&#13;&#10;////////////////////////////////////////////////////////7O/2//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//s&#13;&#10;7/b/////////////////////////////////////////////////////////////////////////&#13;&#10;/////////////////////////////+zv9v/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//+zv9v//////////////////&#13;&#10;////////////////////////////////////////////////////////////////////////////&#13;&#10;////////7O/2//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4+f//////////////////////9/f3&#13;&#10;///////////////////////19fb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z////1f///67+//+Q&#13;&#10;/f//gv3//3X9//9w/f//dv3//4P9//+S/f//r/7//9f////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P////V////rv7//5D9//+C/f//df3//3D9//92&#13;&#10;/f//g/3//5L9//+v/v//1/////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////1f///67+//+Q/f//gv3//3X9//9w/f//dv3//4P9//+S/f//r/7//9f////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P////V////&#13;&#10;rv7//5D9//+C/f//df3//3D9//92/f//g/3//5L9//+v/v//1/////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4v///7H+//+L/f//e/z+/3T8/v9v&#13;&#10;/P7/bfz+/2r8/v9p/P7/avz+/238/v9v/P7/dfz+/3z8/v+M/f//tf7//+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i////sf7//4v9//97/P7/dPz+/2/8/v9t/P7/avz+/2n8/v9q&#13;&#10;/P7/bfz+/2/8/v91/P7/fPz+/4z9//+1/v//5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4v///7H+//+L/f//e/z+/3T8/v9v/P7/bfz+/2r8/v9p/P7/avz+/238/v9v/P7/dfz+/3z8/v+M&#13;&#10;/f//tf7//+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i////sf7//4v9//97/P7/&#13;&#10;dPz+/2/8/v9t/P7/avz+/2n8/v9q/P7/bfz+/2/8/v91/P7/fPz+/4z9//+1/v//5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////H///+1/v7/kP3+/3n9/v9s/P7/aPz+/2j8/v9o&#13;&#10;/P7/aPz+/2j8/v9o/P7/aPz+/2j8/v9o/P7/aPz+/2j8/v9s/P7/ev3+/5L9/v+5/v7/8/////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///8f///7X+/v+Q/f7/ef3+/2z8/v9o/P7/aPz+/2j8/v9o/P7/aPz+/2j8/v9o&#13;&#10;/P7/aPz+/2j8/v9o/P7/aPz+/2z8/v96/f7/kv3+/7n+/v/z////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////H///+1/v7/&#13;&#10;kP3+/3n9/v9s/P7/aPz+/2j8/v9o/P7/aPz+/2j8/v9o/P7/aPz+/2j8/v9o/P7/aPz+/2j8/v9s&#13;&#10;/P7/ev3+/5L9/v+5/v7/8/////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///8f///7X+/v+Q/f7/ef3+/2z8/v9o/P7/&#13;&#10;aPz+/2j8/v9o/P7/aPz+/2j8/v9o/P7/aPz+/2j8/v9o/P7/aPz+/2z8/v96/f7/kv3+/7n+/v/z&#13;&#10;////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////3f7//6X+//98/f7/bPz+/2j8/v9o/P7/aPz+/2j8/v9o&#13;&#10;/P7/aPz+/2j8/v9o/P7/aPz+/2j8/v9o/P7/aPz+/2j8/v9o9/3/Z+P4/2rF8v94re3/mZrq/6J8&#13;&#10;5/+gdeX/nG/k/5ps4/+cbuT/oHXl/6V85v+xjur/v6Hu/9C68v/m2/j/+vj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j////d/v//pf7//3z9/v9s/P7/aPz+/2j8/v9o/P7/aPz+/2j8/v9o/P7/aPz+/2j8/v9o&#13;&#10;/P7/aPz+/2j8/v9o/P7/aPz+/2j3/f9n4/j/asXy/3it7f+Zmur/onzn/6B15f+cb+T/mmzj/5xu&#13;&#10;5P+gdeX/pXzm/7GO6v+/oe7/0Lry/+bb+P/6+P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////3f7//6X+//98/f7/&#13;&#10;bPz+/2j8/v9o/P7/aPz+/2j8/v9o/P7/aPz+/2j8/v9o/P7/aPz+/2j8/v9o/P7/aPz+/2j8/v9o&#13;&#10;9/3/Z+P4/2rF8v94re3/mZrq/6J85/+gdeX/nG/k/5ps4/+cbuT/oHXl/6V85v+xjur/v6Hu/9C6&#13;&#10;8v/m2/j/+vj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////d/v//pf7//3z9/v9s/P7/aPz+/2j8/v9o/P7/&#13;&#10;aPz+/2j8/v9o/P7/aPz+/2j8/v9o/P7/aPz+/2j8/v9o/P7/aPz+/2j3/f9n4/j/asXy/3it7f+Z&#13;&#10;mur/onzn/6B15f+cb+T/mmzj/5xu5P+gdeX/pXzm/7GO6v+/oe7/0Lry/+bb+P/6+P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f////W/v//nP3//279//9p/P7/aPz+/2j8/v9o/P7/aPz+/2j8/v9o&#13;&#10;/P7/aPz+/2j8/v9o/P7/aPz+/2j5/f9o7vv/ZtP1/2O07/9fjun/XG3i/1pT3f9YPdj/WCzV/1oR&#13;&#10;0v9YC9H/VAbP/1IDz/9TBc//VwvQ/1wS0v9nIdX/czLY/4JJ3P+WZuL/ronp/8Sp7//ayvX/8On7&#13;&#10;//z6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///9b+//+c/f//bv3//2n8/v9o/P7/aPz+/2j8/v9o/P7/aPz+/2j8/v9o/P7/aPz+/2j8/v9o&#13;&#10;/P7/aPn9/2ju+/9m0/X/Y7Tv/1+O6f9cbeL/WlPd/1g92P9YLNX/WhHS/1gL0f9UBs//UgPP/1MF&#13;&#10;z/9XC9D/XBLS/2ch1f9zMtj/gknc/5Zm4v+uien/xKnv/9rK9f/w6fv//Pr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f////W/v//nP3//279//9p/P7/&#13;&#10;aPz+/2j8/v9o/P7/aPz+/2j8/v9o/P7/aPz+/2j8/v9o/P7/aPz+/2j5/f9o7vv/ZtP1/2O07/9f&#13;&#10;jun/XG3i/1pT3f9YPdj/WCzV/1oR0v9YC9H/VAbP/1IDz/9TBc//VwvQ/1wS0v9nIdX/czLY/4JJ&#13;&#10;3P+WZuL/ronp/8Sp7//ayvX/8On7//z6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////9b+//+c/f//bv3//2n8/v9o/P7/aPz+/2j8/v9o/P7/&#13;&#10;aPz+/2j8/v9o/P7/aPz+/2j8/v9o/P7/aPn9/2ju+/9m0/X/Y7Tv/1+O6f9cbeL/WlPd/1g92P9Y&#13;&#10;LNX/WhHS/1gL0f9UBs//UgPP/1MFz/9XC9D/XBLS/2ch1f9zMtj/gknc/5Zm4v+uien/xKnv/9rK&#13;&#10;9f/w6fv//Pr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///9n+//+d/f//av3//2j8/v9o/P7/aPz+/2j8/v9o/P7/aPz+/2j8/v9o&#13;&#10;/P7/aPz+/2j8/v9o9/3/Z+T5/2S98f9fj+n/XGrh/1hA2f9TFNL/Ug7Q/1Ul1P9XOdj/WEPa/1hO&#13;&#10;3P9bVN7/dVjf/4pa3/+NWN//ilTe/4ZO3f9+Q9v/djbZ/2kk1f9cEdL/Wg7R/3Ew2P+PXOD/rYfo&#13;&#10;/8uz8f/n3Pj/+vj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////&#13;&#10;2f7//539//9q/f//aPz+/2j8/v9o/P7/aPz+/2j8/v9o/P7/aPz+/2j8/v9o/P7/aPz+/2j3/f9n&#13;&#10;5Pn/ZL3x/1+P6f9cauH/WEDZ/1MU0v9SDtD/VSXU/1c52P9YQ9r/WE7c/1tU3v91WN//ilrf/41Y&#13;&#10;3/+KVN7/hk7d/35D2/92Ntn/aSTV/1wR0v9aDtH/cTDY/49c4P+th+j/y7Px/+fc+P/6+P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///9n+//+d/f//av3//2j8/v9o/P7/&#13;&#10;aPz+/2j8/v9o/P7/aPz+/2j8/v9o/P7/aPz+/2j8/v9o9/3/Z+T5/2S98f9fj+n/XGrh/1hA2f9T&#13;&#10;FNL/Ug7Q/1Ul1P9XOdj/WEPa/1hO3P9bVN7/dVjf/4pa3/+NWN//ilTe/4ZO3f9+Q9v/djbZ/2kk&#13;&#10;1f9cEdL/Wg7R/3Ew2P+PXOD/rYfo/8uz8f/n3Pj/+vj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////2f7//539//9q/f//aPz+/2j8/v9o/P7/aPz+/2j8/v9o/P7/&#13;&#10;aPz+/2j8/v9o/P7/aPz+/2j3/f9n5Pn/ZL3x/1+P6f9cauH/WEDZ/1MU0v9SDtD/VSXU/1c52P9Y&#13;&#10;Q9r/WE7c/1tU3v91WN//ilrf/41Y3/+KVN7/hk7d/35D2/92Ntn/aSTV/1wR0v9aDtH/cTDY/49c&#13;&#10;4P+th+j/y7Px/+fc+P/6+P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f///6X+//9u/f//aPz+/2j8/v9o/P7/aPz+/2j8/v9o/P7/aPz+/2j8/v9o&#13;&#10;/P7/aPn9/2fn+v9kxfP/YIzo/1pB2f9RAs//UxbS/1Um1f9WNNj/Wlje/2CL5v9ltO7/Z8v0/2fh&#13;&#10;+P9u7fv/qPb9/+T7/v/6+P7/9O/8/+zj+v/cy/X/yrHw/6+K6f+RXeD/dzjZ/2om1f9fFtL/VQfQ&#13;&#10;/3Ev1/+keub/0r7z/+zj+v/8+/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l////&#13;&#10;pf7//279//9o/P7/aPz+/2j8/v9o/P7/aPz+/2j8/v9o/P7/aPz+/2j8/v9o+f3/Z+f6/2TF8/9g&#13;&#10;jOj/WkHZ/1ECz/9TFtL/VSbV/1Y02P9aWN7/YIvm/2W07v9ny/T/Z+H4/27t+/+o9v3/5Pv+//r4&#13;&#10;/v/07/z/7OP6/9zL9f/KsfD/r4rp/5Fd4P93ONn/aibV/18W0v9VB9D/cS/X/6R65v/SvvP/7OP6&#13;&#10;//z7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f///6X+//9u/f//aPz+/2j8/v9o/P7/&#13;&#10;aPz+/2j8/v9o/P7/aPz+/2j8/v9o/P7/aPn9/2fn+v9kxfP/YIzo/1pB2f9RAs//UxbS/1Um1f9W&#13;&#10;NNj/Wlje/2CL5v9ltO7/Z8v0/2fh+P9u7fv/qPb9/+T7/v/6+P7/9O/8/+zj+v/cy/X/yrHw/6+K&#13;&#10;6f+RXeD/dzjZ/2om1f9fFtL/VQfQ/3Ev1/+keub/0r7z/+zj+v/8+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l////pf7//279//9o/P7/aPz+/2j8/v9o/P7/aPz+/2j8/v9o/P7/&#13;&#10;aPz+/2j8/v9o+f3/Z+f6/2TF8/9gjOj/WkHZ/1ECz/9TFtL/VSbV/1Y02P9aWN7/YIvm/2W07v9n&#13;&#10;y/T/Z+H4/27t+/+o9v3/5Pv+//r4/v/07/z/7OP6/9zL9f/KsfD/r4rp/5Fd4P93ONn/aibV/18W&#13;&#10;0v9VB9D/cS/X/6R65v/SvvP/7OP6//z7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////sf7+/3j8/v9o/P7/aPz+/2j8/v9o/P7/aPz+/2j8/v9o/P7/aPz+/2j7/v9o&#13;&#10;9Pz/Ztb3/2GS6P9YN9j/UQXP/1IQ0f9VI9X/XnDh/2So7P9n2vf/aPb9/2j8/v9o/P7/aPz+/2j8&#13;&#10;/v9o/P7/ef3+/7f+/v/7///////////////////////////////7+v7/6+L6/8Wq7/+cb+T/cjLY&#13;&#10;/10T0v9XCtD/ayfW/6V75v/i1Pf/9fH8//3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///+x/v7/&#13;&#10;ePz+/2j8/v9o/P7/aPz+/2j8/v9o/P7/aPz+/2j8/v9o/P7/aPv+/2j0/P9m1vf/YZLo/1g32P9R&#13;&#10;Bc//UhDR/1Uj1f9ecOH/ZKjs/2fa9/9o9v3/aPz+/2j8/v9o/P7/aPz+/2j8/v95/f7/t/7+//v/&#13;&#10;//////////////////////////////v6/v/r4vr/xarv/5xv5P9yMtj/XRPS/1cK0P9rJ9b/pXvm&#13;&#10;/+LU9//18fz//f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////sf7+/3j8/v9o/P7/aPz+/2j8/v9o/P7/&#13;&#10;aPz+/2j8/v9o/P7/aPz+/2j7/v9o9Pz/Ztb3/2GS6P9YN9j/UQXP/1IQ0f9VI9X/XnDh/2So7P9n&#13;&#10;2vf/aPb9/2j8/v9o/P7/aPz+/2j8/v9o/P7/ef3+/7f+/v/7////////////////////////////&#13;&#10;///7+v7/6+L6/8Wq7/+cb+T/cjLY/10T0v9XCtD/ayfW/6V75v/i1Pf/9fH8//3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///+x/v7/ePz+/2j8/v9o/P7/aPz+/2j8/v9o/P7/aPz+/2j8/v9o/P7/&#13;&#10;aPv+/2j0/P9m1vf/YZLo/1g32P9RBc//UhDR/1Uj1f9ecOH/ZKjs/2fa9/9o9v3/aPz+/2j8/v9o&#13;&#10;/P7/aPz+/2j8/v95/f7/t/7+//v///////////////////////////////v6/v/r4vr/xarv/5xv&#13;&#10;5P9yMtj/XRPS/1cK0P9rJ9b/pXvm/+LU9//18fz//f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////jv3+/2j8/v9o/P7/aPz+/2j8/v9o/P7/aPz+/2j8/v9o/P7/aPz+/2jz/P9n&#13;&#10;ufD/ViDW/1EAz/9QAc7/VSjV/2CE5f9n4fj/aPr+/2j8/v9o/P7/aPz+/2j8/v9o/P7/aPz+/2j8&#13;&#10;/v9o/P7/aPz+/5P9/v/b////////////////////////////////////////////////////7ub6&#13;&#10;/7GM6v9yMdj/UgLP/1IEz/9eFtP/u5zt//Dp+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n///+O/f7/&#13;&#10;aPz+/2j8/v9o/P7/aPz+/2j8/v9o/P7/aPz+/2j8/v9o/P7/aPP8/2e58P9WINb/UQDP/1ABzv9V&#13;&#10;KNX/YITl/2fh+P9o+v7/aPz+/2j8/v9o/P7/aPz+/2j8/v9o/P7/aPz+/2j8/v9o/P7/k/3+/9v/&#13;&#10;///////////////////////////////////////////////////u5vr/sYzq/3Ix2P9SAs//UgTP&#13;&#10;/14W0/+7nO3/8On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Z////jv3+/2j8/v9o/P7/aPz+/2j8/v9o/P7/&#13;&#10;aPz+/2j8/v9o/P7/aPz+/2jz/P9nufD/ViDW/1EAz/9QAc7/VSjV/2CE5f9n4fj/aPr+/2j8/v9o&#13;&#10;/P7/aPz+/2j8/v9o/P7/aPz+/2j8/v9o/P7/aPz+/5P9/v/b////////////////////////////&#13;&#10;////////////////////////7ub6/7GM6v9yMdj/UgLP/1IEz/9eFtP/u5zt//Dp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n///+O/f7/aPz+/2j8/v9o/P7/aPz+/2j8/v9o/P7/aPz+/2j8/v9o/P7/&#13;&#10;aPP8/2e58P9WINb/UQDP/1ABzv9VKNX/YITl/2fh+P9o+v7/aPz+/2j8/v9o/P7/aPz+/2j8/v9o&#13;&#10;/P7/aPz+/2j8/v9o/P7/k/3+/9v/////////////////////////////////////////////////&#13;&#10;///u5vr/sYzq/3Ix2P9SAs//UgTP/14W0/+7nO3/8On7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j/v//dPz+/2j8/v9o/P7/aPz+/2j8/v9o/P7/aPz+/2j8/v9o/P7/Z+L4/2GM5/9T&#13;&#10;F9L/UQTP/1cw1f9fg+X/Zc30/2fv+/9o+f3/aPz+/2j8/v9o/P7/aPz+/2j8/v9o/P7/aPz+/2j8&#13;&#10;/v9o/P7/aPz+/3X9/v+o/v///////////////////////////////////////////////////fz+&#13;&#10;//by/f/h0/f/s4/q/3My2P9SAs//XRLS/51x5f/g0f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P+//90/P7/&#13;&#10;aPz+/2j8/v9o/P7/aPz+/2j8/v9o/P7/aPz+/2j8/v9n4vj/YYzn/1MX0v9RBM//VzDV/1+D5f9l&#13;&#10;zfT/Z+/7/2j5/f9o/P7/aPz+/2j8/v9o/P7/aPz+/2j8/v9o/P7/aPz+/2j8/v9o/P7/df3+/6j+&#13;&#10;///////////////////////////////////////////////////9/P7/9vL9/+HT9/+zj+r/czLY&#13;&#10;/1ICz/9dEtL/nXHl/+DR9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j/v//dPz+/2j8/v9o/P7/aPz+/2j8/v9o/P7/&#13;&#10;aPz+/2j8/v9o/P7/Z+L4/2GM5/9TF9L/UQTP/1cw1f9fg+X/Zc30/2fv+/9o+f3/aPz+/2j8/v9o&#13;&#10;/P7/aPz+/2j8/v9o/P7/aPz+/2j8/v9o/P7/aPz+/3X9/v+o/v//////////////////////////&#13;&#10;/////////////////////////fz+//by/f/h0/f/s4/q/3My2P9SAs//XRLS/51x5f/g0f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P+//90/P7/aPz+/2j8/v9o/P7/aPz+/2j8/v9o/P7/aPz+/2j8/v9n4vj/&#13;&#10;YYzn/1MX0v9RBM//VzDV/1+D5f9lzfT/Z+/7/2j5/f9o/P7/aPz+/2j8/v9o/P7/aPz+/2j8/v9o&#13;&#10;/P7/aPz+/2j8/v9o/P7/df3+/6j+////////////////////////////////////////////////&#13;&#10;///9/P7/9vL9/+HT9/+zj+r/czLY/1ICz/9dEtL/nXHl/+DR9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///+J/f//avz+/2j8/v9o/P7/aPz+/2j8/v9o/P7/aPz+/2j5/v9kyPP/XW3h/1Qd0/9R&#13;&#10;Ac7/XWDf/2O27/9m5Pn/aPb9/2j8/v9o/P7/aPz+/2j8/v9o/P7/aPz+/2j8/v9o/P7/aPz+/2j8&#13;&#10;/v9o/P7/aPz+/2r8/v+P/f//6/////7/////////////////////////////////////////////&#13;&#10;///////7+v7/8Or7/9XC8/+ZaeL/Ww/R/2AX0/+LVt//y7Px//z7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f///4n9//9q/P7/&#13;&#10;aPz+/2j8/v9o/P7/aPz+/2j8/v9o/P7/aPn+/2TI8/9dbeH/VB3T/1EBzv9dYN//Y7bv/2bk+f9o&#13;&#10;9v3/aPz+/2j8/v9o/P7/aPz+/2j8/v9o/P7/aPz+/2j8/v9o/P7/aPz+/2j8/v9o/P7/avz+/4/9&#13;&#10;///r/////v////////////////////////////////////////////////////v6/v/w6vv/1cLz&#13;&#10;/5lp4v9bD9H/YBfT/4tW3//Ls/H//Pv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f///4n9//9q/P7/aPz+/2j8/v9o/P7/aPz+/2j8/v9o/P7/aPn+/2TI8/9dbeH/&#13;&#10;VB3T/1EBzv9dYN//Y7bv/2bk+f9o9v3/aPz+/2j8/v9o/P7/aPz+/2j8/v9o/P7/aPz+/2j8/v9o&#13;&#10;/P7/aPz+/2j8/v9o/P7/avz+/4/9///r/////v//////////////////////////////////////&#13;&#10;//////////////v6/v/w6vv/1cLz/5lp4v9bD9H/YBfT/4tW3//Ls/H//Pv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t7e7/1dbZ&#13;&#10;/9TV2P/r7O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L+//98/f7/aPz+/2j8/v9o/P7/aPz+/2j8/v9o/P7/aPn+/2K07/9aWd7/VBrT/1MQ0v9f&#13;&#10;eeT/Zcnz/2jx/P9o/P7/aPz+/2j8/v9o/P7/aPz+/2j8/v9o/P7/aPz+/2j8/v9o/P7/aPz+/2j8&#13;&#10;/v9o/P7/aPz+/2j8/v+B/f7/yv7///7/////////////////////////////////////////////&#13;&#10;//////////////////r4/v/j1ff/q4To/2wo1v9fFtL/gEbc/7yd7P/8+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wv7//3z9/v9o/P7/&#13;&#10;aPz+/2j8/v9o/P7/aPz+/2j8/v9o+f7/YrTv/1pZ3v9UGtP/UxDS/1955P9lyfP/aPH8/2j8/v9o&#13;&#10;/P7/aPz+/2j8/v9o/P7/aPz+/2j8/v9o/P7/aPz+/2j8/v9o/P7/aPz+/2j8/v9o/P7/aPz+/4H9&#13;&#10;/v/K/v///v//////////////////////////////////////////////////////////////+vj+&#13;&#10;/+PV9/+rhOj/bCjW/18W0v+ARtz/vJ3s//z6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wv7//3z9/v9o/P7/aPz+/2j8/v9o/P7/aPz+/2j8/v9o+f7/YrTv/1pZ3v9UGtP/&#13;&#10;UxDS/1955P9lyfP/aPH8/2j8/v9o/P7/aPz+/2j8/v9o/P7/aPz+/2j8/v9o/P7/aPz+/2j8/v9o&#13;&#10;/P7/aPz+/2j8/v9o/P7/aPz+/4H9/v/K/v///v//////////////////////////////////////&#13;&#10;////////////////////////+vj+/+PV9/+rhOj/bCjW/18W0v+ARtz/vJ3s//z6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5/9//90/P7/aPz+/2j8/v9o/P7/aPz+/2j8/v9o/P7/ZL/x/1pa3v9UGtL/Vi7X/1+D5/9n&#13;&#10;3Pf/aPf9/2j8/v9o/P7/aPz+/2j8/v9o/P7/aPz+/2j8/v9o/P7/aPz+/2j8/v9o/P7/aPz+/2j8&#13;&#10;/v9o/P7/aPz+/2j8/v93/P7/q/7///3/////////////////////////////////////////////&#13;&#10;///////////////////////+/v//6+H5/7eW6/97Ptr/XxXS/3w/2v/HrfD//v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n/3//3T8/v9o/P7/&#13;&#10;aPz+/2j8/v9o/P7/aPz+/2j8/v9kv/H/Wlre/1Qa0v9WLtf/X4Pn/2fc9/9o9/3/aPz+/2j8/v9o&#13;&#10;/P7/aPz+/2j8/v9o/P7/aPz+/2j8/v9o/P7/aPz+/2j8/v9o/P7/aPz+/2j8/v9o/P7/aPz+/3f8&#13;&#10;/v+r/v///f//////////////////////////////////////////////////////////////////&#13;&#10;//7+///r4fn/t5br/3s+2v9fFdL/fD/a/8et8P/+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n/3//3T8/v9o/P7/aPz+/2j8/v9o/P7/aPz+/2j8/v9kv/H/Wlre/1Qa0v9WLtf/&#13;&#10;X4Pn/2fc9/9o9/3/aPz+/2j8/v9o/P7/aPz+/2j8/v9o/P7/aPz+/2j8/v9o/P7/aPz+/2j8/v9o&#13;&#10;/P7/aPz+/2j8/v9o/P7/aPz+/3f8/v+r/v///f//////////////////////////////////////&#13;&#10;//////////////////////////////7+///r4fn/t5br/3s+2v9fFdL/fD/a/8et8P/+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j9//9v/P7/aPz+/2j8/v9o/P7/aPz+/2j7/v9m1fX/XGTg/1QZ0/9WMNf/YJHp/2fq+v9o&#13;&#10;/P7/aPz+/2j8/v9o/P7/aPz+/2j8/v9o/P7/aPz+/2j8/v9o/P7/aPz+/2j8/v9o/P7/aPz+/2j8&#13;&#10;/v9o/P7/aPz+/2j8/v9x/P7/l/3///z/////////////////////////////////////////////&#13;&#10;//////////////////////////////////Pu/P+/oe7/fUHb/10S0v+BR9z/2cj1//n2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iP3//2/8/v9o/P7/&#13;&#10;aPz+/2j8/v9o/P7/aPv+/2bV9f9cZOD/VBnT/1Yw1/9gken/Z+r6/2j8/v9o/P7/aPz+/2j8/v9o&#13;&#10;/P7/aPz+/2j8/v9o/P7/aPz+/2j8/v9o/P7/aPz+/2j8/v9o/P7/aPz+/2j8/v9o/P7/aPz+/3H8&#13;&#10;/v+X/f///P//////////////////////////////////////////////////////////////////&#13;&#10;////////////8+78/7+h7v99Qdv/XRLS/4FH3P/ZyPX/+fb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iP3//2/8/v9o/P7/aPz+/2j8/v9o/P7/aPv+/2bV9f9cZOD/VBnT/1Yw1/9gken/&#13;&#10;Z+r6/2j8/v9o/P7/aPz+/2j8/v9o/P7/aPz+/2j8/v9o/P7/aPz+/2j8/v9o/P7/aPz+/2j8/v9o&#13;&#10;/P7/aPz+/2j8/v9o/P7/aPz+/3H8/v+X/f///P//////////////////////////////////////&#13;&#10;////////////////////////////////////////8+78/7+h7v99Qdv/XRLS/4FH3P/ZyPX/+fb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3u7//h&#13;&#10;4uT/////////////////////////////////4eLk/+3u7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r9//9s/P7/aPz+/2j8/v9o/P7/aPj9/2fk+f9edeP/VBzT/1Uh1f9fguf/Z+r6/2j8/v9o&#13;&#10;/P7/aPz+/2j8/v9o/P7/aPz+/2j8/v9o/P7/aPz+/2j8/v9o/P7/aPz+/2j8/v9o/P7/aPz+/2j8&#13;&#10;/v9o/P7/aPz+/2j8/v9t/P7/i/3///z/////////////////////////////////////////////&#13;&#10;///////////////////////////////////////07/z/vZ7t/3Ew1/9ZDNH/jlvh/97P9v/69/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ev3//2z8/v9o/P7/&#13;&#10;aPz+/2j8/v9o+P3/Z+T5/1514/9UHNP/VSHV/1+C5/9n6vr/aPz+/2j8/v9o/P7/aPz+/2j8/v9o&#13;&#10;/P7/aPz+/2j8/v9o/P7/aPz+/2j8/v9o/P7/aPz+/2j8/v9o/P7/aPz+/2j8/v9o/P7/aPz+/238&#13;&#10;/v+L/f///P//////////////////////////////////////////////////////////////////&#13;&#10;//////////////////Tv/P+9nu3/cTDX/1kM0f+OW+H/3s/2//r3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f+1&#13;&#10;t7z/3d7g///////////////////////d3uD/tbe7//z8/P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D9//9q/P7/aPz+/2j8/v9o+/7/Z+j6/2OS6f9SE9L/UxXS/19/5f9o3vf/aPz+/2j8/v9o&#13;&#10;/P7/aPz+/2j8/v9o/P7/aPz+/2j8/v9o/P7/aPz+/2j8/v9o/P7/aPz+/2j8/v9o/P7/aPz+/2j8&#13;&#10;/v9o/P7/Z/r+/2Lx/v9i7f7/f/r///z/////////////////////////////////////////////&#13;&#10;////////////////////////////////////////////7ub6/7eW6/9iGdP/UQHP/6N55v/m2vj/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cP3//2r8/v9o/P7/&#13;&#10;aPz+/2j7/v9n6Pr/Y5Lp/1IT0v9TFdL/X3/l/2je9/9o/P7/aPz+/2j8/v9o/P7/aPz+/2j8/v9o&#13;&#10;/P7/aPz+/2j8/v9o/P7/aPz+/2j8/v9o/P7/aPz+/2j8/v9o/P7/aPz+/2j8/v9o/P7/aPz+/2r8&#13;&#10;/v+C/f///P//////////////////////////////////////////////////////////////////&#13;&#10;///////////////////////u5vr/t5br/2IZ0/9RAc//o3nm/+ba+P/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t7m+/9vc3v///////////9vc3v+2uL3//f39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cf3//2r8/v9o/P7/&#13;&#10;aPz+/2j1/P9kvvL/UwDR/1EFz/9fdeL/ZtT1/2j8/v9o/P7/aPz+/2j8/v9o/P7/aPz+/2j8/v9o&#13;&#10;/P7/aPz+/2j8/v9o/P7/aPz+/2j8/v9o/P7/aPz+/2j8/v9o/P7/aPz+/2j8/v9o/P7/aPz+/2r8&#13;&#10;/v+D/f///P//////////////////////////////////////////////////////////////////&#13;&#10;////////////////////////////6+L5/6qC5/9WCND/Wg/R/76h7f/38/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7m7v//Z2tz/2drc/7i6v//9/f3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fv3//238/v9o/P7/&#13;&#10;aPz+/2bX9v9eceL/UALO/1lF2P9kyfP/aPr+/2j8/v9o/P7/aPz+/2j8/v9o/P7/aPz+/2j8/v9o&#13;&#10;/P7/aPz+/2j8/v9o/P7/aPz+/2j8/v9o/P7/aPz+/2j8/v9o/P7/aPz+/2j8/v9o/P7/aPz+/278&#13;&#10;/v+O/f///P//////////////////////////////////////////////////////////////////&#13;&#10;/////////////////////////////v7//+zj+v+ARNv/WAzQ/4pU3//Uwf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+8vsL/vL7C//7+/v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jP3//3D8/v9o/P7/&#13;&#10;aPL8/2Gk7f9TEdL/UATP/2Kl7P9n6/r/aPz+/2j8/v9o/P7/aPz+/2j8/v9o/P7/aPz+/2j8/v9n&#13;&#10;+/7/Zfn+/2X2/v9l9v7/Zfb+/2X2/v9l9v7/Zfb+/2X2/v9l9v7/Zfb+/2X2/v9l9v7/Zfb+/273&#13;&#10;/v+V+P//9fn///f5///3+f//9/n///f5///3+f//9/n///f5///3+f//+vv///3+////////////&#13;&#10;//////////////////////////////////n2/f/PufL/ZyHV/10S0v+shuj/9fD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P7//3f8/v9o/P7/&#13;&#10;Zcjz/1xh3/9SDdD/Wk/b/2bc9/9o+f3/aPz+/2j8/v9o/P7/aPz+/2j8/v9o/P7/aPv+/1rk/v9I&#13;&#10;v///PqL//z2c//89nP//PZz//z2c//89nP//PZz//z2c//89nP//PZz//z2c//89nP//PZz//0Gc&#13;&#10;//9TnP//c5z//3Sc//90nP//dJz//3Sc//90nP//dJz//3Sc//90nP//e6H//5y5///S3v///v7/&#13;&#10;//////////////////////////////////79///28v3/kmHh/2AX0/+BR9z/y7L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////3/9/v9o8/z/&#13;&#10;YJHp/1Ud0/9UH9T/ZLLv/2fz/P9o/P7/aPz+/2j8/v9o/P7/aPz+/2j8/v9o/P7/W+X+/0Wx//8z&#13;&#10;hP//Lnr//y59//8uff//Ln3//y59//8uff//Ln3//y59//8uff//Ln3//y59//8uff//Ln3//zN9&#13;&#10;//9Ae///Rnz//0d8//9HfP//R3z//0d8//9HfP//R3z//0d8//9HfP//Q3n//06B//+Apf//1+L/&#13;&#10;////////////////////////////////////////////0Lny/3g62v9gFtP/nnLk//by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P///5D9//9r2Pb/&#13;&#10;XGbh/1MQ0f9aUt3/aO77/2j6/v9o/P7/aPz+/2j8/v9o/P7/aPz+/2j8/v9o/P7/TMj//zWL//80&#13;&#10;gP//Qqr//0q6//9Kuv//Srr//0q6//9Kuv//Srr//0q6//9Kuv//Srr//0q6//9Kuv//Trr//2i6&#13;&#10;//+duv//oLr//6C6//+guv//oLr//6C7//+hvP//obz//6C6//+guv//jK3//1mJ//9MgP//obv/&#13;&#10;////////////////////////////////////////////9vH8/5ps4/9fFtP/gUfc/9zM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P+//94se7/&#13;&#10;WUTa/1Up1f9ilej/aPz+/2j8/v9o/P7/aPz+/2j8/v9o/P7/aPz+/2j8/v9o/P7/RLb//zB///89&#13;&#10;l///W+f+/2f4/v9n+P7/Z/j+/2f4/v9n+P7/Z/j+/2f4/v9n+P7/Z/j+/2f4/v9n+P7/ffn+/7X7&#13;&#10;///7+///+/v///v7///7+///+/v///n6///1+P//8vX///v7///7+///5ez//4ap//9Ad///gaX/&#13;&#10;/////////////////////////////////////////////////76g7f91N9n/by3X/7eW6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z/v//eLHu/1lE2v9VKdX/YpXo/2j8/v9o/P7/&#13;&#10;aPz+/2j8/v9o/P7/aPz+/2j8/v9o/P7/aPz+/0S2//8wf///PZf//1vn/v9n+P7/Z/j+/2f4/v9n&#13;&#10;+P7/Z/j+/2f4/v9n+P7/Z/j+/2f4/v9n+P7/Z/j+/335/v+1+///+/v///v7///7+///+/v///v7&#13;&#10;///5+v//9fj///L1///7+///+/v//+Xs//+Gqf//QHf//4Gl////////////////////////////&#13;&#10;//////////////////////++oO3/dTfZ/28t1/+3lu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H8/v+Iheb/&#13;&#10;VSHT/1c+2f9nyfP/aPz+/2j8/v9o/P7/aPz+/2j8/v9o/P7/aPz+/2j8/v9o/P7/Q7T//y9+//8/&#13;&#10;nP//YPD+/2j8/v9o/P7/aPz+/2j8/v9o/P7/aPz+/2j8/v9o/P7/aPz+/2j8/v9t/P7/nv3+/+X/&#13;&#10;/////////////////////////////+vx///F1///us3///X4///+/v//8PT//5Cv//9Ad///fqP/&#13;&#10;/////////////////////////////////////////////////97P9v+NWN//XhTS/5Ni4f/8+/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h/P7/iIXm/1Uh0/9XPtn/Z8nz/2j8/v9o/P7/&#13;&#10;aPz+/2j8/v9o/P7/aPz+/2j8/v9o/P7/aPz+/0O0//8vfv//P5z//2Dw/v9o/P7/aPz+/2j8/v9o&#13;&#10;/P7/aPz+/2j8/v9o/P7/aPz+/2j8/v9o/P7/bfz+/579/v/l////////////////////////////&#13;&#10;///r8f//xdf//7rN///1+P///v7///D0//+Qr///QHf//36j////////////////////////////&#13;&#10;///////////////////////ez/b/jVjf/14U0v+TYuH//Pv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Lr+/+MV+D/&#13;&#10;UgbQ/1pV3v9o8vz/aPz+/2j8/v9o/P7/aPz+/2j8/v9o/P7/aPz+/2j8/v9o/P7/RLT//zB+//8/&#13;&#10;m///X+7+/2j8/v9o/P7/aPz+/2j8/v9o/P7/aPz+/2j8/v9o/P7/aPz+/2b4/v9+9/7/wPv/////&#13;&#10;////////////////////////+vv//77Q//9XiP//R3z//9jj///5+///7/P//4+v//9Ad///fqP/&#13;&#10;//////////////////////////////////////////////////n2/f+keub/VwrQ/3Y32f/u5v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6/v/jFfg/1IG0P9aVd7/aPL8/2j8/v9o/P7/&#13;&#10;aPz+/2j8/v9o/P7/aPz+/2j8/v9o/P7/aPz+/0S0//8wfv//P5v//1/u/v9o/P7/aPz+/2j8/v9o&#13;&#10;/P7/aPz+/2j8/v9o/P7/aPz+/2j8/v9m+P7/fvf+/8D7//////////////////////////////r7&#13;&#10;//++0P//V4j//0d8///Y4///+fv//+/z//+Pr///QHf//36j////////////////////////////&#13;&#10;///////////////////////59v3/pHrm/1cK0P92N9n/7ub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+58v96Ptr/&#13;&#10;WCbU/2OI5/9o/P7/aPz+/2j8/v9o/P7/aPz+/2j8/v9o/P7/aPz+/2j8/v9o/P7/RLT//zB+//8/&#13;&#10;m///X+7+/2j8/v9o/P7/aPz+/2j8/v9o/P7/aPz+/2j8/v9o/P7/aPz+/1ra//+O1f//1un///7/&#13;&#10;////////////////////////4er//4yu//8tav//N3H//6vD///u8///7/P//4+v//9Ad///fqP/&#13;&#10;//////////////////////////////////////////////////////+9nez/bivW/2ol1f/Bpe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ufL/ej7a/1gm1P9jiOf/aPz+/2j8/v9o/P7/&#13;&#10;aPz+/2j8/v9o/P7/aPz+/2j8/v9o/P7/aPz+/0S0//8wfv//P5v//1/u/v9o/P7/aPz+/2j8/v9o&#13;&#10;/P7/aPz+/2j8/v9o/P7/aPz+/2j8/v9a2v//jtX//9bp///+/////////////////////////+Hq&#13;&#10;//+Mrv//LWr//zdx//+rw///7vP//+/z//+Pr///QHf//36j////////////////////////////&#13;&#10;////////////////////////////vZ3s/24r1v9qJdX/waXu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SR6/9tKtf/&#13;&#10;c0Pb/4qx8P9r/f//aPz+/2j8/v9o/P7/aPz+/2j8/v9o/P7/aPz+/2j8/v9o/P7/RLT//zB+//8/&#13;&#10;m///X+7+/2j8/v9o/P7/aPz+/2j8/v9o/P7/aPz+/2j8/v9o/P7/Yu///0OZ//9Ae///iav//+vw&#13;&#10;///////////////////+/v//s8j//1aG//8tav//M27//3qg///i6///7/P//4+v//9Ad///fqP/&#13;&#10;///////////////////////////////////////////////////////TvvP/iVLe/2Ia0/+fce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0kev/bSrX/3ND2/+KsfD/a/3//2j8/v9o/P7/&#13;&#10;aPz+/2j8/v9o/P7/aPz+/2j8/v9o/P7/aPz+/0S0//8wfv//P5v//1/u/v9o/P7/aPz+/2j8/v9o&#13;&#10;/P7/aPz+/2j8/v9o/P7/aPz+/2Lv//9Dmf//QHv//4mr///r8P///////////////////v7//7PI&#13;&#10;//9Whv//LWr//zNu//96oP//4uv//+/z//+Pr///QHf//36j////////////////////////////&#13;&#10;////////////////////////////077z/4lS3v9iGtP/n3Hl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F15f9kHdT/&#13;&#10;h1Le/8PH9f+1/v//cf3//2n8/v9o/P7/aPz+/2j8/v9o/P7/aPz+/2j8/v9o/P7/RLT//zB+//8/&#13;&#10;m///X+7+/2j8/v9o/P7/aPz+/1/t/v9d6/7/ZPb+/2r8/v9y+///c8X//0GC//8vbP//UoP//6G8&#13;&#10;///8/f/////////////h6v//gqb//0p+//9ci///OHH//06B///T3///7fL//4+v//9Ad///fqP/&#13;&#10;///////////////////////////////////////////////////////h0/f/mmvj/1wR0v+GTd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hdeX/ZB3U/4dS3v/Dx/X/tf7//3H9//9p/P7/&#13;&#10;aPz+/2j8/v9o/P7/aPz+/2j8/v9o/P7/aPz+/0S0//8wfv//P5v//1/u/v9o/P7/aPz+/2j8/v9f&#13;&#10;7f7/Xev+/2T2/v9q/P7/cvv//3PF//9Bgv//L2z//1KD//+hvP///P3/////////////4er//4Km&#13;&#10;//9Kfv//XIv//zhx//9Ogf//09///+3y//+Pr///QHf//36j////////////////////////////&#13;&#10;////////////////////////////4dP3/5pr4/9cEdL/hk3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5Bd4P9cEdH/&#13;&#10;k2Lh/+Xe+f/r////xP7//4j9/v9u/P7/aPz+/2j8/v9o/P7/aPz+/2j8/v9o/P7/RLT//zB+//8/&#13;&#10;m///X+7+/2j8/v9o/P7/Wub//0Sv//8/pf//WND+/4n7/v+z8f//XJX//0l///9Eev//QXj//2GP&#13;&#10;///D1P///f7///7+//+rw///XYv//26Y//+rw///TH///zdx//+2yv//5Ov//5Gw//9Ad///fqP/&#13;&#10;///////////////////////////////////////////////////////t5fr/qIHn/1cK0P9vLd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QXeD/XBHR/5Ni4f/l3vn/6////8T+//+I/f7/&#13;&#10;bvz+/2j8/v9o/P7/aPz+/2j8/v9o/P7/aPz+/0S0//8wfv//P5v//1/u/v9o/P7/aPz+/1rm//9E&#13;&#10;r///P6X//1jQ/v+J+/7/s/H//1yV//9Jf///RHr//0F4//9hj///w9T///3+///+/v//q8P//12L&#13;&#10;//9umP//q8P//0x///83cf//tsr//+Tr//+RsP//QHf//36j////////////////////////////&#13;&#10;////////////////////////////7eX6/6iB5/9XCtD/by3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VO3f9XCtD/&#13;&#10;m23j//Pt/P/+////9v///9H+//+t/v//iP3//2/8/v9o/P7/aPz+/2j8/v9o/P7/RLT//zB+//8/&#13;&#10;m///X+7+/2f7/v9f7f//Q6///zJ+//8wd///X6j//7jr//+uy///Q3r//3ad//+RsP//aJP//zx1&#13;&#10;//9znP//5u3//+Tr//94n///Xoz//6a////Z5P//cJn//zJu//+QsP//1OH//5Kx//9Ad///fqP/&#13;&#10;///////////////////////////////////////////////////////18f3/so/q/1QGz/9hGt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FTt3/VwrQ/5tt4//z7fz//v////b////R/v//&#13;&#10;rf7//4j9//9v/P7/aPz+/2j8/v9o/P7/aPz+/0S0//8wfv//P5v//1/u/v9n+/7/X+3//0Ov//8y&#13;&#10;fv//MHf//1+o//+46///rsv//0N6//92nf//kbD//2iT//88df//c5z//+bt///k6///eJ///16M&#13;&#10;//+mv///2eT//3CZ//8ybv//kLD//9Th//+Ssf//QHf//36j////////////////////////////&#13;&#10;////////////////////////////9fH9/7KP6v9UBs//YRrT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9E3P9TBc//&#13;&#10;n3Pk//n2/v/////////////////r////yv7//63+//+Y/f//h/3+/3r8/v9z/P7/SLX//zB+//9D&#13;&#10;nP//au7//3Dx//9Nuv//NID//0B6//8+dv//Voj//565//9ul///Qnn//63E///d5v//pb7//0p+&#13;&#10;//8/d///nLj//525//9YiP//gaX//9rk///r8f//nbr//zZw//9olP//v9L//5Cx//9Ad///fqP/&#13;&#10;///////////////////////////////////////////////////////6+P7/uJfr/1IDz/9ZDd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/RNz/UwXP/59z5P/59v7/////////////////&#13;&#10;6////8r+//+t/v//mP3//4f9/v96/P7/c/z+/0i1//8wfv//Q5z//2ru//9w8f//Tbr//zSA//9A&#13;&#10;ev//Pnb//1aI//+euf//bpf//0J5//+txP//3eb//6W+//9Kfv//P3f//5y4//+duf//WIj//4Gl&#13;&#10;///a5P//6/H//526//82cP//aJT//7/S//+Qsf//QHf//36j////////////////////////////&#13;&#10;////////////////////////////+vj+/7iX6/9SA8//WQ3R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s+2/9SAs//&#13;&#10;oXfl//z8/v////////////////////////////f////j////yP7//7T+//+q/v//ZLT//zh+//9V&#13;&#10;nP//juT//3LI//87f///Rn7//4Ck//9wmf//Q3r//02B//87c///ZpL//9Tf///9/f//2eP//4ep&#13;&#10;//85cv//SX7//02B//9djP//scf///r7///1+P//yNj//z52//9Fe///or3//4iq//9BeP//fqP/&#13;&#10;///////////////////////////////////////////////////////9/P7/u5zs/1EBzv9UBt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7Ptv/UgLP/6F35f/8/P7/////////////////&#13;&#10;///////////3////4////8j+//+0/v//qv7//2S0//84fv//VZz//47k//9yyP//O3///0Z+//+A&#13;&#10;pP//cJn//0N6//9Ngf//O3P//2aS///U3////f3//9nj//+Hqf//OXL//0l+//9Ngf//XYz//7HH&#13;&#10;///6+///9fj//8jY//8+dv//RXv//6K9//+Iqv//QXj//36j////////////////////////////&#13;&#10;/////////////////////////////fz+/7uc7P9RAc7/VAb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xA2/9SA8//&#13;&#10;oXbl//v6/v//////////////////////////////////////////////////////lrP//0p9//9v&#13;&#10;mP//t8z//1WG//8+dv//iqz//9rk//+6zf//Wor//y5r//81cP//qMD//+zx////////+fv//8va&#13;&#10;//9di///Lmv//zJt//+Mrf//3Ob////////8/f//6O7//1+M//89df//ja7//32j//9Def//fqP/&#13;&#10;///////////////////////////////////////////////////////8+/7/uprs/1ECz/9WCd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8QNv/UgPP/6F25f/7+v7/////////////////&#13;&#10;/////////////////////////////////////5az//9Kff//b5j//7fM//9Vhv//Pnb//4qs///a&#13;&#10;5P//us3//1qK//8ua///NXD//6jA///s8f////////n7///L2v//XYv//y5r//8ybf//jK3//9zm&#13;&#10;/////////P3//+ju//9fjP//PXX//42u//99o///Q3n//36j////////////////////////////&#13;&#10;/////////////////////////////Pv+/7qa7P9RAs//Vgn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JK3P9VCND/&#13;&#10;nXDk//Xx/f//////////////////////////////////////////////////////lrP//0p+//9o&#13;&#10;k///o73//0d7//97oP//3+j///7+///g6f//kbD//zdx//9RhP//3uf///z9//////////////D0&#13;&#10;//+2yv//PHX//1CD///B0///+vz/////////////+fv//7TJ//97ov//p8D//4Km//9Cef//fqP/&#13;&#10;///////////////////////////////////////////////////////49P3/tZLr/1MFz/9eFN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CStz/VQjQ/51w5P/18f3/////////////////&#13;&#10;/////////////////////////////////////5az//9Kfv//aJP//6O9//9He///e6D//9/o///+&#13;&#10;/v//4On//5Gw//83cf//UYT//97n///8/f/////////////w9P//tsr//zx1//9Qg///wdP///r8&#13;&#10;//////////////n7//+0yf//e6L//6fA//+Cpv//Qnn//36j////////////////////////////&#13;&#10;////////////////////////////+PT9/7WS6/9TBc//XhT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lU3v9ZDdH/&#13;&#10;mGji/+7m+v//////////////////////////////////////////////////////lrP//0h8//9z&#13;&#10;m///4+r//97n///09v///f3////////7/P//ydj//3Kc//+gvP//8/b/////////////////////&#13;&#10;///z9///r8X//8LT///s8v////////////////////////3+///8/f//7/P//4+v//9Ad///fqP/&#13;&#10;///////////////////////////////////////////////////////y7Pv/rono/1UI0P9oI9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JVN7/WQ3R/5ho4v/u5vr/////////////////&#13;&#10;/////////////////////////////////////5az//9IfP//c5v//+Pq///e5///9Pb///39////&#13;&#10;////+/z//8nY//9ynP//oLz///P2////////////////////////8/f//6/F///C0///7PL/////&#13;&#10;///////////////////9/v///P3//+/z//+Pr///QHf//36j////////////////////////////&#13;&#10;////////////////////////////8uz7/66J6P9VCND/aCP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5pr4/9hGNP/&#13;&#10;jVjf/9/Q9v//////////////////////////////////////////////////////lrP//0h8//90&#13;&#10;m///6/D///v8///+/v//////////////////+Pr//+vx///y9v///f7/////////////////////&#13;&#10;///+/v//9Pf///f5///9/f//////////////////////////////////8PP//4+v//9Ad///fqP/&#13;&#10;///////////////////////////////////////////////////////m2/j/oHTk/1oP0f99Qd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aa+P/YRjT/41Y3//f0Pb/////////////////&#13;&#10;/////////////////////////////////////5az//9IfP//dJv//+vw///7/P///v7/////////&#13;&#10;//////////j6///r8f//8vb///3+/////////////////////////v7///T3///3+f///f3/////&#13;&#10;//////////////////////////////Dz//+Pr///QHf//36j////////////////////////////&#13;&#10;////////////////////////////5tv4/6B05P9aD9H/fUHb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yG6f9qJdX/&#13;&#10;gUfc/8638v//////////////////////////////////////////////////////lbP//0d8//90&#13;&#10;nP//7fH/////////////////////////////////////////////////////////////////////&#13;&#10;////////////////////////////////////////////////////////8fT//5Cv//9Ad///fqP/&#13;&#10;///////////////////////////////////////////////////////Zx/X/kF3g/18W0/+UY+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shun/aiXV/4FH3P/Ot/L/////////////////&#13;&#10;/////////////////////////////////////5Wz//9HfP//dJz//+3x////////////////////&#13;&#10;////////////////////////////////////////////////////////////////////////////&#13;&#10;//////////////////////////////H0//+Qr///QHf//36j////////////////////////////&#13;&#10;////////////////////////////2cf1/5Bd4P9fFtP/lGPi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Wp7/91Ntn/&#13;&#10;by3X/7WS6v//////////////////////////////////////////////////////mbb//0p+//9r&#13;&#10;lf//2eP///X4///1+P//9fj///X4///1+P//9fj///X4///1+P//9fj///X4///1+P//9fj///X4&#13;&#10;///1+P//9fj///X4///1+P//9fj///X4///1+P//9fj///X4///1+P//3uf//4Om//9BeP//g6b/&#13;&#10;///////////////////////////////////////////////////////Fq+//eTvZ/2ch1P+zke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qe//dTbZ/28t1/+1kur/////////////////&#13;&#10;/////////////////////////////////////5m2//9Kfv//a5X//9nj///1+P//9fj///X4///1&#13;&#10;+P//9fj///X4///1+P//9fj///X4///1+P//9fj///X4///1+P//9fj///X4///1+P//9fj///X4&#13;&#10;///1+P//9fj///X4///1+P//9fj//97n//+Dpv//QXj//4Om////////////////////////////&#13;&#10;////////////////////////////xavv/3k72f9nIdT/s5H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TX9/+GTt3/&#13;&#10;XRLS/5ho4v/6+P7/////////////////////////////////////////////////tsv//16N//9J&#13;&#10;ff//faL//5Sy//+Usv//lLL//5Sy//+Usv//lLL//5Sy//+Usv//lLL//5Sy//+Usv//lLL//5Sy&#13;&#10;//+Usv//lLL//5Sy//+Usv//lLL//5Sy//+Usv//lLL//5Sy//+Usv//gaX//1OF//9Ogf//p8D/&#13;&#10;//////////////////////////////////////////////////v6/v+uiOj/YBfT/3Ew2P/czP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k1/f/hk7d/10S0v+YaOL/+vj+////////////&#13;&#10;/////////////////////////////////////7bL//9ejf//SX3//32i//+Usv//lLL//5Sy//+U&#13;&#10;sv//lLL//5Sy//+Usv//lLL//5Sy//+Usv//lLL//5Sy//+Usv//lLL//5Sy//+Usv//lLL//5Sy&#13;&#10;//+Usv//lLL//5Sy//+Usv//lLL//4Gl//9Thf//ToH//6fA////////////////////////////&#13;&#10;///////////////////////7+v7/rojo/2AX0/9xMNj/3Mz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4/v+db+T/&#13;&#10;XBHS/4BG3P/m2vj/////////////////////////////////////////////////4uv//5m2//9W&#13;&#10;h///Q3n//0V6//9Fev//Rnr//0Z6//9Gev//Rnr//0Z6//9Gev//Rnr//0Z6//9Gev//Rnr//0Z6&#13;&#10;//9Gev//Rnr//0Z6//9Gev//Rnr//0Z6//9Gev//Rnr//0Z6//9Fev//Q3n//1KE//+Iqv//3eb/&#13;&#10;/////////////////////////////////////////////////+rg+f+WZeL/WQ3R/4dP3v/59v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+P7/nW/k/1wR0v+ARtz/5tr4////////////&#13;&#10;/////////////////////////////////////+Lr//+Ztv//Vof//0N5//9Fev//RXr//0Z6//9G&#13;&#10;ev//Rnr//0Z6//9Gev//Rnr//0Z6//9Gev//Rnr//0Z6//9Gev//Rnr//0Z6//9Gev//Rnr//0Z6&#13;&#10;//9Gev//Rnr//0Z6//9Gev//RXr//0N5//9ShP//iKr//93m////////////////////////////&#13;&#10;///////////////////////q4Pn/lmXi/1kN0f+HT97/+fb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5mOz/&#13;&#10;cTDX/3Au1/+/ou7//////////////////////////////////////////////////////+Pr//+z&#13;&#10;yP//iqv//4Gl//+Cpf//gqX//4Kl//+Cpf//gqX//4Kl//+Cpf//gqX//4Kl//+Cpf//gqX//4Kl&#13;&#10;//+Cpf//gqX//4Kl//+Cpf//gqX//4Kl//+Cpf//gqX//4Kl//+Bpf//iKr//6rC///b5f//////&#13;&#10;/////////////////////////////////////////////////8uz8f9/RNv/aCLV/6iA5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uZjs/3Ew1/9wLtf/v6Lu////////////&#13;&#10;///////////////////////////////////////////j6///s8j//4qr//+Bpf//gqX//4Kl//+C&#13;&#10;pf//gqX//4Kl//+Cpf//gqX//4Kl//+Cpf//gqX//4Kl//+Cpf//gqX//4Kl//+Cpf//gqX//4Kl&#13;&#10;//+Cpf//gqX//4Kl//+Cpf//gaX//4iq//+qwv//2+X/////////////////////////////////&#13;&#10;///////////////////////Ls/H/f0Tb/2gi1f+ogO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XxfT/&#13;&#10;ilXf/2AY0/+XaOL//Pr+///+////////////////////////////////////////8/f//+ju///h&#13;&#10;6f//3+f//9zl///c5f//3OX//9zl///c5f//3OX//9zl///c5f//3OX//9zl///c5f//3OX//9zl&#13;&#10;///c5f//3OX//9zl///c5f//3OX//9zl///c5f//3OX//9zl///c5f//3ub//+Hp///m7f//8fX/&#13;&#10;/////////////////////////////////////////////Pv+/6mC5/9oI9X/ej3a/8238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18X0/4pV3/9gGNP/l2ji//z6/v///v//&#13;&#10;//////////////////////////////////////P3///o7v//4en//9/n///c5f//3OX//9zl///c&#13;&#10;5f//3OX//9zl///c5f//3OX//9zl///c5f//3OX//9zl///c5f//3OX//9zl///c5f//3OX//9zl&#13;&#10;///c5f//3OX//9zl///c5f//3OX//97m///h6f//5u3///H1////////////////////////////&#13;&#10;//////////////////z7/v+pguf/aCPV/3o92v/Nt/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07vz/&#13;&#10;pHrm/1QG0P9tK9f/5tn4//z6/v//////////////////////////////////////tsv//22X//9L&#13;&#10;fv//S37//0t///9Lf///S3///0t///9Lf///S3///0t///9Lf///S3///0t///9Lf///S3///0t/&#13;&#10;//9Lf///S3///0t///9Lf///S3///0t///9Lf///S3///0t///9Lf///S37//0t+//9ij///pr//&#13;&#10;////////////////////////////////////////////6t/5/4NK3f9UBtD/jlng//Hq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O78/6R65v9UBtD/bSvX/+bZ+P/8+v7/&#13;&#10;/////////////////////////////////////7bL//9tl///S37//0t+//9Lf///S3///0t///9L&#13;&#10;f///S3///0t///9Lf///S3///0t///9Lf///S3///0t///9Lf///S3///0t///9Lf///S3///0t/&#13;&#10;//9Lf///S3///0t///9Lf///S3///0t+//9Lfv//Yo///6a/////////////////////////////&#13;&#10;/////////////////+rf+f+DSt3/VAbQ/45Z4P/x6v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//&#13;&#10;yK/w/3o92v9cEtL/l2fj//Ls+///////////////////////////////////////s8j//2eT//9D&#13;&#10;ev//Q3n//0N5//9Def//Q3n//0N5//9Def//Q3n//0N5//9Def//Q3n//0N5//9Def//Q3n//0N5&#13;&#10;//9Def//Q3n//0N5//9Def//Q3n//0N5//9Def//Q3n//0N5//9Def//Q3n//0N6//9ci///orz/&#13;&#10;////////////////////////////////////////////p3/n/2Yh1f9xL9f/uJfr//7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//8iv8P96Pdr/XBLS/5dn4//y7Pv/&#13;&#10;/////////////////////////////////////7PI//9nk///Q3r//0N5//9Def//Q3n//0N5//9D&#13;&#10;ef//Q3n//0N5//9Def//Q3n//0N5//9Def//Q3n//0N5//9Def//Q3n//0N5//9Def//Q3n//0N5&#13;&#10;//9Def//Q3n//0N5//9Def//Q3n//0N5//9Dev//XIv//6K8////////////////////////////&#13;&#10;/////////////////6d/5/9mIdX/cS/X/7iX6//+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ub6/6+L6f9WCdD/YBfT/9O+8//39P3/////////////////////////////////8PX//97n///U&#13;&#10;4P//1OD//9Tg///U4P//1OD//9Tg///U4P//1OD//9Tg///U4P//1OD//9Tg///U4P//1OD//9Tg&#13;&#10;///U4P//1OD//9Tg///U4P//1OD//9Tg///U4P//1OD//9Tg///U4P//1OD//9Tg///b5f//7fL/&#13;&#10;//////////////////////////////////z6/v/k2Pj/dDXZ/1cL0P+bbeP/6N7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7m+v+vi+n/VgnQ/2AX0//TvvP/&#13;&#10;9/T9//////////////////////////////////D1///e5///1OD//9Tg///U4P//1OD//9Tg///U&#13;&#10;4P//1OD//9Tg///U4P//1OD//9Tg///U4P//1OD//9Tg///U4P//1OD//9Tg///U4P//1OD//9Tg&#13;&#10;///U4P//1OD//9Tg///U4P//1OD//9Tg///U4P//2+X//+3y////////////////////////////&#13;&#10;///////8+v7/5Nj4/3Q12f9XC9D/m23j/+je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v+/9XC9P+ARtz/UgPP/5Ng4f/k1/f///////////////////////////////////////7+///8&#13;&#10;/f///P3///z9///8/f///P3///z9///8/f///P3///z9///8/f///P3///z9///8/f///P3///z9&#13;&#10;///8/f///P3///z9///8/f///P3///z9///8/f///P3///z9///8/f///P3///z9///9/v//////&#13;&#10;//////////////////////////////////Pt/P+eceT/XhTS/3g62v/Eqe//+/r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7/v/VwvT/gEbc/1IDz/+TYOH/&#13;&#10;5Nf3///////////////////////////////////////+/v///P3///z9///8/f///P3///z9///8&#13;&#10;/f///P3///z9///8/f///P3///z9///8/f///P3///z9///8/f///P3///z9///8/f///P3///z9&#13;&#10;///8/f///P3///z9///8/f///P3///z9///8/f///f7/////////////////////////////////&#13;&#10;///////z7fz/nnHk/14U0v94Otr/xKnv//v6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Dp+/+8ne3/VwvQ/2Ia0/+0ker/7OP6////////////////////////////////////////&#13;&#10;////////////////////////////////////////////////////////////////////////////&#13;&#10;////////////////////////////////////////////////////////////////////////////&#13;&#10;////////////////////////////8u38/8Oo7/9nINT/WQ7R/6mC5//p3/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w6fv/vJ3t/1cL0P9iGtP/&#13;&#10;tJHq/+zj+v//////////////////////////////////////////////////////////////////&#13;&#10;////////////////////////////////////////////////////////////////////////////&#13;&#10;////////////////////////////////////////////////////////////////////////////&#13;&#10;//Lt/P/DqO//ZyDU/1kO0f+pguf/6d/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8/v/m2/j/jVng/1gM0f93ONn/vqDt//Ls+///////////////////////////////////&#13;&#10;////////////////////////////////////////////////////////////////////////////&#13;&#10;////////////////////////////////////////////////////////////////////////////&#13;&#10;///////////////////////18fz/zbXx/35C2/9SAs//g0vd/9bE9P/8+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P7/5tv4/41Z4P9YDNH/&#13;&#10;dzjZ/76g7f/y7Pv/////////////////////////////////////////////////////////////&#13;&#10;////////////////////////////////////////////////////////////////////////////&#13;&#10;////////////////////////////////////////////////////////////////////////9fH8&#13;&#10;/8218f9+Qtv/UgLP/4NL3f/WxPT//Pv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b9/9nI9f99Qtz/Wg7R/4JI3P/IrvD/+PX9////////&#13;&#10;////////////////////////////////////////////////////////////////////////////&#13;&#10;////////9Pb//8va//+1yv//7fL/////////////////////////////////////////////////&#13;&#10;///////////////////////////////////////69/7/1L/z/49b4P9VB9D/by3Y/8mw8P/07v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59v3/2cj1/31C3P9aDtH/gkjc/8iu8P/49f3/////////////////////////////&#13;&#10;////////////////////////////////////////////////////////////////////////////&#13;&#10;////////////////////////////////////////////////////////////////////////////&#13;&#10;//////////////////r3/v/Uv/P/j1vg/1UH0P9vLdj/ybDw//Tu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fb9/9nI9f99Qtz/&#13;&#10;Wg7R/4JI3P/IrvD/+PX9////////////////////////////////////////////////////////&#13;&#10;////////////////////////////////////////////////////////////////////////////&#13;&#10;///////////////////////////////////////////////////////////////////69/7/1L/z&#13;&#10;/49b4P9VB9D/by3Y/8mw8P/07v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9v3/2cj1/31C3P9aDtH/gkjc/8iu8P/49f3/&#13;&#10;////////////////////////////////////////////////////////////////////////////&#13;&#10;////////////////////////////////////////////////////////////////////////////&#13;&#10;//////////////////////////////////////////////r3/v/Uv/P/j1vg/1UH0P9vLdj/ybDw&#13;&#10;//Tu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//HrfD/eTva/1oP0f+HUN7/1MH0//n3/v//&#13;&#10;////////////////////////////////////////////////////////////////////////////&#13;&#10;////////////////////////////////////////////////////////////////////////////&#13;&#10;//////////////////////////////////r4/v/czPb/l2jj/1kN0f9qJtb/vZ7t//Tv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//8et8P95O9r/Wg/R/4dQ3v/UwfT/+ff+////////////////////////&#13;&#10;////////////////////////////////////////////////////////////////////////////&#13;&#10;////////////////////////////////////////////////////////////////////////////&#13;&#10;////////////+vj+/9zM9v+XaOP/WQ3R/2om1v+9nu3/9O/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//HrfD/&#13;&#10;eTva/1oP0f+HUN7/1MH0//n3/v//////////////////////////////////////////////////&#13;&#10;////////////////////////////////////////////////////////////////////////////&#13;&#10;//////////////////////////////////////////////////////////////r4/v/czPb/l2jj&#13;&#10;/1kN0f9qJtb/vZ7t//Tv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//8et8P95O9r/Wg/R/4dQ3v/UwfT/&#13;&#10;+ff+////////////////////////////////////////////////////////////////////////&#13;&#10;////////////////////////////////////////////////////////////////////////////&#13;&#10;////////////////////////////////////////+vj+/9zM9v+XaOP/WQ3R/2om1v+9nu3/9O/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tZTr/3Ix2P9bENH/gknd/9nH9f/5&#13;&#10;9v3//v7/////////////////////////////////////////////////////////////////////&#13;&#10;////////////////////////////////////////////////////////////////////////////&#13;&#10;////////////////////////////+vj+/97P9v+TYuL/XRPS/2ci1f+mfuf//fz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1lOv/cjHY/1sQ0f+CSd3/2cf1//n2/f/+/v//////////////&#13;&#10;////////////////////////////////////////////////////////////////////////////&#13;&#10;////////////////////////////////////////////////////////////////////////////&#13;&#10;///////6+P7/3s/2/5Ni4v9dE9L/ZyLV/6Z+5//9/P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tZTr/3Ix2P9bENH/gknd/9nH9f/59v3//v7/////////////////////////////////////////&#13;&#10;////////////////////////////////////////////////////////////////////////////&#13;&#10;////////////////////////////////////////////////////////+vj+/97P9v+TYuL/XRPS&#13;&#10;/2ci1f+mfuf//fz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1lOv/cjHY/1sQ0f+CSd3/&#13;&#10;2cf1//n2/f/+/v//////////////////////////////////////////////////////////////&#13;&#10;////////////////////////////////////////////////////////////////////////////&#13;&#10;///////////////////////////////////6+P7/3s/2/5Ni4v9dE9L/ZyLV/6Z+5//9/P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j+/6+K6f9nIdT/UwTP/2kk1f/L&#13;&#10;svD/9vL9////////////////////////////////////////////////////////////////////&#13;&#10;////////////////////////////////////////////////////////////////////////////&#13;&#10;///////////////////////+/f//1L/z/3o92v9VB8//YRnT/5tt4//69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P7/r4rp/2ch1P9TBM//aSTV/8uy8P/28v3/////////////&#13;&#10;////////////////////////////////////////////////////////////////////////////&#13;&#10;////////////////////////////////////////////////////////////////////////////&#13;&#10;//79///Uv/P/ej3a/1UHz/9hGdP/m23j//r3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/j+/6+K6f9nIdT/UwTP/2kk1f/LsvD/9vL9////////////////////////////////////////&#13;&#10;////////////////////////////////////////////////////////////////////////////&#13;&#10;///////////////////////////////////////////////////+/f//1L/z/3o92v9VB8//YRnT&#13;&#10;/5tt4//69/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+P7/r4rp/2ch1P9TBM//&#13;&#10;aSTV/8uy8P/28v3/////////////////////////////////////////////////////////////&#13;&#10;////////////////////////////////////////////////////////////////////////////&#13;&#10;//////////////////////////////79///Uv/P/ej3a/1UHz/9hGdP/m23j//r3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/Ps/P+/ou7/eDra/1MFz/9h&#13;&#10;GNP/qoPn/+ne+f//////////////////////////////////////////////////////////////&#13;&#10;////////////////////////////////////////////////////////////////////////////&#13;&#10;//////////////////Pt/P+4luv/bCnW/1YI0P9wLtf/sYzq/+/o+//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//8+z8/7+i7v94Otr/UwXP/2EY0/+qg+f/6d75////////&#13;&#10;////////////////////////////////////////////////////////////////////////////&#13;&#10;////////////////////////////////////////////////////////////////////////8+38&#13;&#10;/7iW6/9sKdb/VgjQ/3Au1/+xjOr/7+j7//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Ps/P+/ou7/eDra/1MFz/9hGNP/qoPn/+ne+f//////////////////////////////////&#13;&#10;////////////////////////////////////////////////////////////////////////////&#13;&#10;//////////////////////////////////////////////Pt/P+4luv/bCnW/1YI0P9wLtf/sYzq&#13;&#10;/+/o+//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//8+z8/7+i7v94Otr/&#13;&#10;UwXP/2EY0/+qg+f/6d75////////////////////////////////////////////////////////&#13;&#10;////////////////////////////////////////////////////////////////////////////&#13;&#10;////////////////////////8+38/7iW6/9sKdb/VgjQ/3Au1/+xjOr/7+j7//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//z7fz/zrjy/41Z4P9T&#13;&#10;BM//YxzU/4xX3//DqO7/7+f7////////////////////////////////////////////////////&#13;&#10;////////////////////////////////////////////////////////////////////////////&#13;&#10;///////z7fz/zrfy/5Rj4f9nIdT/VAXQ/4NK3f/Cp+//7+f7//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///Pt/P/OuPL/jVng/1MEz/9jHNT/jFff/8Oo7v/v&#13;&#10;5/v/////////////////////////////////////////////////////////////////////////&#13;&#10;//////////////////////////////////////////////////////////////Pt/P/Ot/L/lGPh&#13;&#10;/2ch1P9UBdD/g0rd/8Kn7//v5/v/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//z7fz/zrjy/41Z4P9TBM//YxzU/4xX3//DqO7/7+f7////////////////////////&#13;&#10;////////////////////////////////////////////////////////////////////////////&#13;&#10;///////////////////////////////////z7fz/zrfy/5Rj4f9nIdT/VAXQ/4NK3f/Cp+//7+f7&#13;&#10;//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///Pt/P/OuPL/&#13;&#10;jVng/1MEz/9jHNT/jFff/8Oo7v/v5/v/////////////////////////////////////////////&#13;&#10;////////////////////////////////////////////////////////////////////////////&#13;&#10;//////////////Pt/P/Ot/L/lGPh/2ch1P9UBdD/g0rd/8Kn7//v5/v/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/P9/9nH9f+g&#13;&#10;dOX/ZB7U/14U0v9zM9j/l2bi/8So7//y6/v//v3/////////////////////////////////////&#13;&#10;////////////////////////////////////////////////////////////////////////9O/8&#13;&#10;/8y18f+ecuT/eDra/18W0v9ZDtH/lmXi/8+58v/y7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38/3/2cf1/6B05f9kHtT/XhTS/3Mz2P+X&#13;&#10;ZuL/xKjv//Lr+//+/f//////////////////////////////////////////////////////////&#13;&#10;///////////////////////////////////////////////////07/z/zLXx/55y5P94Otr/XxbS&#13;&#10;/1kO0f+WZeL/z7ny//Ls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/P9/9nH9f+gdOX/ZB7U/14U0v9zM9j/l2bi/8So7//y6/v//v3/////////&#13;&#10;////////////////////////////////////////////////////////////////////////////&#13;&#10;////////////////////////9O/8/8y18f+ecuT/eDra/18W0v9ZDtH/lmXi/8+58v/y7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38/3/&#13;&#10;2cf1/6B05f9kHtT/XhTS/3Mz2P+XZuL/xKjv//Lr+//+/f//////////////////////////////&#13;&#10;////////////////////////////////////////////////////////////////////////////&#13;&#10;///07/z/zLXx/55y5P94Otr/XxbS/1kO0f+WZeL/z7ny//Ls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6/v/m&#13;&#10;2/j/tpTr/4tV3/9mINX/XRPS/3g62v+eceT/v6Lt/9jG9P/v6Pv//Pv+////////////////////&#13;&#10;///////////////////////////////////////////////////9/P7/8+78/9zM9v/Eqe//pHrm&#13;&#10;/39E2/9hGdP/YBjT/4NL3f+tiOj/3s/2//j1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r+/+bb+P+2lOv/i1Xf/2Yg1f9d&#13;&#10;E9L/eDra/55x5P+/ou3/2Mb0/+/o+//8+/7/////////////////////////////////////////&#13;&#10;//////////////////////////////38/v/z7vz/3Mz2/8Sp7/+keub/f0Tb/2EZ0/9gGNP/g0vd&#13;&#10;/62I6P/ez/b/+PX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6/v/m2/j/tpTr/4tV3/9mINX/XRPS/3g62v+eceT/v6Lt/9jG9P/v&#13;&#10;6Pv//Pv+////////////////////////////////////////////////////////////////////&#13;&#10;///9/P7/8+78/9zM9v/Eqe//pHrm/39E2/9hGdP/YBjT/4NL3f+tiOj/3s/2//j1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r+/+bb+P+2lOv/i1Xf/2Yg1f9dE9L/eDra/55x5P+/ou3/2Mb0/+/o+//8+/7/////////////&#13;&#10;//////////////////////////////////////////////////////////38/v/z7vz/3Mz2/8Sp&#13;&#10;7/+keub/f0Tb/2EZ0/9gGNP/g0vd/62I6P/ez/b/+PX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f+/9jG9P+th+j/hUzd/2Yg1P9VCND/cC/X/4tW3/+mfeb/vp/t/9G78v/g0vf/6uH5//Pu&#13;&#10;/P/49f3//Pv+//39///8+/7/+fb+//Xw/P/s4/r/4tX3/9TA8//Bpe7/q4To/5Bd4P91Ntn/Wg/R&#13;&#10;/2Ib0/9/RNv/pXvm/9G78//59v3/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9/7/2Mb0/62H6P+F&#13;&#10;TN3/ZiDU/1UI0P9wL9f/i1bf/6Z95v++n+3/0bvy/+DS9//q4fn/8+78//j1/f/8+/7//f3///z7&#13;&#10;/v/59v7/9fD8/+zj+v/i1ff/1MDz/8Gl7v+rhOj/kF3g/3U22f9aD9H/YhvT/39E2/+le+b/0bvz&#13;&#10;//n2/f/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f+/9jG9P+th+j/hUzd/2Yg1P9VCND/cC/X/4tW3/+m&#13;&#10;feb/vp/t/9G78v/g0vf/6uH5//Pu/P/49f3//Pv+//39///8+/7/+fb+//Xw/P/s4/r/4tX3/9TA&#13;&#10;8//Bpe7/q4To/5Bd4P91Ntn/Wg/R/2Ib0/9/RNv/pXvm/9G78//59v3/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9/7/2Mb0/62H6P+FTN3/ZiDU/1UI0P9wL9f/i1bf/6Z95v++n+3/0bvy/+DS9//q&#13;&#10;4fn/8+78//j1/f/8+/7//f3///z7/v/59v7/9fD8/+zj+v/i1ff/1MDz/8Gl7v+rhOj/kF3g/3U2&#13;&#10;2f9aD9H/YhvT/39E2/+le+b/0bvz//n2/f/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49f3/2sn1/6d+5/9+Qtv/by3X/2IZ0/9XCtD/YhnT/3xA2v+XZ+L/qIDn/7iX&#13;&#10;6//Ao+7/xq3v/8mx8P/HrvD/waXu/7qa7P+rhOj/mmvj/4FH3P9mH9T/VgjQ/18W0v9tKtb/ez7a&#13;&#10;/59z5P/Ru/L/9vL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j1/f/a&#13;&#10;yfX/p37n/35C2/9vLdf/YhnT/1cK0P9iGdP/fEDa/5dn4v+ogOf/uJfr/8Cj7v/Gre//ybHw/8eu&#13;&#10;8P/Bpe7/uprs/6uE6P+aa+P/gUfc/2Yf1P9WCND/XxbS/20q1v97Ptr/n3Pk/9G78v/28v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9f3/2sn1/6d+5/9+Qtv/by3X/2IZ0/9X&#13;&#10;CtD/YhnT/3xA2v+XZ+L/qIDn/7iX6//Ao+7/xq3v/8mx8P/HrvD/waXu/7qa7P+rhOj/mmvj/4FH&#13;&#10;3P9mH9T/VgjQ/18W0v9tKtb/ez7a/59z5P/Ru/L/9vL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1/f/ayfX/p37n/35C2/9vLdf/YhnT/1cK0P9iGdP/fEDa/5dn4v+o&#13;&#10;gOf/uJfr/8Cj7v/Gre//ybHw/8eu8P/Bpe7/uprs/6uE6P+aa+P/gUfc/2Yf1P9WCND/XxbS/20q&#13;&#10;1v97Ptr/n3Pk/9G78v/28v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6/v/s4/r/xqzv/6B05f9/Q9z/aibW/2Ia0/9cEtL/WAzQ/1UH&#13;&#10;z/9TBM//UQLP/1EBzv9RAs7/UwTP/1QGz/9YC9D/XBHR/2EY0/9pJNX/eTva/5pr4//Aou7/5dn4&#13;&#10;//n2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r+/+zj+v/GrO//oHTl/39D3P9qJtb/YhrT/1wS0v9YDND/VQfP/1MEz/9RAs//UQHO/1EC&#13;&#10;zv9TBM//VAbP/1gL0P9cEdH/YRjT/2kk1f95O9r/mmvj/8Ci7v/l2fj/+fb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6/v/s4/r/xqzv/6B05f9/&#13;&#10;Q9z/aibW/2Ia0/9cEtL/WAzQ/1UHz/9TBM//UQLP/1EBzv9RAs7/UwTP/1QGz/9YC9D/XBHR/2EY&#13;&#10;0/9pJNX/eTva/5pr4//Aou7/5dn4//n2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r+/+zj+v/GrO//oHTl/39D3P9qJtb/YhrT/1wS0v9Y&#13;&#10;DND/VQfP/1MEz/9RAs//UQHO/1ECzv9TBM//VAbP/1gL0P9cEdH/YRjT/2kk1f95O9r/mmvj/8Ci&#13;&#10;7v/l2fj/+fb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9v3/3c31/7WT6/+WZeP/f0Tc/2om&#13;&#10;1v9gF9P/WAzR/1QG0P9WCtH/XhXS/2ci1f98P9v/kl/h/6+K6f/VwvP/9/P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2/f/dzfX/tZPr/5Zl4/9/RNz/aibW/2AX0/9YDNH/VAbQ/1YK&#13;&#10;0f9eFdL/ZyLV/3w/2/+SX+H/r4rp/9XC8//38/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5&#13;&#10;9v3/3c31/7WT6/+WZeP/f0Tc/2om1v9gF9P/WAzR/1QG0P9WCtH/XhXS/2ci1f98P9v/kl/h/6+K&#13;&#10;6f/VwvP/9/P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2/f/dzfX/tZPr/5Zl4/9/&#13;&#10;RNz/aibW/2AX0/9YDNH/VAbQ/1YK0f9eFdL/ZyLV/3w/2/+SX+H/r4rp/9XC8//38/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y8vL//////8DAwP/Z&#13;&#10;2dn//f39//Ly8v//////xMTE/9jY2P////////////////////////////////+zs7P/6enp////&#13;&#10;/////////////////////////////////////////////////////////////8PDw//Nzc3/////&#13;&#10;////////////////////////////////////////////////////////////////////////////&#13;&#10;6urq/5WVlf/////////////////////////////////////////////////l5eX/rKys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f39/4eH&#13;&#10;h/9BQUH/FxcX/zc3N/+zs7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7Ozv/IyMj/////////////////////////////////////////&#13;&#10;///p6en////////////////////////////S0tL/wMD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KCgv90dHT//////////////////////////////////////9XV&#13;&#10;1f8cHBz/xsbG//////+UlJT/eHh4/3h4eP9HR0f/NDQ0/3h4eP94eHj/eHh4//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tbW1/7S0tP+0tLT/tLS0/1tbW/9RUVH/tLS0/7S0tP+0tLT/tbW1////////////////////&#13;&#10;///Pz8//KSkp/7q6uv/Dw8P/s7Oz/7Ozs/9ra2v/Tk5O/7Ozs/+zs7P/s7Oz//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BAQE/5qamv+cnJz/nJyc/09PT/9GRkb/nJyc/5ycnP+ampr/BAQE////////////////////&#13;&#10;////////7Ozs/+/v7//g4OD/dnZ2/3Z2dv9GRkb/MzMz/3Z2dv92dnb/t7e3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BAQE//39/f///////////4KCgv90dHT////////////9/f3/BAQE////////////tra2/01N&#13;&#10;Tf9NTU3/nJyc/+fn5/94eHj/eHh4/3h4eP9HR0f/NDQ0/3h4eP94eHj/eHh4/8vLy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BAQE/z4+Pv8/Pz//Pz8//yAgIP8cHBz/Pz8//z8/P/8+Pj7/BAQE////////////2tra/6Wl&#13;&#10;pf9hYWH/cXFx/+3t7f+dnZ3/nZ2d/52dnf+dnZ3/nZ2d/52dnf+dnZ3/nZ2d/9ra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BAQE/8HBwf/Dw8P/w8PD/2NjY/9YWFj/w8PD/8PDw//BwcH/BAQE////////////////////&#13;&#10;//+Xl5f/cXFx///////r6+v/V1dX/1dXV/9XV1f/V1dX/1dXV/9XV1f/x8f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BAQE//39/f///////////4KCgv90dHT////////////9/f3/BAQE////////////////////&#13;&#10;//+Xl5f/cXFx///////h4eH/HR0d/8LCwv/CwsL/wsLC/8LCwv9HR0f/qqq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BAQE/4ODg/+EhIT/hISE/0NDQ/88PDz/hISE/4SEhP+Dg4P/BAQE////////////////////&#13;&#10;//+Xl5f/cXFx///////h4eH/Dg4O/11dXf9dXV3/XV1d/11dXf8iIiL/qqq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BAQE/3Fxcf9ycnL/cnJy/zo6Ov80NDT/cnJy/3Jycv9xcXH/BAQE////////////////////&#13;&#10;//+Xl5f/cXFx/+Li4v/h4eH/Hh4e/8jIyP/IyMj/yMjI/8jIyP9JSUn/qqq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bGxs//7+/v///////////4KCgv90dHT////////////+/v7/h4eH////////////////////&#13;&#10;//+Xl5f/VFRU/yEhIf/R0dH/DAwM/1NTU/9TU1P/U1NT/1NTU/8eHh7/qqq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KCgv90dHT/////////////////////////////////////////&#13;&#10;//99fX3/CgoK/7Ozs//h4eH/ICAg/9PT0//T09P/09PT/9PT0/9NTU3/qqq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KCgv90dHT/////////////////////////////////////////&#13;&#10;//+Pj4//ysrK///////h4eH/Jycn////////////4+Pj/29vb/8NDQ3/yMjI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TU1P/Pz8//////////////////////////////////////////&#13;&#10;///////////////////z8/P/qamp////////////+fn5/6+vr//Nzc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+fn5////////////////////////&#13;&#10;/////////////////////Pz8////////////////////////////////////////////////////&#13;&#10;////////////////////////////////////////////////////////////////////////////&#13;&#10;/////////////f39////////////////////////////////////////////////////////////&#13;&#10;///////////8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b29v/3t7e/+Hh4f/i4uL/5OTk/+Xl5f/n5+f/6Ojo/+np6f/q6ur/6+vr/+vr6//s7Oz/&#13;&#10;7Ozs/+zs7P/s7Oz/7e3t/+3t7f/t7e3/7e3t/+3t7f/t7e3/7e3t/+3t7f/t7e3/7Ozs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f/g4OD/3d3d/+Dg4P/i4uL/4+Pj/+Tk5P/m5ub/5+fn/+np6f/p6en/6urq/+vr6//r6+v/&#13;&#10;6+vr/+zs7P/s7Oz/7Ozs/+zs7P/t7e3/7e3t/+3t7f/t7e3/7e3t/+3t7f/t7e3/7Ozs/+vr6/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Pj4/+/v7//l5eX/4uLi/+Tk5P/l5eX/5ubm/+jo6P/o6Oj/6enp/+rq6v/q6ur/&#13;&#10;6+vr/+vr6//r6+v/7Ozs/+zs7P/s7Oz/7Ozs/+3t7f/t7e3/7e3t/+3t7f/t7e3/7Ozs/+vr6//o&#13;&#10;6Oj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fn5//Dw8P/n5+f/5ubm/+fn5//n5+f/6Ojo/+np6f/p6en/&#13;&#10;6urq/+rq6v/r6+v/6+vr/+vr6//s7Oz/7Ozs/+zs7P/t7e3/7e3t/+3t7f/t7e3/7Ozs/+vr6//o&#13;&#10;6Oj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5//Hx8f/o6Oj/5+fn/+jo6P/o6Oj/&#13;&#10;6enp/+np6f/q6ur/6urq/+vr6//r6+v/7Ozs/+zs7P/s7Oz/7e3t/+3t7f/t7e3/7Ozs/+vr6//o&#13;&#10;6Oj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fn5//Hx8f/q6ur/&#13;&#10;6Ojo/+jo6P/p6en/6enp/+rq6v/r6+v/6+vr/+zs7P/s7Oz/7Ozs/+3t7f/t7e3/7Ozs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Pj4//Hx8f/p6en/6Ojo/+np6f/q6ur/6urq/+vr6//s7Oz/7Ozs/+zs7P/t7e3/7Ozs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8PDw/+jo6P/p6en/6urq/+vr6//r6+v/7Ozs/+zs7P/t7e3/7Ozs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o6Oj/6enp/+rq6v/r6+v/6+vr/+zs7P/s7Oz/7Ozs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y8vL/6enp/+rq6v/q6ur/6+vr/+zs7P/s7Oz/7Ozs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6+vr/+np6f/q6ur/6+vr/+zs7P/s7Oz/7Ozs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PT0/+np6f/q6ur/6+vr/+vr6//s7Oz/6+vr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/+jo6P/p6en/6urq/+vr6//s7Oz/6+vr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+jo6P/p6en/6urq/+vr6//s7Oz/6+vr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jo6P/p6en/6urq/+vr6//s7Oz/6+vr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p6en/6urq/+vr6//r6+v/6+vr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urq/+rq6v/r6+v/6+vr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Hx8f/W1tb/2tra//r6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l5eX/6urq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ycn/MjIy/+np6f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urq6/zU1Nf/s7Oz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W1tf84ODj/7+/v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wsLD/Ozs7//Ly8v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n5+f/0xMTP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09PT/QEBA/6mpqf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b29v9ERET/oqKi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Pj4/0hISP+cnJz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+fn/TExM/5WVlf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2trb/kpKS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7vb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zv9v/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//+zv9v//////////////////////////////////////////////&#13;&#10;////////////////////////////////////////////////////////7O/2//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//s&#13;&#10;7/b/////////////////////////////////////////////////////////////////////////&#13;&#10;/////////////////////////////+zv9v/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//+zv9v//////////////////&#13;&#10;////////////////////////////////////////////////////////////////////////////&#13;&#10;////////7O/2//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Hz+P/3+P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/j7//Hz+P//////////////////////////////////////////////&#13;&#10;////////////////////////////////////////////////////////8fP4//f4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4+//x&#13;&#10;8/j/////////////////////////////////////////////////////////////////////////&#13;&#10;//////////////////////////////Hz+P/3+P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/j7//Hz+P//////////////////&#13;&#10;////////////////////////////////////////////////////////////////////////////&#13;&#10;////////8fP4//f4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v7/f/s7/b/9/j7//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//3+Pv/7O/2//v7/f//////////////////////////////////////////////&#13;&#10;////////////////////////////////////////////////////////+/v9/+zv9v/3+Pv/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//9/j7/+zv9v/7&#13;&#10;+/3/////////////////////////////////////////////////////////////////////////&#13;&#10;//////////////////////////////v7/f/s7/b/9/j7//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//3+Pv/7O/2//v7/f//////////////////&#13;&#10;////////////////////////////////////////////////////////////////////////////&#13;&#10;////////+/v9/+zv9v/3+Pv/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/////7+/3/8fP4/+zv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zv9v/x8/j/+/v9////////////////////////////////////////////////////&#13;&#10;//////////////////////////////////////////////////////////////v7/f/x8/j/7O/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s7/b/8fP4//v7/f//&#13;&#10;////////////////////////////////////////////////////////////////////////////&#13;&#10;///////////////////////////////////7+/3/8fP4/+zv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zv9v/x8/j/+/v9////////////////////////&#13;&#10;////////////////////////////////////////////////////////////////////////////&#13;&#10;//////////////v7/f/x8/j/7O/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vr6//o&#13;&#10;6Oj/4+Pj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">
                <v:shape id="图片 22" o:spid="_x0000_s1032" type="#_x0000_t75" style="position:absolute;width:60636;height:19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">
                  <v:imagedata r:id="rId27" o:title=""/>
                </v:shape>
                <v:group id="组合 130" o:spid="_x0000_s1033" style="position:absolute;left:6;top:367;width:55855;height:29276" coordsize="55854,29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">
                  <v:rect id="矩形 56" o:spid="_x0000_s1034" style="position:absolute;left:49931;width:5888;height:25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" filled="f" strokecolor="#c00000" strokeweight="2pt">
                    <v:textbox inset="0,0,0,0">
                      <w:txbxContent>
                        <w:p w14:paraId="33F8569E" w14:textId="77777777" w:rsidR="00DB0FCF" w:rsidRPr="0013118F" w:rsidRDefault="00DB0FCF" w:rsidP="00A864D5">
                          <w:pPr>
                            <w:jc w:val="right"/>
                            <w:rPr>
                              <w:rFonts w:ascii="黑体" w:eastAsia="黑体" w:hAnsi="黑体"/>
                              <w:b/>
                              <w:bCs/>
                              <w:color w:val="FFFFFF" w:themeColor="background1"/>
                            </w:rPr>
                          </w:pPr>
                          <w:r w:rsidRPr="0013118F">
                            <w:rPr>
                              <w:rFonts w:ascii="黑体" w:eastAsia="黑体" w:hAnsi="黑体" w:hint="eastAsia"/>
                              <w:b/>
                              <w:bCs/>
                              <w:color w:val="FFFFFF" w:themeColor="background1"/>
                            </w:rPr>
                            <w:t>1</w:t>
                          </w:r>
                        </w:p>
                      </w:txbxContent>
                    </v:textbox>
                  </v:rect>
                  <v:rect id="矩形 62" o:spid="_x0000_s1035" style="position:absolute;top:2767;width:6731;height:2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" filled="f" strokecolor="#c00000" strokeweight="2pt">
                    <v:textbox inset="0,0,0,0">
                      <w:txbxContent>
                        <w:p w14:paraId="203FA420" w14:textId="77777777" w:rsidR="00DB0FCF" w:rsidRPr="0013118F" w:rsidRDefault="00DB0FCF" w:rsidP="00A864D5">
                          <w:pPr>
                            <w:jc w:val="right"/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</w:pPr>
                          <w:r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  <w:t>2</w:t>
                          </w:r>
                        </w:p>
                      </w:txbxContent>
                    </v:textbox>
                  </v:rect>
                  <v:rect id="矩形 63" o:spid="_x0000_s1036" style="position:absolute;left:14798;top:9144;width:8777;height:81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" filled="f" strokecolor="#c00000" strokeweight="2pt">
                    <v:textbox inset="0,0,0,0">
                      <w:txbxContent>
                        <w:p w14:paraId="0646C428" w14:textId="77777777" w:rsidR="00DB0FCF" w:rsidRPr="0013118F" w:rsidRDefault="00DB0FCF" w:rsidP="00A864D5">
                          <w:pPr>
                            <w:jc w:val="right"/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</w:pPr>
                          <w:r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  <w:t>3</w:t>
                          </w:r>
                        </w:p>
                      </w:txbxContent>
                    </v:textbox>
                  </v:rect>
                  <v:shape id="图片 128" o:spid="_x0000_s1037" type="#_x0000_t75" style="position:absolute;left:27432;top:15280;width:28422;height:139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" stroked="t" strokecolor="black [3213]">
                    <v:imagedata r:id="rId28" o:title=""/>
                    <v:path arrowok="t"/>
                  </v:shape>
                  <v:rect id="矩形 129" o:spid="_x0000_s1038" style="position:absolute;left:27432;top:19731;width:27064;height:37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" filled="f" strokecolor="#c00000" strokeweight="2pt">
                    <v:textbox inset="0,0,0,0">
                      <w:txbxContent>
                        <w:p w14:paraId="3EEB48DF" w14:textId="77777777" w:rsidR="00DB0FCF" w:rsidRPr="0013118F" w:rsidRDefault="00DB0FCF" w:rsidP="00A864D5">
                          <w:pPr>
                            <w:jc w:val="right"/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</w:pPr>
                          <w:r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72D5BE00" w14:textId="77777777" w:rsidR="00AF36D5" w:rsidRDefault="00DF4430" w:rsidP="00DD676E">
      <w:pPr>
        <w:pStyle w:val="3"/>
      </w:pPr>
      <w:bookmarkStart w:id="11" w:name="_Toc56086943"/>
      <w:r>
        <w:rPr>
          <w:rFonts w:hint="eastAsia"/>
        </w:rPr>
        <w:lastRenderedPageBreak/>
        <w:t>数据权限申请</w:t>
      </w:r>
      <w:bookmarkEnd w:id="11"/>
    </w:p>
    <w:p w14:paraId="0CE6F56C" w14:textId="77777777" w:rsidR="00EF2CE3" w:rsidRDefault="00EF2CE3" w:rsidP="00EF2CE3">
      <w:pPr>
        <w:tabs>
          <w:tab w:val="left" w:pos="1032"/>
        </w:tabs>
        <w:ind w:firstLine="400"/>
      </w:pPr>
      <w:r>
        <w:rPr>
          <w:rFonts w:hint="eastAsia"/>
        </w:rPr>
        <w:t>登录大数据平台门户后，进入【流程管理】，通过在【流程申请】中的【表</w:t>
      </w:r>
      <w:r w:rsidRPr="00EF2CE3">
        <w:rPr>
          <w:rFonts w:hint="eastAsia"/>
        </w:rPr>
        <w:t>权限申请</w:t>
      </w:r>
      <w:r>
        <w:rPr>
          <w:rFonts w:hint="eastAsia"/>
        </w:rPr>
        <w:t>】，申请目标集群下指定库表的查询权限，审批通过后，即可</w:t>
      </w:r>
      <w:r w:rsidR="00B97A3D">
        <w:rPr>
          <w:rFonts w:hint="eastAsia"/>
        </w:rPr>
        <w:t>在</w:t>
      </w:r>
      <w:r w:rsidR="00B97A3D">
        <w:rPr>
          <w:rFonts w:hint="eastAsia"/>
        </w:rPr>
        <w:t>IDE</w:t>
      </w:r>
      <w:r w:rsidR="00B97A3D">
        <w:rPr>
          <w:rFonts w:hint="eastAsia"/>
        </w:rPr>
        <w:t>中查询</w:t>
      </w:r>
      <w:r>
        <w:rPr>
          <w:rFonts w:hint="eastAsia"/>
        </w:rPr>
        <w:t>使用。</w:t>
      </w:r>
    </w:p>
    <w:p w14:paraId="1361E79C" w14:textId="77777777" w:rsidR="00A864D5" w:rsidRDefault="00ED3028" w:rsidP="009062BA">
      <w:pPr>
        <w:tabs>
          <w:tab w:val="left" w:pos="1032"/>
        </w:tabs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46395D47" wp14:editId="609A8227">
                <wp:extent cx="6387064" cy="3767322"/>
                <wp:effectExtent l="12700" t="0" r="13970" b="17780"/>
                <wp:docPr id="142" name="组合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7064" cy="3767322"/>
                          <a:chOff x="0" y="0"/>
                          <a:chExt cx="6387064" cy="3767322"/>
                        </a:xfrm>
                      </wpg:grpSpPr>
                      <pic:pic xmlns:pic="http://schemas.openxmlformats.org/drawingml/2006/picture">
                        <pic:nvPicPr>
                          <pic:cNvPr id="136" name="图片 13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1550" cy="2917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矩形 137"/>
                        <wps:cNvSpPr/>
                        <wps:spPr>
                          <a:xfrm>
                            <a:off x="4993105" y="24064"/>
                            <a:ext cx="58864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7A16DF" w14:textId="77777777" w:rsidR="00DB0FCF" w:rsidRPr="0013118F" w:rsidRDefault="00DB0FCF" w:rsidP="00350F80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13118F"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矩形 138"/>
                        <wps:cNvSpPr/>
                        <wps:spPr>
                          <a:xfrm>
                            <a:off x="0" y="300790"/>
                            <a:ext cx="673100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33E4A6" w14:textId="77777777" w:rsidR="00DB0FCF" w:rsidRPr="0013118F" w:rsidRDefault="00DB0FCF" w:rsidP="00350F80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矩形 139"/>
                        <wps:cNvSpPr/>
                        <wps:spPr>
                          <a:xfrm>
                            <a:off x="1383632" y="1997243"/>
                            <a:ext cx="877636" cy="8174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8BF214" w14:textId="77777777" w:rsidR="00DB0FCF" w:rsidRPr="0013118F" w:rsidRDefault="00DB0FCF" w:rsidP="00350F80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图片 14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43079" y="2118227"/>
                            <a:ext cx="3943985" cy="16490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0" name="矩形 140"/>
                        <wps:cNvSpPr/>
                        <wps:spPr>
                          <a:xfrm>
                            <a:off x="2671679" y="2346827"/>
                            <a:ext cx="2213142" cy="87830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572BAF" w14:textId="77777777" w:rsidR="00DB0FCF" w:rsidRPr="0013118F" w:rsidRDefault="00DB0FCF" w:rsidP="00350F80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395D47" id="组合 142" o:spid="_x0000_s1039" style="width:502.9pt;height:296.65pt;mso-position-horizontal-relative:char;mso-position-vertical-relative:line" coordsize="63870,37673" o:gfxdata="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bIjD/GyIw/xsiMP8bIjD/GyIw/xsiMP8bIjD/GyIw/xsiMP8bIjD/GyIw/xsiMP8b&#13;&#10;IjD/GyIw/xsiMP8bIjD/GyIw/xsiMP8bIjD/GyIw/xsiMP8bIjD/GyIw/xsiMP8bIjD/GyIw/xsi&#13;&#10;MP8bIjD/GyIw/xsiMP8bIjD/GyIw/xsiMP8bIjD/GyIw/xsiMP8bIjD/GyIw/xsiMP8bIjD/GyIw&#13;&#10;/xsiMP8bIjD/GyIw/xsiMP8bIjD/GyIw/xsiMP8bIj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bIjD/GyIw/xsiMP8bIjD/GyIw/xsiMP8bIjD/GyIw/xsiMP8b&#13;&#10;IjD/GyIw/xsiMP8bIjD/GyIw/xsiMP8bIjD/GyIw/xsiMP8bIjD/GyIw/xsiMP8bIjD/GyIw/xsi&#13;&#10;MP8bIjD/GyIw/xsiMP8bIjD/GyIw/xsiMP8bIjD/GyIw/xsiMP8bIjD/GyIw/xsiMP8bIjD/GyIw&#13;&#10;/xsiMP8bIjD/GyIw/xsiMP8bIjD/GyIw/xsiMP8bIjD/GyIw/xsiMP8bIj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bIjD/GyIw/xsiMP8bIjD/GyIw/xsiMP8b&#13;&#10;IjD/GyIw/xsiMP8bIjD/GyIw/xsiMP8bIjD/GyIw/xsiMP8bIjD/GyIw/xsiMP8bIjD/GyIw/xsi&#13;&#10;MP8bIjD/GyIw/xsiMP8bIjD/GyIw/xsiMP8bIjD/GyIw/xsiMP8bIjD/GyIw/xsiMP8bIjD/GyIw&#13;&#10;/xsiMP8bIjD/GyIw/xsiMP8bIjD/GyIw/xsiMP8bIjD/GyIw/xsiMP8bIjD/GyIw/xsiMP8bIj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bIjD/GyIw/xsiMP8b&#13;&#10;IjD/GyIw/xsiMP8bIjD/GyIw/xsiMP8bIjD/GyIw/xsiMP8bIjD/GyIw/xsiMP8bIjD/GyIw/xsi&#13;&#10;MP8bIjD/GyIw/xsiMP8bIjD/GyIw/xsiMP8bIjD/GyIw/xsiMP8bIjD/GyIw/xsiMP8bIjD/GyIw&#13;&#10;/xsiMP8bIjD/GyIw/xsiMP8bIjD/GyIw/xsiMP8bIjD/GyIw/xsiMP8bIjD/GyIw/xsiMP8bIjD/&#13;&#10;GyIw/xsiMP8bIj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b&#13;&#10;IjD/GyIw/xsiMP8bIjD/GyIw/xsiMP8bIjD/GyIw/xsiMP8bIjD/GyIw/xsiMP8bIjD/GyIw/xsi&#13;&#10;MP8bIjD/GyIw/xsiMP8bIjD/GyIw/xsiMP8bIjD/GyIw/xsiMP8bIjD/GyIw/xsiMP8bIjD/GyIw&#13;&#10;/xsiMP8bIjD/GyIw/xsiMP8bIjD/GyIw/xsiMP8bIjD/GyIw/xsiMP8bIjD/GyIw/xsiMP8bIjD/&#13;&#10;GyIw/xsiMP8bIjD/GyIw/xsiMP8bIj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bIjD/GyIw/xsiMP8bIjD/GyIw/xsiMP8bIjD/GyIw/xsiMP8bIjD/GyIw/xsi&#13;&#10;MP8bIjD/GyIw/xsiMP8bIjD/GyIw/xsiMP8bIjD/GyIw/xsiMP8bIjD/GyIw/xsiMP8bIjD/GyIw&#13;&#10;/xsiMP8bIjD/GyIw/xsiMP8bIjD/GyIw/xsiMP8bIjD/GyIw/xsiMP8bIjD/GyIw/xsiMP8bIjD/&#13;&#10;GyIw/xsiMP8bIjD/GyIw/xsiMP8bIjD/GyIw/xsiMP8bIj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bIjD/GyIw/xsiMP8bIjD/GyIw/xsiMP8bIjD/GyIw/xsi&#13;&#10;MP8bIjD/GyIw/xsiMP8bIjD/GyIw/xsiMP8bIjD/GyIw/xsiMP8bIjD/GyIw/xsiMP8bIjD/GyIw&#13;&#10;/xsiMP8bIjD/GyIw/xsiMP8bIjD/GyIw/xsiMP8bIjD/GyIw/xsiMP8bIjD/GyIw/xsiMP8bIjD/&#13;&#10;GyIw/xsiMP8bIjD/GyIw/xsiMP8bIjD/GyIw/xsiMP8bIjD/GyIw/xsiMP8bIj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bIjD/GyIw/xsiMP8bIjD/GyIw/xsi&#13;&#10;MP8bIjD/GyIw/xsiMP8bIjD/GyIw/xsiMP8bIjD/GyIw/xsiMP8bIjD/GyIw/xsiMP8bIjD/GyIw&#13;&#10;/xsiMP8bIjD/GyIw/xsiMP8bIjD/GyIw/xsiMP8bIjD/GyIw/xsiMP8bIjD/GyIw/xsiMP8bIjD/&#13;&#10;GyIw/xsiMP8bIjD/GyIw/xsiMP8bIjD/GyIw/xsiMP8bIjD/GyIw/xsiMP8bIjD/GyIw/xsiMP8b&#13;&#10;Ij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bIjD/GyIw/xsi&#13;&#10;M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GyIw/xsiMP8bIj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bIjD/GyIw/xsiMP8bIjD/GyIw/xsiMP8bIjD/GyIw/xsiMP8bIjD/GyIw&#13;&#10;/xsiMP8bIjD/GyIw/xsiMP8bIjD/GyIw/xsiMP8bIjD/GyIw/xsiMP8bIjD/GyIw/xsiMP8bIjD/&#13;&#10;GyIw/xsiMP8bIjD/GyIw/xsiMP8bIjD/GyIw/xsiMP8bIjD/GyIw/xsiMP8bIjD/GyIw/xsiMP8b&#13;&#10;IjD/GyIw/xsiMP8bIjD/GyIw/xsiMP8bIjD/GyIw/xsiMP8bIj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bIjD/GyIw/xsiMP8bIjD/GyIw/xsiMP8bIjD/GyIw&#13;&#10;/xsiMP8bIjD/GyIw/xsiMP8bIjD/GyIw/xsiMP8bIjD/GyIw/xsiMP8bIjD/GyIw/xsiMP8bIjD/&#13;&#10;GyIw/xsiMP8bIjD/GyIw/xsiMP8bIjD/GyIw/xsiMP8bIjD/GyIw/xsiMP8bIjD/GyIw/xsiMP8b&#13;&#10;IjD/GyIw/xsiMP8bIjD/GyIw/xsiMP8bIjD/GyIw/xsiMP8bIjD/GyIw/xsiMP8bIj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bIjD/GyIw/xsiMP8bIjD/GyIw&#13;&#10;/xsiMP8bIjD/GyIw/xsiMP86P0r/mZmZ/5mZmf+ZmZn/mZmZ/5mZmf+ZmZn/mZmZ/5mZmf+ZmZn/&#13;&#10;mZmZ/5mZmf+ZmZn/mZmZ/5mZmf+ZmZn/mZmZ/5mZmf+ZmZn/HiUz/xsiMP8bIjD/GyIw/xsiMP8b&#13;&#10;IjD/GyIw/xsiMP8bIjD/GyIw/xsiMP8bIjD/GyIw/xsiMP8bIjD/GyIw/xsiMP8bIjD/GyIw/xsi&#13;&#10;MP8bIj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bIjD/GyIw&#13;&#10;/xsiMP8bIjD/GyIw/xsiMP8bIjD/GyIw/xsiMP86P0r/mZmZ/5mZmf+ZmZn/mZmZ/5mZmf+ZmZn/&#13;&#10;mZmZ/5mZmf+ZmZn/mZmZ/5mZmf+ZmZn/mZmZ/5mZmf+ZmZn/mZmZ/5mZmf+ZmZn/HiUz/xsiMP8b&#13;&#10;IjD/GyIw/xsiMP8bIjD/GyIw/xsiMP8bIjD/GyIw/xsiMP8bIjD/GyIw/xsiMP8bIjD/GyIw/xsi&#13;&#10;MP8bIjD/GyIw/xsiMP8bIj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bIjD/GyIw/xsiMP8bIjD/GyIw/xsiMP8bIjD/GyIw/xsiMP8jKjf/PkNN/z5DTf8+Q03/&#13;&#10;PkNN/z5DTf8+Q03/PkNN/z5DTf8+Q03/PkNN/z5DTf8+Q03/PkNN/z5DTf8+Q03/PkNN/z5DTf8+&#13;&#10;Q03/HCMx/xsiMP8bIjD/GyIw/xsiMP8bIjD/GyIw/xsiMP8bIjD/GyIw/xsiMP8bIjD/GyIw/xsi&#13;&#10;MP8bIjD/GyIw/xsiMP8bIjD/GyIw/xsiMP8bIj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KC9A/ygvQP8oL0D/KC9A/ygvQP8o&#13;&#10;L0D/KC9A/ygvQP8oL0D/KC9A/ygvQP8oL0D/KC9A/ygvQP8oL0D/KC9A/ygvQP8oL0D/KC9A/ygv&#13;&#10;QP8oL0D/PENS/+fo6v+Ul6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XWJu/zpAT/8oL0D/KC9A/ygvQP8yOEj/eHyF/ygvQP8oL0D/KC9A/ygvQP8oL0D/&#13;&#10;KC9A/ykwQf8oL0D/LjVF/2Nncv8oL0D/KC9A/ygvQP8oL0D/KC9A/ygvQP9BR1X/T1Vh/ygvQP8o&#13;&#10;L0D/KC9A/ygvQP8oL0D/KC9A/1dcaP83Pk3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p6is/1NYZf8oL0D/KC9A/ygvQP8oL0D/q6yv/1BVYv8oL0D/&#13;&#10;KC9A/ygvQP8oL0D/KC9A/4aJkP9scHr/OUBP/7y9vv8oL0D/KC9A/ygvQP8tNET/OD5O/ygvQP9o&#13;&#10;bXf/i46V/ygvQP8oL0D/KC9A/ygvQP8oL0D/Wl5q/7e4uv83PU3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bIjD/GyIw/xsiMP8bIjD/GyIw&#13;&#10;/xsiMP8bIjD/GyIw/xsiMP8bIjD/GyIw/xsiMP8bIjD/GyIw/xsiMP8bIjD/GyIw/xsiMP8bIjD/&#13;&#10;GyIw/xsiMP8bIjD/GyIw/xsiMP8bIjD/GyIw/xsiMP8bIjD/GyIw/xsiMP8bIjD/GyIw/xsiMP8b&#13;&#10;IjD/GyIw/xsiMP8bIjD/GyIw/xsiMP8bIjD/GyIw/xsiMP8bIjD/GyIw/xsiMP8bIjD/GyIw/xsi&#13;&#10;MP8bIj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bIjD/GyIw&#13;&#10;/xsiMP8bIjD/GyIw/xsiMP8bIjD/GyIw/xsiMP8bIjD/GyIw/xsiMP8bIjD/GyIw/xsiMP8bIjD/&#13;&#10;GyIw/xsiMP8bIjD/GyIw/xsiMP8bIjD/GyIw/xsiMP8bIjD/GyIw/xsiMP8bIjD/GyIw/xsiMP8b&#13;&#10;IjD/GyIw/xsiMP8bIjD/GyIw/xsiMP8bIjD/GyIw/xsiMP8bIjD/GyIw/xsiMP8bIjD/GyIw/xsi&#13;&#10;MP8bIjD/GyIw/xsiMP8bIj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bIjD/GyIw/xsiMP8bIjD/GyIw/xsiMP8bIjD/GyIw/xsiMP8bIjD/GyIw/xsiMP8bIjD/&#13;&#10;GyIw/xsiMP8bIjD/GyIw/xsiMP8bIjD/GyIw/xsiMP8bIjD/GyIw/xsiMP8bIjD/GyIw/xsiMP8b&#13;&#10;IjD/GyIw/xsiMP8bIjD/GyIw/xsiMP8bIjD/GyIw/xsiMP8bIjD/GyIw/xsiMP8bIjD/GyIw/xsi&#13;&#10;MP8bIjD/GyIw/xsiMP8bIjD/GyIw/xsiMP8bIj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bIjD/GyIw/xsiMP8bIjD/GyIw/xsiMP8bIjD/GyIw/xsiMP8bIjD/&#13;&#10;GyIw/xsiMP8bIjD/GyIw/xsiMP8bIjD/GyIw/xsiMP8bIjD/GyIw/xsiMP8bIjD/GyIw/xsiMP8b&#13;&#10;IjD/GyIw/xsiMP8bIjD/GyIw/xsiMP8bIjD/GyIw/xsiMP8bIjD/GyIw/xsiMP8bIjD/GyIw/xsi&#13;&#10;MP8bIjD/GyIw/xsiMP8bIjD/GyIw/xsiMP8bIjD/GyIw/xsiMP8bIj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bIjD/GyIw/xsiMP8bIjD/GyIw/xsiMP8bIjD/&#13;&#10;GyIw/xsiMP8bIjD/GyIw/xsiMP8bIjD/GyIw/xsiMP8bIjD/GyIw/xsiMP8bIjD/GyIw/xsiMP8b&#13;&#10;IjD/GyIw/xsiMP8bIjD/GyIw/xsiMP8bIjD/GyIw/xsiMP8bIjD/GyIw/xsiMP8bIjD/GyIw/xsi&#13;&#10;MP8bIjD/GyIw/xsiMP8bIjD/GyIw/xsiMP8bIjD/GyIw/xsiMP8bIjD/GyIw/xsiMP8bIj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bIjD/GyIw/xsiMP8bIjD/&#13;&#10;GyIw/xsiMP8bIjD/GyIw/xsiMP8bIjD/GyIw/xsiMP8bIjD/GyIw/xsiMP8bIjD/GyIw/xsiMP8b&#13;&#10;IjD/GyIw/xsiMP8bIjD/GyIw/xsiMP8bIjD/GyIw/xsiMP8bIjD/GyIw/xsiMP8bIjD/GyIw/xsi&#13;&#10;MP8bIjD/GyIw/xsiMP8bIjD/GyIw/xsiMP8bIjD/GyIw/xsiMP8bIjD/GyIw/xsiMP8bIjD/GyIw&#13;&#10;/xsiMP8bIj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bIjD/&#13;&#10;GyIw/xsiMP8bIjD/GyIw/xsiMP8bIjD/GyIw/xsiMP8bIjD/GyIw/xsiMP8bIjD/GyIw/xsiMP8b&#13;&#10;IjD/GyIw/xsiMP8bIjD/GyIw/xsiMP8bIjD/GyIw/xsiMP8bIjD/GyIw/xsiMP8bIjD/GyIw/xsi&#13;&#10;MP8bIjD/GyIw/xsiMP8bIjD/GyIw/xsiMP8bIjD/GyIw/xsiMP8bIjD/GyIw/xsiMP8bIjD/GyIw&#13;&#10;/xsiMP8bIjD/GyIw/xsiMP8bIj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bIjD/GyIw/xsiMP8bIjD/GyIw/xsiMP8bIjD/GyIw/xsiMP8bIjD/GyIw/xsiMP8b&#13;&#10;IjD/GyIw/xsiMP8bIjD/GyIw/xsiMP8bIjD/GyIw/xsiMP8bIjD/GyIw/xsiMP8bIjD/GyIw/xsi&#13;&#10;MP8bIjD/GyIw/xsiMP8bIjD/GyIw/xsiMP8bIjD/GyIw/xsiMP8bIjD/GyIw/xsiMP8bIjD/GyIw&#13;&#10;/xsiMP8bIjD/GyIw/xsiMP8bIjD/GyIw/xsiMP8bIj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bIjD/GyIw/xsiMP8bIjD/GyIw/xsiMP8bIjD/GyIw/xsiMP8b&#13;&#10;IjD/GyIw/xsiMP8bIjD/GyIw/xsiMP8bIjD/GyIw/xsiMP8bIjD/GyIw/xsiMP8bIjD/GyIw/xsi&#13;&#10;MP8bIjD/GyIw/xsiMP8bIjD/GyIw/xsiMP8bIjD/GyIw/xsiMP8bIjD/GyIw/xsiMP8bIjD/GyIw&#13;&#10;/xsiMP8bIjD/GyIw/xsiMP8bIjD/GyIw/xsiMP8bIjD/GyIw/xsiMP8bIj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bIjD/GyIw/xsiMP8bIjD/GyIw/xsiMP8b&#13;&#10;IjD/GyIw/xsiMP8bIjD/GyIw/xsiMP8bIjD/GyIw/xsiMP8bIjD/GyIw/xsiMP8bIjD/GyIw/xsi&#13;&#10;MP8bIjD/GyIw/xsiMP8bIjD/GyIw/xsiMP8bIjD/GyIw/xsiMP8bIjD/GyIw/xsiMP8bIjD/GyIw&#13;&#10;/xsiMP8bIjD/GyIw/xsiMP8bIjD/GyIw/xsiMP8bIjD/GyIw/xsiMP8bIjD/GyIw/xsiMP8bIj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bIjD/GyIw/xsiMP8b&#13;&#10;IjD/GyIw/xsiMP8bIjD/GyIw/xsiMP8bIjD/GyIw/xsiMP8bIjD/GyIw/xsiMP8bIjD/GyIw/xsi&#13;&#10;MP8bIjD/GyIw/xsiMP8bIjD/GyIw/xsiMP8bIjD/GyIw/xsiMP8bIjD/GyIw/xsiMP8bIjD/GyIw&#13;&#10;/xsiMP8bIjD/GyIw/xsiMP8bIjD/GyIw/xsiMP8bIjD/GyIw/xsiMP8bIjD/GyIw/xsiMP8bIjD/&#13;&#10;GyIw/xsiMP8bIj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b&#13;&#10;IjD/GyIw/xsiMP8bIjD/GyIw/xsiMP8bIjD/GyIw/xsiMP8bIjD/GyIw/xsiMP8bIjD/GyIw/xsi&#13;&#10;MP8bIjD/GyIw/xsiMP8bIjD/GyIw/xsiMP8bIjD/GyIw/xsiMP8bIjD/GyIw/xsiMP8bIjD/GyIw&#13;&#10;/xsiMP8bIjD/GyIw/xsiMP8bIjD/GyIw/xsiMP8bIjD/GyIw/xsiMP8bIjD/GyIw/xsiMP8bIjD/&#13;&#10;GyIw/xsiMP8bIjD/GyIw/xsiMP8bIj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bIjD/GyIw/xsiMP8bIjD/GyIw/xsiMP8bIjD/GyIw/xsiMP8bIjD/GyIw/xsi&#13;&#10;MP8bIjD/GyIw/xsiMP8bIjD/GyIw/xsiMP8bIjD/GyIw/xsiMP8bIjD/GyIw/xsiMP8bIjD/GyIw&#13;&#10;/xsiMP8bIjD/GyIw/xsiMP8bIjD/GyIw/xsiMP8bIjD/GyIw/xsiMP8bIjD/GyIw/xsiMP8bIjD/&#13;&#10;GyIw/xsiMP8bIjD/GyIw/xsiMP8bIjD/GyIw/xsiMP8bIj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bIjD/GyIw/xsiMP8bIjD/GyIw/xsiMP8bIjD/GyIw/xsi&#13;&#10;MP8bIjD/GyIw/xsiMP8bIjD/GyIw/xsiMP8bIjD/GyIw/xsiMP8bIjD/GyIw/xsiMP8bIjD/GyIw&#13;&#10;/xsiMP8bIjD/GyIw/xsiMP8bIjD/GyIw/xsiMP8bIjD/GyIw/xsiMP8bIjD/GyIw/xsiMP8bIjD/&#13;&#10;GyIw/xsiMP8bIjD/GyIw/xsiMP8bIjD/GyIw/xsiMP8bIjD/GyIw/xsiMP8bIj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bIjD/GyIw/xsiMP8bIjD/GyIw/xsi&#13;&#10;MP8bIjD/GyIw/xsiMP8bIjD/GyIw/xsiMP8bIjD/GyIw/xsiMP8bIjD/GyIw/xsiMP8bIjD/GyIw&#13;&#10;/xsiMP8bIjD/GyIw/xsiMP8bIjD/GyIw/xsiMP8bIjD/GyIw/xsiMP8bIjD/GyIw/xsiMP8bIjD/&#13;&#10;GyIw/xsiMP8bIjD/GyIw/xsiMP8bIjD/GyIw/xsiMP8bIjD/GyIw/xsiMP8bIjD/GyIw/xsiMP8b&#13;&#10;Ij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bIjD/GyIw/xsi&#13;&#10;MP8bIjD/GyIw/xsiMP8bIjD/GyIw/xsiMP8bIjD/GyIw/xsiMP8bIjD/GyIw/xsiMP8bIjD/GyIw&#13;&#10;/xsiMP8bIjD/GyIw/xsiMP8bIjD/GyIw/xsiMP8bIjD/GyIw/xsiMP8bIjD/GyIw/xsiMP8bIjD/&#13;&#10;GyIw/xsiMP8bIjD/GyIw/xsiMP8bIjD/GyIw/xsiMP8bIjD/GyIw/xsiMP8bIjD/GyIw/xsiMP8b&#13;&#10;IjD/GyIw/xsiMP8bIj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bIjD/GyIw/xsiMP8bIjD/GyIw/xsiMP8bIjD/GyIw/xsiMP8bIjD/GyIw/xsiMP8bIjD/GyIw&#13;&#10;/xsiMP8bIjD/GyIw/xsiMP8bIjD/GyIw/xsiMP8bIjD/GyIw/xsiMP8bIjD/GyIw/xsiMP8bIjD/&#13;&#10;GyIw/xsiMP8bIjD/GyIw/xsiMP8bIjD/GyIw/xsiMP8bIjD/GyIw/xsiMP8bIjD/GyIw/xsiMP8b&#13;&#10;IjD/GyIw/xsiMP8bIjD/GyIw/xsiMP8bIj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bIjD/GyIw/xsiMP8bIjD/GyIw/xsiMP8bIjD/GyIw/xsiMP8bIjD/GyIw&#13;&#10;/xsiMP8bIjD/GyIw/xsiMP8bIjD/GyIw/xsiMP8bIjD/GyIw/xsiMP8bIjD/GyIw/xsiMP8bIjD/&#13;&#10;GyIw/xsiMP8bIjD/GyIw/xsiMP8bIjD/GyIw/xsiMP8bIjD/GyIw/xsiMP8bIjD/GyIw/xsiMP8b&#13;&#10;IjD/GyIw/xsiMP8bIjD/GyIw/xsiMP8bIjD/GyIw/xsiMP8bIj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bIjD/GyIw/xsiMP8bIjD/GyIw/xsiMP8bIjD/GyIw&#13;&#10;/xsiMP8bIjD/GyIw/xsiMP8bIjD/GyIw/xsiMP8bIjD/GyIw/xsiMP8bIjD/GyIw/xsiMP8bIjD/&#13;&#10;GyIw/xsiMP8bIjD/GyIw/xsiMP8bIjD/GyIw/xsiMP8bIjD/GyIw/xsiMP8bIjD/GyIw/xsiMP8b&#13;&#10;IjD/GyIw/xsiMP8bIjD/GyIw/xsiMP8bIjD/GyIw/xsiMP8bIjD/GyIw/xsiMP8bIj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bIjD/GyIw/xsiMP8bIjD/GyIw&#13;&#10;/xsiMP8bIjD/GyIw/xsiMP8bIjD/GyIw/xsiMP8bIjD/GyIw/xsiMP8bIjD/GyIw/xsiMP8bIjD/&#13;&#10;GyIw/xsiMP8bIjD/GyIw/xsiMP8bIjD/GyIw/xsiMP8bIjD/GyIw/xsiMP8bIjD/GyIw/xsiMP8b&#13;&#10;IjD/GyIw/xsiMP8bIjD/GyIw/xsiMP8bIjD/GyIw/xsiMP8bIjD/GyIw/xsiMP8bIjD/GyIw/xsi&#13;&#10;MP8bIj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bIjD/GyIw&#13;&#10;/xsiMP8bIjD/GyIw/xsiMP8bIjD/GyIw/xsiMP8bIjD/GyIw/xsiMP8bIjD/GyIw/xsiMP8bIjD/&#13;&#10;GyIw/xsiMP8bIjD/GyIw/xsiMP8bIjD/GyIw/xsiMP8bIjD/GyIw/xsiMP8bIjD/GyIw/xsiMP8b&#13;&#10;IjD/GyIw/xsiMP8bIjD/GyIw/xsiMP8bIjD/GyIw/xsiMP8bIjD/GyIw/xsiMP8bIjD/GyIw/xsi&#13;&#10;MP8bIjD/GyIw/xsiMP8bIj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ICUz/yAlM/8gJTP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bIjD/GyIw/xsiMP8bIjD/GyIw/xsiMP8bIjD/GyIw/xsiMP8bIjD/GyIw/xsiMP8bIjD/&#13;&#10;GyIw/xsiMP8bIjD/GyIw/xsiMP8bIjD/GyIw/xsiMP8bIjD/GyIw/xsiMP8bIjD/GyIw/xsiMP8b&#13;&#10;IjD/GyIw/xsiMP8bIjD/GyIw/xsiMP8bIjD/GyIw/xsiMP8bIjD/GyIw/xsiMP8bIjD/GyIw/xsi&#13;&#10;MP8bIjD/GyIw/xsiMP8bIjD/GyIw/xsiMP8bIj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ICUz/yAl&#13;&#10;M/8gJTP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bIjD/GyIw/xsiMP8bIjD/GyIw/xsiMP8bIjD/GyIw/xsiMP8bIjD/&#13;&#10;GyIw/xsiMP8bIjD/GyIw/xsiMP8bIjD/GyIw/xsiMP8bIjD/GyIw/xsiMP8bIjD/GyIw/xsiMP8b&#13;&#10;IjD/GyIw/xsiMP8bIjD/GyIw/xsiMP8bIjD/GyIw/xsiMP8bIjD/GyIw/xsiMP8bIjD/GyIw/xsi&#13;&#10;MP8bIjD/GyIw/xsiMP8bIjD/GyIw/xsiMP8bIjD/GyIw/xsiMP8bIj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6en/6urq/+vr6//s&#13;&#10;7Oz/7Ozs/+3t7f/t7e3/7e3t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o&#13;&#10;6Oj/6enp/+rq6v/r6+v/7Ozs/+zs7P/t7e3/7e3t/+3t7f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o6Oj/6enp/+rq6v/r6+v/6+vr/+zs7P/t7e3/7e3t/+3t7f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n5+f/6Ojo/+np6f/q6ur/6+vr/+zs7P/s7Oz/7e3t/+3t&#13;&#10;7f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n5+f/5+fn/+jo6P/q6ur/6+vr/+zs&#13;&#10;7P/s7Oz/7e3t/+3t7f/t7e3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m5ub/5+fn/+jo&#13;&#10;6P/p6en/6urq/+vr6//s7Oz/7e3t/+3t7f/t7e3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l5eX/5+fn/+fn5//p6en/6urq/+vr6//s7Oz/7e3t/+3t7f/t7e3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l5eX/5ubm/+fn5//p6en/6urq/+vr6//s7Oz/7Ozs/+3t7f/t7e3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k5OT/5ubm/+fn5//o6Oj/6urq/+vr6//s7Oz/7Ozs&#13;&#10;/+3t7f/t7e3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k5OT/5ubm/+fn5//o6Oj/6urq&#13;&#10;/+vr6//s7Oz/7Ozs/+3t7f/t7e3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k5OT/5eXl&#13;&#10;/+fn5//o6Oj/6enp/+vr6//s7Oz/7Ozs/+3t7f/t7e3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vr6//s7Oz/7Ozs/+3t7f/t7e3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vr6//s7Oz/7Ozs/+3t7f/t7e3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/////////////////////////////////////////////////////////&#13;&#10;////////////////////////////9Pb///f4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s7Oz/&#13;&#10;7Ozs/+3t7f/t7e3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s7Oz/7Ozs/+3t7f/t7e3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s7Oz/7Ozs/+3t7f/t7e3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s7Oz/7Ozs/+3t7f/t7e3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u7u/+7u7v/u7u7/&#13;&#10;7u7u/+7u7v/u7u7/7u7u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u7u/+7u7v/u7u7/7u7u/+7u7v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u7u/+7u7v/u7u7/7e3t/+3t7f/t7e3/7e3t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u7u/+7u7v/t7e3/7e3t/+3t7f/r6+v/6+vr/+vr6/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u7u/+7u7v/t7e3/7Ozs/+vr6//q&#13;&#10;6ur/6enp/+jo6P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u7u/+3t7f/s&#13;&#10;7Oz/6+vr/+np6f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u7u/+3t7f/s7Oz/6enp/+bm5v/c3+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c&#13;&#10;3+f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q6ur/6Ojo/+Tk5P/c3+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c3+f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q6ur/5ubm/+Hh4f/c3+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c3+f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eXl/+Dg&#13;&#10;4P/c3+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c3+f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eXl/9/f3//c3+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c3+f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eXl/9/f3//c3+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c3+f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eXl/9/f3//c3+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c3+f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c3+f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c3+f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c3+f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c3+f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c3+f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c3+f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c3+f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c3+f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c3+f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c3+f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c3+f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c&#13;&#10;3+f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/////////////////////////&#13;&#10;/////////////////////////////f39/+nq6//o6er/6Onq/+jp6v/o6er/6Onq/+jp6v/o6er/&#13;&#10;6Onq/+jp6v/o6er/6urs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3u7//h4uT/////////////////////////////////4eLk&#13;&#10;/+3u7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8/f+1t7z/3d7g////////////////&#13;&#10;///////d3uD/tbe7//z8/P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t7m+&#13;&#10;/9vc3v///////////9vc3v+2uL3//f39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7m7v//Z2tz/2drc/7i6v//9/f3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+8vsL/vL7C//7+/v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c3+f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c3+f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c3+f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/////////////&#13;&#10;////////////////////////////////////////9vb3/+np6//p6ev/6enr/+np6//p6ev/6enr&#13;&#10;/+np6//p6ev/6enr/+np6//p6ev/6enr//f39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3+f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c&#13;&#10;3+f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c3+f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c3+f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c3+f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c3+f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c3+f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t7/P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k5+7/5Ofu/+Tn7v/k5+7/5Ofu/+Tn7v/k5+7/&#13;&#10;5Ofu/+Tn7v/k5+7/5Ofu/+Tn7v/k5+7/5Ofu/+Tn7v/k5+7/5Ofu/+Tn7v/k5+7/5Ofu/+Tn7v/k&#13;&#10;5+7/5Ofu/+Tn7v/k5+7/5Ofu/+Tn7v/k5+7/5Ofu/+Tn7v/k5+7/5Ofu/+Tn7v/k5+7/5Ofu/+Tn&#13;&#10;7v/k5+7/5Ofu/+Tn7v/k5+7/5Ofu/+Tn7v/k5+7/5Ofu/+Tn7v/k5+7/5Ofu/+Tn7v/k5+7/5Ofu&#13;&#10;/+Tn7v/k5+7/5Ofu/+Tn7v/k5+7/5Ofu/+Tn7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4+P//////&#13;&#10;////////////////9fX2///////////////////////x8f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56hp//X2Nv////////////29vf/kJOa/+7u7////////////+zs7v+Qk5r/9fX1////////&#13;&#10;///////////////////////////////////////////////////////////////y8vL/////////&#13;&#10;///////////////////R0dH/ubq6////////////////////////////////////////////////&#13;&#10;/+zs7f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///&#13;&#10;///7+/3/8fP4/+zv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zv9v/x&#13;&#10;8/j/+/v9////////////////////////////////////////////////////////////////////&#13;&#10;///////////////////////////////////////////////////7+/3/8fP4/+zv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zv9v/x8/j/+/v9////////////////////&#13;&#10;////////////////////////////////////////////////////////////////////////////&#13;&#10;//////////////////v7/f/x8/j/7O/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7O/2//Hz+P/7+/3/////////////////////////////////////////////////////&#13;&#10;//////////////////////////////////////////////////////////////////v7/f/x8/j/&#13;&#10;7O/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/v7/f/s7/b/9/j7//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//3+Pv/7O/2//v7/f//////////////////////////////////////////////&#13;&#10;//////////////////////////////////////////////////////////////v7/f/s7/b/9/j7&#13;&#10;//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//3+Pv/7O/2//v7&#13;&#10;/f//////////////////////////////////////////////////////////////////////////&#13;&#10;////////////////////////////+/v9/+zv9v/3+Pv/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///f4+//s7/b/+/v9////////////////////////////////&#13;&#10;////////////////////////////////////////////////////////////////////////////&#13;&#10;+/v9/+zv9v/3+Pv/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/Hz+P/3+P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/j7//Hz+P//////////////////////////////&#13;&#10;////////////////////////////////////////////////////////////////////////////&#13;&#10;//Hz+P/3+P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/j7//Hz+P//////////////////////////////////////////////////////////&#13;&#10;////////////////////////////////////////////8fP4//f4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+Pv/8fP4////////////////&#13;&#10;////////////////////////////////////////////////////////////////////////////&#13;&#10;////////////////8fP4//f4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zv9v/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//+zv9v//////////////&#13;&#10;////////////////////////////////////////////////////////////////////////////&#13;&#10;/////////////////+zv9v/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//+zv9v//////////////////////////////////////////&#13;&#10;////////////////////////////////////////////////////////////7O/2//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//7O/2&#13;&#10;////////////////////////////////////////////////////////////////////////////&#13;&#10;////////////////////////////////7O/2//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+72//////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72//////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+72//////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4+f//////////////////////9/f3///////////////////////19f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+72//////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+72//////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72//////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+72//////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+72//////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+72//////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+72//////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+72//////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+72//////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+72//////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+72////&#13;&#10;//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72//////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+72//////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72//////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////9X///+u/v//kP3//4L9//91&#13;&#10;/f//cP3//3b9//+D/f//kv3//6/+///X////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z////1f///67+//+Q/f//gv3//3X9//9w/f//dv3//4P9//+S/f//r/7//9f/&#13;&#10;///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z////1f///67+&#13;&#10;//+Q/f//gv3//3X9//9w/f//dv3//4P9//+S/f//r/7//9f////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+72//////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P////V////rv7//5D9//+C/f//df3//3D9//92/f//g/3/&#13;&#10;/5L9//+v/v//1/////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L///+x/v//i/3//3v8/v90&#13;&#10;/P7/b/z+/238/v9q/P7/afz+/2r8/v9t/P7/b/z+/3X8/v98/P7/jP3//7X+///k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4v///7H+//+L/f//e/z+/3T8/v9v/P7/bfz+/2r8/v9p/P7/avz+/238&#13;&#10;/v9v/P7/dfz+/3z8/v+M/f//tf7//+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4v///7H+&#13;&#10;//+L/f//e/z+/3T8/v9v/P7/bfz+/2r8/v9p/P7/avz+/238/v9v/P7/dfz+/3z8/v+M/f//tf7/&#13;&#10;/+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6+72&#13;&#10;//////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i////sf7//4v9//97/P7/dPz+/2/8/v9t/P7/avz+&#13;&#10;/2n8/v9q/P7/bfz+/2/8/v91/P7/fPz+/4z9//+1/v//5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////x////tf7+/5D9/v95&#13;&#10;/f7/bPz+/2j8/v9o/P7/aPz+/2j8/v9o/P7/aPz+/2j8/v9o/P7/aPz+/2j8/v9o/P7/bPz+/3r9&#13;&#10;/v+S/f7/uf7+//P////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/H///+1/v7/kP3+/3n9/v9s/P7/aPz+/2j8/v9o/P7/aPz+/2j8&#13;&#10;/v9o/P7/aPz+/2j8/v9o/P7/aPz+/2j8/v9s/P7/ev3+/5L9/v+5/v7/8/////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////H/&#13;&#10;//+1/v7/kP3+/3n9/v9s/P7/aPz+/2j8/v9o/P7/aPz+/2j8/v9o/P7/aPz+/2j8/v9o/P7/aPz+&#13;&#10;/2j8/v9s/P7/ev3+/5L9/v+5/v7/8/////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+72//////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///8f///7X+/v+Q/f7/ef3+/2z8/v9o/P7/aPz+&#13;&#10;/2j8/v9o/P7/aPz+/2j8/v9o/P7/aPz+/2j8/v9o/P7/aPz+/2z8/v96/f7/kv3+/7n+/v/z////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P///93+//+l&#13;&#10;/v//fP3+/2z8/v9o/P7/aPz+/2j8/v9o/P7/aPz+/2j8/v9o/P7/aPz+/2j8/v9o/P7/aPz+/2j8&#13;&#10;/v9o/P7/aPf9/2fj+P9qxfL/eK3t/5ma6v+ifOf/oHXl/5xv5P+abOP/nG7k/6B15f+lfOb/sY7q&#13;&#10;/7+h7v/QuvL/5tv4//r4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4////3f7//6X+//98/f7/bPz+/2j8/v9o/P7/aPz+/2j8&#13;&#10;/v9o/P7/aPz+/2j8/v9o/P7/aPz+/2j8/v9o/P7/aPz+/2j8/v9o9/3/Z+P4/2rF8v94re3/mZrq&#13;&#10;/6J85/+gdeX/nG/k/5ps4/+cbuT/oHXl/6V85v+xjur/v6Hu/9C68v/m2/j/+vj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////3f7//6X+//98/f7/bPz+/2j8/v9o/P7/aPz+/2j8/v9o/P7/aPz+/2j8/v9o/P7/aPz+&#13;&#10;/2j8/v9o/P7/aPz+/2j8/v9o9/3/Z+P4/2rF8v94re3/mZrq/6J85/+gdeX/nG/k/5ps4/+cbuT/&#13;&#10;oHXl/6V85v+xjur/v6Hu/9C68v/m2/j/+vj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72//////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////d/v//pf7//3z9/v9s/P7/aPz+&#13;&#10;/2j8/v9o/P7/aPz+/2j8/v9o/P7/aPz+/2j8/v9o/P7/aPz+/2j8/v9o/P7/aPz+/2j3/f9n4/j/&#13;&#10;asXy/3it7f+Zmur/onzn/6B15f+cb+T/mmzj/5xu5P+gdeX/pXzm/7GO6v+/oe7/0Lry/+bb+P/6&#13;&#10;+P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////1v7//5z9//9u/f//afz+/2j8/v9o/P7/aPz+/2j8/v9o/P7/aPz+/2j8/v9o/P7/aPz+/2j8&#13;&#10;/v9o+f3/aO77/2bT9f9jtO//X47p/1xt4v9aU93/WD3Y/1gs1f9aEdL/WAvR/1QGz/9SA8//UwXP&#13;&#10;/1cL0P9cEtL/ZyHV/3My2P+CSdz/lmbi/66J6f/Eqe//2sr1//Dp+//8+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////W/v//nP3//279//9p/P7/aPz+/2j8&#13;&#10;/v9o/P7/aPz+/2j8/v9o/P7/aPz+/2j8/v9o/P7/aPz+/2j5/f9o7vv/ZtP1/2O07/9fjun/XG3i&#13;&#10;/1pT3f9YPdj/WCzV/1oR0v9YC9H/VAbP/1IDz/9TBc//VwvQ/1wS0v9nIdX/czLY/4JJ3P+WZuL/&#13;&#10;ronp/8Sp7//ayvX/8On7//z6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////W/v//nP3//279//9p/P7/aPz+/2j8/v9o/P7/aPz+/2j8/v9o/P7/aPz+&#13;&#10;/2j8/v9o/P7/aPz+/2j5/f9o7vv/ZtP1/2O07/9fjun/XG3i/1pT3f9YPdj/WCzV/1oR0v9YC9H/&#13;&#10;VAbP/1IDz/9TBc//VwvQ/1wS0v9nIdX/czLY/4JJ3P+WZuL/ronp/8Sp7//ayvX/8On7//z6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+72//////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////9b+//+c/f//bv3/&#13;&#10;/2n8/v9o/P7/aPz+/2j8/v9o/P7/aPz+/2j8/v9o/P7/aPz+/2j8/v9o/P7/aPn9/2ju+/9m0/X/&#13;&#10;Y7Tv/1+O6f9cbeL/WlPd/1g92P9YLNX/WhHS/1gL0f9UBs//UgPP/1MFz/9XC9D/XBLS/2ch1f9z&#13;&#10;Mtj/gknc/5Zm4v+uien/xKnv/9rK9f/w6fv//Pr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////Z/v//nf3//2r9//9o/P7/aPz+/2j8/v9o/P7/aPz+/2j8/v9o/P7/aPz+/2j8&#13;&#10;/v9o/P7/aPf9/2fk+f9kvfH/X4/p/1xq4f9YQNn/UxTS/1IO0P9VJdT/VznY/1hD2v9YTtz/W1Te&#13;&#10;/3VY3/+KWt//jVjf/4pU3v+GTt3/fkPb/3Y22f9pJNX/XBHS/1oO0f9xMNj/j1zg/62H6P/Ls/H/&#13;&#10;59z4//r4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///9n+//+d/f//av3//2j8&#13;&#10;/v9o/P7/aPz+/2j8/v9o/P7/aPz+/2j8/v9o/P7/aPz+/2j8/v9o9/3/Z+T5/2S98f9fj+n/XGrh&#13;&#10;/1hA2f9TFNL/Ug7Q/1Ul1P9XOdj/WEPa/1hO3P9bVN7/dVjf/4pa3/+NWN//ilTe/4ZO3f9+Q9v/&#13;&#10;djbZ/2kk1f9cEdL/Wg7R/3Ew2P+PXOD/rYfo/8uz8f/n3Pj/+vj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////9n+//+d/f//av3//2j8/v9o/P7/aPz+/2j8/v9o/P7/aPz+&#13;&#10;/2j8/v9o/P7/aPz+/2j8/v9o9/3/Z+T5/2S98f9fj+n/XGrh/1hA2f9TFNL/Ug7Q/1Ul1P9XOdj/&#13;&#10;WEPa/1hO3P9bVN7/dVjf/4pa3/+NWN//ilTe/4ZO3f9+Q9v/djbZ/2kk1f9cEdL/Wg7R/3Ew2P+P&#13;&#10;XOD/rYfo/8uz8f/n3Pj/+vj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+72//////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////2f7/&#13;&#10;/539//9q/f//aPz+/2j8/v9o/P7/aPz+/2j8/v9o/P7/aPz+/2j8/v9o/P7/aPz+/2j3/f9n5Pn/&#13;&#10;ZL3x/1+P6f9cauH/WEDZ/1MU0v9SDtD/VSXU/1c52P9YQ9r/WE7c/1tU3v91WN//ilrf/41Y3/+K&#13;&#10;VN7/hk7d/35D2/92Ntn/aSTV/1wR0v9aDtH/cTDY/49c4P+th+j/y7Px/+fc+P/6+P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X///+l/v//bv3//2j8/v9o/P7/aPz+/2j8/v9o/P7/aPz+/2j8&#13;&#10;/v9o/P7/aPz+/2j5/f9n5/r/ZMXz/2CM6P9aQdn/UQLP/1MW0v9VJtX/VjTY/1pY3v9gi+b/ZbTu&#13;&#10;/2fL9P9n4fj/bu37/6j2/f/k+/7/+vj+//Tv/P/s4/r/3Mv1/8qx8P+viun/kV3g/3c42f9qJtX/&#13;&#10;XxbS/1UH0P9xL9f/pHrm/9K+8//s4/r//Pv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f///6X+&#13;&#10;//9u/f//aPz+/2j8/v9o/P7/aPz+/2j8/v9o/P7/aPz+/2j8/v9o/P7/aPn9/2fn+v9kxfP/YIzo&#13;&#10;/1pB2f9RAs//UxbS/1Um1f9WNNj/Wlje/2CL5v9ltO7/Z8v0/2fh+P9u7fv/qPb9/+T7/v/6+P7/&#13;&#10;9O/8/+zj+v/cy/X/yrHw/6+K6f+RXeD/dzjZ/2om1f9fFtL/VQfQ/3Ev1/+keub/0r7z/+zj+v/8&#13;&#10;+/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f///6X+//9u/f//aPz+/2j8/v9o/P7/aPz+&#13;&#10;/2j8/v9o/P7/aPz+/2j8/v9o/P7/aPn9/2fn+v9kxfP/YIzo/1pB2f9RAs//UxbS/1Um1f9WNNj/&#13;&#10;Wlje/2CL5v9ltO7/Z8v0/2fh+P9u7fv/qPb9/+T7/v/6+P7/9O/8/+zj+v/cy/X/yrHw/6+K6f+R&#13;&#10;XeD/dzjZ/2om1f9fFtL/VQfQ/3Ev1/+keub/0r7z/+zj+v/8+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+72//////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l////pf7//279//9o/P7/aPz+/2j8/v9o/P7/aPz+/2j8/v9o/P7/aPz+/2j8/v9o+f3/&#13;&#10;Z+f6/2TF8/9gjOj/WkHZ/1ECz/9TFtL/VSbV/1Y02P9aWN7/YIvm/2W07v9ny/T/Z+H4/27t+/+o&#13;&#10;9v3/5Pv+//r4/v/07/z/7OP6/9zL9f/KsfD/r4rp/5Fd4P93ONn/aibV/18W0v9VB9D/cS/X/6R6&#13;&#10;5v/SvvP/7OP6//z7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///7H+/v94/P7/aPz+/2j8/v9o/P7/aPz+/2j8&#13;&#10;/v9o/P7/aPz+/2j8/v9o+/7/aPT8/2bW9/9hkuj/WDfY/1EFz/9SENH/VSPV/15w4f9kqOz/Z9r3&#13;&#10;/2j2/f9o/P7/aPz+/2j8/v9o/P7/aPz+/3n9/v+3/v7/+///////////////////////////////&#13;&#10;+/r+/+vi+v/Fqu//nG/k/3Iy2P9dE9L/VwrQ/2sn1v+le+b/4tT3//Xx/P/9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////sf7+/3j8/v9o/P7/aPz+/2j8/v9o/P7/aPz+/2j8/v9o/P7/aPz+/2j7/v9o9Pz/Ztb3&#13;&#10;/2GS6P9YN9j/UQXP/1IQ0f9VI9X/XnDh/2So7P9n2vf/aPb9/2j8/v9o/P7/aPz+/2j8/v9o/P7/&#13;&#10;ef3+/7f+/v/7///////////////////////////////7+v7/6+L6/8Wq7/+cb+T/cjLY/10T0v9X&#13;&#10;CtD/ayfW/6V75v/i1Pf/9fH8//3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6////sf7+/3j8/v9o/P7/aPz+&#13;&#10;/2j8/v9o/P7/aPz+/2j8/v9o/P7/aPz+/2j7/v9o9Pz/Ztb3/2GS6P9YN9j/UQXP/1IQ0f9VI9X/&#13;&#10;XnDh/2So7P9n2vf/aPb9/2j8/v9o/P7/aPz+/2j8/v9o/P7/ef3+/7f+/v/7////////////////&#13;&#10;///////////////7+v7/6+L6/8Wq7/+cb+T/cjLY/10T0v9XCtD/ayfW/6V75v/i1Pf/9fH8//3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72//////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///+x/v7/ePz+/2j8/v9o/P7/aPz+/2j8/v9o/P7/aPz+/2j8/v9o/P7/&#13;&#10;aPv+/2j0/P9m1vf/YZLo/1g32P9RBc//UhDR/1Uj1f9ecOH/ZKjs/2fa9/9o9v3/aPz+/2j8/v9o&#13;&#10;/P7/aPz+/2j8/v95/f7/t/7+//v///////////////////////////////v6/v/r4vr/xarv/5xv&#13;&#10;5P9yMtj/XRPS/1cK0P9rJ9b/pXvm/+LU9//18fz//f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2f///479/v9o/P7/aPz+/2j8&#13;&#10;/v9o/P7/aPz+/2j8/v9o/P7/aPz+/2j8/v9o8/z/Z7nw/1Yg1v9RAM//UAHO/1Uo1f9ghOX/Z+H4&#13;&#10;/2j6/v9o/P7/aPz+/2j8/v9o/P7/aPz+/2j8/v9o/P7/aPz+/2j8/v+T/f7/2///////////////&#13;&#10;/////////////////////////////////////+7m+v+xjOr/cjHY/1ICz/9SBM//XhbT/7uc7f/w&#13;&#10;6f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Z////jv3+/2j8/v9o/P7/aPz+/2j8/v9o/P7/aPz+/2j8/v9o/P7/aPz+&#13;&#10;/2jz/P9nufD/ViDW/1EAz/9QAc7/VSjV/2CE5f9n4fj/aPr+/2j8/v9o/P7/aPz+/2j8/v9o/P7/&#13;&#10;aPz+/2j8/v9o/P7/aPz+/5P9/v/b////////////////////////////////////////////////&#13;&#10;////7ub6/7GM6v9yMdj/UgLP/1IEz/9eFtP/u5zt//Dp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////jv3+&#13;&#10;/2j8/v9o/P7/aPz+/2j8/v9o/P7/aPz+/2j8/v9o/P7/aPz+/2jz/P9nufD/ViDW/1EAz/9QAc7/&#13;&#10;VSjV/2CE5f9n4fj/aPr+/2j8/v9o/P7/aPz+/2j8/v9o/P7/aPz+/2j8/v9o/P7/aPz+/5P9/v/b&#13;&#10;////////////////////////////////////////////////////7ub6/7GM6v9yMdj/UgLP/1IE&#13;&#10;z/9eFtP/u5zt//Dp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+72//////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n///+O/f7/aPz+/2j8/v9o/P7/aPz+/2j8/v9o/P7/&#13;&#10;aPz+/2j8/v9o/P7/aPP8/2e58P9WINb/UQDP/1ABzv9VKNX/YITl/2fh+P9o+v7/aPz+/2j8/v9o&#13;&#10;/P7/aPz+/2j8/v9o/P7/aPz+/2j8/v9o/P7/k/3+/9v/////////////////////////////////&#13;&#10;///////////////////u5vr/sYzq/3Ix2P9SAs//UgTP/14W0/+7nO3/8On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o/7//3T8&#13;&#10;/v9o/P7/aPz+/2j8/v9o/P7/aPz+/2j8/v9o/P7/aPz+/2fi+P9hjOf/UxfS/1EEz/9XMNX/X4Pl&#13;&#10;/2XN9P9n7/v/aPn9/2j8/v9o/P7/aPz+/2j8/v9o/P7/aPz+/2j8/v9o/P7/aPz+/2j8/v91/f7/&#13;&#10;qP7///////////////////////////////////////////////////38/v/28v3/4dP3/7OP6v9z&#13;&#10;Mtj/UgLP/10S0v+dceX/4NH3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j/v//dPz+/2j8/v9o/P7/aPz+/2j8/v9o/P7/aPz+&#13;&#10;/2j8/v9o/P7/Z+L4/2GM5/9TF9L/UQTP/1cw1f9fg+X/Zc30/2fv+/9o+f3/aPz+/2j8/v9o/P7/&#13;&#10;aPz+/2j8/v9o/P7/aPz+/2j8/v9o/P7/aPz+/3X9/v+o/v//////////////////////////////&#13;&#10;/////////////////////fz+//by/f/h0/f/s4/q/3My2P9SAs//XRLS/51x5f/g0f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j/v//dPz+/2j8/v9o/P7/aPz+/2j8/v9o/P7/aPz+/2j8/v9o/P7/Z+L4/2GM5/9TF9L/&#13;&#10;UQTP/1cw1f9fg+X/Zc30/2fv+/9o+f3/aPz+/2j8/v9o/P7/aPz+/2j8/v9o/P7/aPz+/2j8/v9o&#13;&#10;/P7/aPz+/3X9/v+o/v///////////////////////////////////////////////////fz+//by&#13;&#10;/f/h0/f/s4/q/3My2P9SAs//XRLS/51x5f/g0f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+72//////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P+//90/P7/aPz+/2j8/v9o/P7/&#13;&#10;aPz+/2j8/v9o/P7/aPz+/2j8/v9n4vj/YYzn/1MX0v9RBM//VzDV/1+D5f9lzfT/Z+/7/2j5/f9o&#13;&#10;/P7/aPz+/2j8/v9o/P7/aPz+/2j8/v9o/P7/aPz+/2j8/v9o/P7/df3+/6j+////////////////&#13;&#10;///////////////////////////////////9/P7/9vL9/+HT9/+zj+r/czLY/1ICz/9dEtL/nXHl&#13;&#10;/+DR9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////if3//2r8/v9o/P7/aPz+/2j8/v9o/P7/aPz+/2j8/v9o+f7/ZMjz/11t4f9UHdP/UQHO&#13;&#10;/11g3/9jtu//ZuT5/2j2/f9o/P7/aPz+/2j8/v9o/P7/aPz+/2j8/v9o/P7/aPz+/2j8/v9o/P7/&#13;&#10;aPz+/2j8/v9q/P7/j/3//+v////+////////////////////////////////////////////////&#13;&#10;////+/r+//Dq+//VwvP/mWni/1sP0f9gF9P/i1bf/8uz8f/8+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///+J/f//avz+/2j8/v9o/P7/aPz+&#13;&#10;/2j8/v9o/P7/aPz+/2j5/v9kyPP/XW3h/1Qd0/9RAc7/XWDf/2O27/9m5Pn/aPb9/2j8/v9o/P7/&#13;&#10;aPz+/2j8/v9o/P7/aPz+/2j8/v9o/P7/aPz+/2j8/v9o/P7/aPz+/2r8/v+P/f//6/////7/////&#13;&#10;///////////////////////////////////////////////7+v7/8Or7/9XC8/+ZaeL/Ww/R/2AX&#13;&#10;0/+LVt//y7Px//z7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///+J/f//avz+/2j8/v9o/P7/aPz+/2j8/v9o/P7/aPz+/2j5/v9kyPP/&#13;&#10;XW3h/1Qd0/9RAc7/XWDf/2O27/9m5Pn/aPb9/2j8/v9o/P7/aPz+/2j8/v9o/P7/aPz+/2j8/v9o&#13;&#10;/P7/aPz+/2j8/v9o/P7/aPz+/2r8/v+P/f//6/////7/////////////////////////////////&#13;&#10;///////////////////7+v7/8Or7/9XC8/+ZaeL/Ww/R/2AX0/+LVt//y7Px//z7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+72//////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f///4n9//9q/P7/&#13;&#10;aPz+/2j8/v9o/P7/aPz+/2j8/v9o/P7/aPn+/2TI8/9dbeH/VB3T/1EBzv9dYN//Y7bv/2bk+f9o&#13;&#10;9v3/aPz+/2j8/v9o/P7/aPz+/2j8/v9o/P7/aPz+/2j8/v9o/P7/aPz+/2j8/v9o/P7/avz+/4/9&#13;&#10;///r/////v////////////////////////////////////////////////////v6/v/w6vv/1cLz&#13;&#10;/5lp4v9bD9H/YBfT/4tW3//Ls/H//Pv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t7e7/1dbZ/9TV2P/r7O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C/v//fP3+/2j8/v9o/P7/aPz+/2j8/v9o/P7/aPz+/2j5/v9itO//Wlne&#13;&#10;/1Qa0/9TENL/X3nk/2XJ8/9o8fz/aPz+/2j8/v9o/P7/aPz+/2j8/v9o/P7/aPz+/2j8/v9o/P7/&#13;&#10;aPz+/2j8/v9o/P7/aPz+/2j8/v9o/P7/gf3+/8r+///+////////////////////////////////&#13;&#10;///////////////////////////////6+P7/49X3/6uE6P9sKNb/XxbS/4BG3P+8nez//Pr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L+//98/f7/aPz+&#13;&#10;/2j8/v9o/P7/aPz+/2j8/v9o/P7/aPn+/2K07/9aWd7/VBrT/1MQ0v9feeT/Zcnz/2jx/P9o/P7/&#13;&#10;aPz+/2j8/v9o/P7/aPz+/2j8/v9o/P7/aPz+/2j8/v9o/P7/aPz+/2j8/v9o/P7/aPz+/2j8/v+B&#13;&#10;/f7/yv7///7///////////////////////////////////////////////////////////////r4&#13;&#10;/v/j1ff/q4To/2wo1v9fFtL/gEbc/7yd7P/8+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+72//////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wv7//3z9/v9o/P7/aPz+/2j8/v9o/P7/aPz+/2j8/v9o+f7/YrTv/1pZ3v9UGtP/UxDS/1955P9l&#13;&#10;yfP/aPH8/2j8/v9o/P7/aPz+/2j8/v9o/P7/aPz+/2j8/v9o/P7/aPz+/2j8/v9o/P7/aPz+/2j8&#13;&#10;/v9o/P7/aPz+/4H9/v/K/v///v//////////////////////////////////////////////////&#13;&#10;////////////+vj+/+PV9/+rhOj/bCjW/18W0v+ARtz/vJ3s//z6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/9//90/P7/aPz+/2j8/v9o/P7/aPz+/2j8/v9o/P7/ZL/x/1pa3v9UGtL/Vi7X/1+D5/9n3Pf/&#13;&#10;aPf9/2j8/v9o/P7/aPz+/2j8/v9o/P7/aPz+/2j8/v9o/P7/aPz+/2j8/v9o/P7/aPz+/2j8/v9o&#13;&#10;/P7/aPz+/2j8/v93/P7/q/7///3/////////////////////////////////////////////////&#13;&#10;///////////////////+/v//6+H5/7eW6/97Ptr/XxXS/3w/2v/HrfD//v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5/9//90/P7/aPz+/2j8/v9o/P7/&#13;&#10;aPz+/2j8/v9o/P7/ZL/x/1pa3v9UGtL/Vi7X/1+D5/9n3Pf/aPf9/2j8/v9o/P7/aPz+/2j8/v9o&#13;&#10;/P7/aPz+/2j8/v9o/P7/aPz+/2j8/v9o/P7/aPz+/2j8/v9o/P7/aPz+/2j8/v93/P7/q/7///3/&#13;&#10;///////////////////////////////////////////////////////////////////+/v//6+H5&#13;&#10;/7eW6/97Ptr/XxXS/3w/2v/HrfD//v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+72//////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n/3//3T8/v9o/P7/aPz+/2j8/v9o/P7/aPz+/2j8/v9kv/H/Wlre/1Qa0v9W&#13;&#10;Ltf/X4Pn/2fc9/9o9/3/aPz+/2j8/v9o/P7/aPz+/2j8/v9o/P7/aPz+/2j8/v9o/P7/aPz+/2j8&#13;&#10;/v9o/P7/aPz+/2j8/v9o/P7/aPz+/3f8/v+r/v///f//////////////////////////////////&#13;&#10;//////////////////////////////////7+///r4fn/t5br/3s+2v9fFdL/fD/a/8et8P/+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I/f//b/z+/2j8/v9o/P7/aPz+&#13;&#10;/2j8/v9o+/7/ZtX1/1xk4P9UGdP/VjDX/2CR6f9n6vr/aPz+/2j8/v9o/P7/aPz+/2j8/v9o/P7/&#13;&#10;aPz+/2j8/v9o/P7/aPz+/2j8/v9o/P7/aPz+/2j8/v9o/P7/aPz+/2j8/v9o/P7/cfz+/5f9///8&#13;&#10;////////////////////////////////////////////////////////////////////////////&#13;&#10;///z7vz/v6Hu/31B2/9dEtL/gUfc/9nI9f/59v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j9//9v/P7/&#13;&#10;aPz+/2j8/v9o/P7/aPz+/2j7/v9m1fX/XGTg/1QZ0/9WMNf/YJHp/2fq+v9o/P7/aPz+/2j8/v9o&#13;&#10;/P7/aPz+/2j8/v9o/P7/aPz+/2j8/v9o/P7/aPz+/2j8/v9o/P7/aPz+/2j8/v9o/P7/aPz+/2j8&#13;&#10;/v9x/P7/l/3///z/////////////////////////////////////////////////////////////&#13;&#10;//////////////////Pu/P+/oe7/fUHb/10S0v+BR9z/2cj1//n2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+72//////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3u7//h4uT/////////////////////////////////4eLk/+3u7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6/f//bPz+&#13;&#10;/2j8/v9o/P7/aPz+/2j4/f9n5Pn/XnXj/1Qc0/9VIdX/X4Ln/2fq+v9o/P7/aPz+/2j8/v9o/P7/&#13;&#10;aPz+/2j8/v9o/P7/aPz+/2j8/v9o/P7/aPz+/2j8/v9o/P7/aPz+/2j8/v9o/P7/aPz+/2j8/v9o&#13;&#10;/P7/bfz+/4v9///8////////////////////////////////////////////////////////////&#13;&#10;////////////////////////9O/8/72e7f9xMNf/WQzR/45b4f/ez/b/+vf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r9//9s/P7/aPz+/2j8/v9o/P7/aPj9/2fk+f9edeP/VBzT/1Uh1f9fguf/Z+r6/2j8/v9o&#13;&#10;/P7/aPz+/2j8/v9o/P7/aPz+/2j8/v9o/P7/aPz+/2j8/v9o/P7/aPz+/2j8/v9o/P7/aPz+/2j8&#13;&#10;/v9o/P7/aPz+/2j8/v9t/P7/i/3///z/////////////////////////////////////////////&#13;&#10;///////////////////////////////////////07/z/vZ7t/3Ew1/9ZDNH/jlvh/97P9v/69/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+72//////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ev3//2z8/v9o/P7/aPz+/2j8/v9o&#13;&#10;+P3/Z+T5/1514/9UHNP/VSHV/1+C5/9n6vr/aPz+/2j8/v9o/P7/aPz+/2j8/v9o/P7/aPz+/2j8&#13;&#10;/v9o/P7/aPz+/2j8/v9o/P7/aPz+/2j8/v9o/P7/aPz+/2j8/v9o/P7/aPz+/238/v+L/f///P//&#13;&#10;////////////////////////////////////////////////////////////////////////////&#13;&#10;//////Tv/P+9nu3/cTDX/1kM0f+OW+H/3s/2//r3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f+1t7z/3d7g///////////////////////d3uD/&#13;&#10;tbe7//z8/P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3D9//9q/P7/aPz+/2j8/v9o+/7/&#13;&#10;Z+j6/2OS6f9SE9L/UxXS/19/5f9o3vf/aPz+/2j8/v9o/P7/aPz+/2j8/v9o/P7/aPz+/2j8/v9o&#13;&#10;/P7/aPz+/2j8/v9o/P7/aPz+/2j8/v9o/P7/aPz+/2j8/v9o/P7/aPz+/2j8/v9q/P7/gv3///z/&#13;&#10;////////////////////////////////////////////////////////////////////////////&#13;&#10;////////////7ub6/7eW6/9iGdP/UQHP/6N55v/m2vj/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+72////&#13;&#10;//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cP3//2r8/v9o&#13;&#10;/P7/aPz+/2j7/v9n6Pr/Y5Lp/1IT0v9TFdL/X3/l/2je9/9o/P7/aPz+/2j8/v9o/P7/aPz+/2j8&#13;&#10;/v9o/P7/aPz+/2j8/v9o/P7/aPz+/2j8/v9o/P7/aPz+/2j8/v9o/P7/aPz+/2j8/v9o/P7/aPz+&#13;&#10;/2r8/v+C/f///P//////////////////////////////////////////////////////////////&#13;&#10;///////////////////////////u5vr/t5br/2IZ0/9RAc//o3nm/+ba+P/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t7m+/9vc3v//////&#13;&#10;/////9vc3v+2uL3//f39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H9//9q/P7/&#13;&#10;aPz+/2j8/v9o9fz/ZL7y/1MA0f9RBc//X3Xi/2bU9f9o/P7/aPz+/2j8/v9o/P7/aPz+/2j8/v9o&#13;&#10;/P7/aPz+/2j8/v9o/P7/aPz+/2j8/v9o/P7/aPz+/2j8/v9o/P7/aPz+/2j8/v9o/P7/aPz+/2j8&#13;&#10;/v9q/P7/g/3///z/////////////////////////////////////////////////////////////&#13;&#10;/////////////////////////////////+vi+f+qguf/VgjQ/1oP0f++oe3/9/P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H9//9q/P7/aPz+/2j8/v9o9fz/ZL7y/1MA0f9R&#13;&#10;Bc//X3Xi/2bU9f9o/P7/aPz+/2j8/v9o/P7/aPz+/2j8/v9o/P7/aPz+/2j8/v9o/P7/aPz+/2j8&#13;&#10;/v9o/P7/aPz+/2j8/v9o/P7/aPz+/2j8/v9o/P7/aPz+/2j8/v9q/P7/g/3///z/////////////&#13;&#10;////////////////////////////////////////////////////////////////////////////&#13;&#10;/////+vi+f+qguf/VgjQ/1oP0f++oe3/9/P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72//////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7m7v//Z2tz/2drc/7i6v//9/f3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+/f//bfz+/2j8/v9o/P7/Ztf2/15x4v9QAs7/&#13;&#10;WUXY/2TJ8/9o+v7/aPz+/2j8/v9o/P7/aPz+/2j8/v9o/P7/aPz+/2j8/v9o/P7/aPz+/2j8/v9o&#13;&#10;/P7/aPz+/2j8/v9o/P7/aPz+/2j8/v9o/P7/WuX//z+s//8ufP//L3P//0iQ///M2///9/n/////&#13;&#10;////////////////////////////////////////////////////////////////////////////&#13;&#10;///////+/v//7OP6/4BE2/9YDND/ilTf/9TB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79//9t/P7/aPz+/2j8/v9m&#13;&#10;1/b/XnHi/1ACzv9ZRdj/ZMnz/2j6/v9o/P7/aPz+/2j8/v9o/P7/aPz+/2j8/v9o/P7/aPz+/2j8&#13;&#10;/v9o/P7/aPz+/2j8/v9o/P7/aPz+/2j8/v9o/P7/aPz+/2j8/v9o/P7/aPz+/2j8/v9u/P7/jv3/&#13;&#10;//z/////////////////////////////////////////////////////////////////////////&#13;&#10;//////////////////////7+///s4/r/gETb/1gM0P+KVN//1MH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+72//////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+8vsL/vL7C//7+/v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M/f//cPz+/2j8/v9o8vz/&#13;&#10;YaTt/1MR0v9QBM//YqXs/2fr+v9o/P7/aPz+/2j8/v9o/P7/aPz+/2j8/v9o/P7/aPz+/2j8/v9o&#13;&#10;/P7/aPz+/2j8/v9o/P7/aPz+/2j8/v9o/P7/Z/n+/1/t/v9Hwv//OI///zB1//8ve///MIT//zFw&#13;&#10;//9Jff//kLD//9Le///19///////////////////////////////////////////////////////&#13;&#10;////////////////////////////+fb9/8+58v9nIdX/XRLS/6yG6P/18P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z9//9w&#13;&#10;/P7/aPz+/2jy/P9hpO3/UxHS/1AEz/9ipez/Z+v6/2j8/v9o/P7/aPz+/2j8/v9o/P7/aPz+/2j8&#13;&#10;/v9o/P7/Z/v+/2X5/v9l9v7/Zfb+/2X2/v9l9v7/Zfb+/2X2/v9l9v7/Zfb+/2X2/v9l9v7/Zfb+&#13;&#10;/2X2/v9u9/7/lfj///X5///3+f//9/n///f5///3+f//9/n///f5///3+f//9/n///r7///9/v//&#13;&#10;///////////////////////////////////////////59v3/z7ny/2ch1f9dEtL/rIbo//Xw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72//////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o/v//&#13;&#10;d/z+/2j8/v9lyPP/XGHf/1IN0P9aT9v/Ztz3/2j5/f9o/P7/aPz+/2j8/v9o/P7/aPz+/2j8/v9o&#13;&#10;/P7/aPz+/2j8/v9o/P7/aPz+/2j8/v9o+/7/ZPX+/1vo/v9P1P//Q7b//zqU//8zgP//L3v//zqb&#13;&#10;//9Mxv//XdP//2Os//9Dev//Rnz//16M//+Hqf//tMn//9jj///w9P///f3/////////////////&#13;&#10;/////////////////////////////////////////////v3///by/f+SYeH/YBfT/4FH3P/Lsv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j+//93/P7/aPz+/2XI8/9cYd//Ug3Q/1pP2/9m&#13;&#10;3Pf/aPn9/2j8/v9o/P7/aPz+/2j8/v9o/P7/aPz+/2j7/v9a5P7/SL///z6i//89nP//PZz//z2c&#13;&#10;//89nP//PZz//z2c//89nP//PZz//z2c//89nP//PZz//z2c//9BnP//U5z//3Oc//90nP//dJz/&#13;&#10;/3Sc//90nP//dJz//3Sc//90nP//dJz//3uh//+cuf//0t7///7+////////////////////////&#13;&#10;///////////+/f//9vL9/5Jh4f9gF9P/gUfc/8uy8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+72//////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P7//3f8/v9o/P7/Zcjz/1xh&#13;&#10;3/9SDdD/Wk/b/2bc9/9o+f3/aPz+/2j8/v9o/P7/aPz+/2j8/v9o/P7/aPv+/1rk/v9Iv///PqL/&#13;&#10;/z2c//89nP//PZz//z2c//89nP//PZz//z2c//89nP//PZz//z2c//89nP//PZz//0Gc//9TnP//&#13;&#10;c5z//3Sc//90nP//dJz//3Sc//90nP//dJz//3Sc//90nP//e6H//5y5///S3v///v7/////////&#13;&#10;//////////////////////////79///28v3/kmHh/2AX0/+BR9z/y7L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///9//f7/aPP8/2CR6f9V&#13;&#10;HdP/VB/U/2Sy7/9n8/z/aPz+/2j8/v9o/P7/aPz+/2j8/v9o/P7/aPz+/1vl/v9Fsf//M4T//y56&#13;&#10;//8uff//Ln3//y59//8uff//Ln3//y59//8uff//Ln3//y59//8uff//Ln3//y59//8zff//QHv/&#13;&#10;/0Z8//9HfP//R3z//0d8//9HfP//R3z//0d8//9HfP//R3z//0N5//9Ogf//gKX//9fi////////&#13;&#10;/////////////////////////////////////9C58v94Otr/YBbT/55y5P/28v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6+72&#13;&#10;//////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////3/9&#13;&#10;/v9o8/z/YJHp/1Ud0/9UH9T/ZLLv/2fz/P9o/P7/aPz+/2j8/v9o/P7/aPz+/2j8/v9o/P7/W+X+&#13;&#10;/0Wx//8zhP//Lnr//y59//8uff//Ln3//y59//8uff//Ln3//y59//8uff//Ln3//y59//8uff//&#13;&#10;Ln3//zN9//9Ae///Rnz//0d8//9HfP//R3z//0d8//9HfP//R3z//0d8//9HfP//Q3n//06B//+A&#13;&#10;pf//1+L/////////////////////////////////////////////0Lny/3g62v9gFtP/nnLk//by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D///+Q/f//a9j2/1xm4f9TENH/WlLd/2ju&#13;&#10;+/9o+v7/aPz+/2j8/v9o/P7/aPz+/2j8/v9o/P7/aPz+/0zI//81i///NID//0Kq//9Kuv//Srr/&#13;&#10;/0q6//9Kuv//Srr//0q6//9Kuv//Srr//0q6//9Kuv//Srr//066//9ouv//nbr//6C6//+guv//&#13;&#10;oLr//6C6//+gu///obz//6G8//+guv//oLr//4yt//9Zif//TID//6G7////////////////////&#13;&#10;//////////////////////////bx/P+abOP/XxbT/4FH3P/czP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+72//////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s/7//3ix7v9ZRNr/VSnV/2KV6P9o&#13;&#10;/P7/aPz+/2j8/v9o/P7/aPz+/2j8/v9o/P7/aPz+/2j8/v9o/P7/ZPf+/03D/v8tdP//L3j//z2Y&#13;&#10;//9Bo///RLD//0jA//9Q0v//Wuf//2X3/v9o+/7/aPz+/2j8/v9+/f7/uP7/////////////////&#13;&#10;//r7///n7v//y9n//67F//+Xtf//hKb//3ee//9Uhf//PXX//3Ob///x9f//////////////////&#13;&#10;////////////////////////////////vqDt/3U32f9vLdf/t5br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z/v//eLHu/1lE&#13;&#10;2v9VKdX/YpXo/2j8/v9o/P7/aPz+/2j8/v9o/P7/aPz+/2j8/v9o/P7/aPz+/0S2//8wf///PZf/&#13;&#10;/1vn/v9n+P7/Z/j+/2f4/v9n+P7/Z/j+/2f4/v9n+P7/Z/j+/2f4/v9n+P7/Z/j+/335/v+1+///&#13;&#10;+/v///v7///7+///+/v///v7///5+v//9fj///L1///7+///+/v//+Xs//+Gqf//QHf//4Gl////&#13;&#10;//////////////////////////////////////////////++oO3/dTfZ/28t1/+3lu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72//////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4fz+/4iF5v9V&#13;&#10;IdP/Vz7Z/2fJ8/9o/P7/aPz+/2j8/v9o/P7/aPz+/2j8/v9o/P7/aPz+/2j8/v9o/P7/ZPf+/03D&#13;&#10;/v8uef//M5L//1zn//9j9P7/Zvn+/2j8/v9o/P7/aPz+/2j8/v9o/P7/aPz+/238/v+e/f7/5f//&#13;&#10;///////////////////////////////////////+/v//9vj//+7y//+Ztv//T4L//3CZ///v8///&#13;&#10;////////////////////////////////////////////////3s/2/41Y3/9eFNL/k2Lh//z7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+72//////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H8/v+Iheb/VSHT/1c+2f9nyfP/aPz+&#13;&#10;/2j8/v9o/P7/aPz+/2j8/v9o/P7/aPz+/2j8/v9o/P7/Q7T//y9+//8/nP//YPD+/2j8/v9o/P7/&#13;&#10;aPz+/2j8/v9o/P7/aPz+/2j8/v9o/P7/aPz+/2j8/v9t/P7/nv3+/+X/////////////////////&#13;&#10;/////////+vx///F1///us3///X4///+/v//8PT//5Cv//9Ad///fqP/////////////////////&#13;&#10;/////////////////////////////97P9v+NWN//XhTS/5Ni4f/8+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y6/v/jFfg/1IG0P9aVd7/aPL8/2j8&#13;&#10;/v9o/P7/aPz+/2j8/v9o/P7/aPz+/2j8/v9o/P7/aPz+/0S0//8wfv//P5v//1/u/v9o/P7/aPz+&#13;&#10;/2j8/v9o/P7/aPz+/2j8/v9o/P7/aPz+/2j8/v9m+P7/fvf+/8D7////////////////////////&#13;&#10;//////r7//++0P//V4j//0d8///Y4///+fv//+/z//+Pr///QHf//36j////////////////////&#13;&#10;///////////////////////////////59v3/pHrm/1cK0P92N9n/7ub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+72//////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Lr+/+MV+D/UgbQ&#13;&#10;/1pV3v9o8vz/aPz+/2j8/v9o/P7/aPz+/2j8/v9o/P7/aPz+/2j8/v9o/P7/RLT//zB+//8/m///&#13;&#10;X+7+/2j8/v9o/P7/aPz+/2j8/v9o/P7/aPz+/2j8/v9o/P7/aPz+/2b4/v9+9/7/wPv/////////&#13;&#10;////////////////////+vv//77Q//9XiP//R3z//9jj///5+///7/P//4+v//9Ad///fqP/////&#13;&#10;//////////////////////////////////////////////n2/f+keub/VwrQ/3Y32f/u5v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PufL/ej7a/1gm&#13;&#10;1P9jiOf/aPz+/2j8/v9o/P7/aPz+/2j8/v9o/P7/aPz+/2j8/v9o/P7/aPz+/0S0//8wfv//P5v/&#13;&#10;/1/u/v9o/P7/aPz+/2j8/v9o/P7/aPz+/2j8/v9o/P7/aPz+/2j8/v9a2v//jtX//9bp///+////&#13;&#10;/////////////////////+Hq//+Mrv//LWr//zdx//+rw///7vP//+/z//+Pr///QHf//36j////&#13;&#10;////////////////////////////////////////////////////vZ3s/24r1v9qJdX/waX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+72//////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fHy//Pz9P//////////////////////////////////////&#13;&#10;////////////////9fb2//Hx8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0kev/bSrX/3ND2/+KsfD/a/3/&#13;&#10;/2j8/v9o/P7/aPz+/2j8/v9o/P7/aPz+/2j8/v9o/P7/aPz+/0S0//8wfv//P5v//1/u/v9o/P7/&#13;&#10;aPz+/2j8/v9o/P7/aPz+/2j8/v9o/P7/aPz+/2Lv//9Dmf//QHv//4mr///r8P//////////////&#13;&#10;/////v7//7PI//9Whv//LWr//zNu//96oP//4uv//+/z//+Pr///QHf//36j////////////////&#13;&#10;////////////////////////////////////////077z/4lS3v9iGtP/n3Hl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72//////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oXXl/2Qd1P+HUt7/w8f1/7X+&#13;&#10;//9x/f//afz+/2j8/v9o/P7/aPz+/2j8/v9o/P7/aPz+/2j8/v9o/P7/ZPf+/03D/v8uev//NJj/&#13;&#10;/2T0/v9o/P7/aPz+/2j8/v9o/P7/avz+/3P9//+5/v//6P3//87e//+bt///jKz//7rO///8/P//&#13;&#10;//////////////////////////////////////////+jvv//UIL//2yW///s8f//////////////&#13;&#10;/////////////////////////////////////////+HT9/+aa+P/XBHS/4ZN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hdeX/ZB3U&#13;&#10;/4dS3v/Dx/X/tf7//3H9//9p/P7/aPz+/2j8/v9o/P7/aPz+/2j8/v9o/P7/aPz+/0S0//8wfv//&#13;&#10;P5v//1/u/v9o/P7/aPz+/2j8/v9f7f7/Xev+/2T2/v9q/P7/cvv//3PF//9Bgv//L2z//1KD//+h&#13;&#10;vP///P3/////////////4er//4Km//9Kfv//XIv//zhx//9Ogf//09///+3y//+Pr///QHf//36j&#13;&#10;////////////////////////////////////////////////////////4dP3/5pr4/9cEdL/hk3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+72//////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+72//////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5Bd4P9cEdH/k2Lh/+Xe+f/r////&#13;&#10;xP7//4j9/v9u/P7/aPz+/2j8/v9o/P7/aPz+/2j8/v9o/P7/RLT//zB+//8/m///X+7+/2j8/v9o&#13;&#10;/P7/Wub//0Sv//8/pf//WND+/4n7/v+z8f//XJX//0l///9Eev//QXj//2GP///D1P///f7///7+&#13;&#10;//+rw///XYv//26Y//+rw///TH///zdx//+2yv//5Ov//5Gw//9Ad///fqP/////////////////&#13;&#10;///////////////////////////////////////t5fr/qIHn/1cK0P9vLd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FTt3/VwrQ/5tt4//z7fz//v//&#13;&#10;//b////R/v//rf7//4j9//9v/P7/aPz+/2j8/v9o/P7/aPz+/0S0//8wfv//P5v//1/u/v9n+/7/&#13;&#10;X+3//0Ov//8yfv//MHf//1+o//+46///rsv//0N6//92nf//kbD//2iT//88df//c5z//+bt///k&#13;&#10;6///eJ///16M//+mv///2eT//3CZ//8ybv//kLD//9Th//+Ssf//QHf//36j////////////////&#13;&#10;////////////////////////////////////////9fH9/7KP6v9UBs//YRrT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+72//////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VO3f9XCtD/&#13;&#10;m23j//Pt/P/+////9v///9H+//+t/v//iP3//2/8/v9o/P7/aPz+/2j8/v9o/P7/RLT//zB+//8/&#13;&#10;m///X+7+/2f7/v9f7f//Q6///zJ+//8wd///X6j//7jr//+uy///Q3r//3ad//+RsP//aJP//zx1&#13;&#10;//9znP//5u3//+Tr//94n///Xoz//6a////Z5P//cJn//zJu//+QsP//1OH//5Kx//9Ad///fqP/&#13;&#10;///////////////////////////////////////////////////////18f3/so/q/1QGz/9hGt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/RNz/UwXP&#13;&#10;/59z5P/59v7/////////////////6////8r+//+t/v//mP3//4f9/v96/P7/c/z+/0i1//8wfv//&#13;&#10;Q5z//2ru//9w8f//Tbr//zSA//9Aev//Pnb//1aI//+euf//bpf//0J5//+txP//3eb//6W+//9K&#13;&#10;fv//P3f//5y4//+duf//WIj//4Gl///a5P//6/H//526//82cP//aJT//7/S//+Qsf//QHf//36j&#13;&#10;////////////////////////////////////////////////////////+vj+/7iX6/9SA8//WQ3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/RNz/UwXP/59z5P/59v7/////////////////&#13;&#10;6////8r+//+t/v//mP3//4f9/v96/P7/c/z+/0i1//8wfv//Q5z//2ru//9w8f//Tbr//zSA//9A&#13;&#10;ev//Pnb//1aI//+euf//bpf//0J5//+txP//3eb//6W+//9Kfv//P3f//5y4//+duf//WIj//4Gl&#13;&#10;///a5P//6/H//526//82cP//aJT//7/S//+Qsf//QHf//36j////////////////////////////&#13;&#10;////////////////////////////+vj+/7iX6/9SA8//WQ3R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+72//////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ez7b/1ICz/+hd+X//Pz+////////////////&#13;&#10;////////////9////+P////I/v//tP7//6r+//+i/v//mfj//2/D//83ev//UJf//8H2///k////&#13;&#10;+P///////////////////////////////////8jY//9umP//TID//6zD///9/f//////////////&#13;&#10;//////////////////////////////+euf//ToH//3Ka///w9f//////////////////////////&#13;&#10;//////////////////////////////38/v+7nOz/UQHO/1QG0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7Ptv/UgLP/6F35f/8/P7/&#13;&#10;///////////////////////////3////4////8j+//+0/v//qv7//2S0//84fv//VZz//47k//9y&#13;&#10;yP//O3///0Z+//+ApP//cJn//0N6//9Ngf//O3P//2aS///U3////f3//9nj//+Hqf//OXL//0l+&#13;&#10;//9Ngf//XYz//7HH///6+///9fj//8jY//8+dv//RXv//6K9//+Iqv//QXj//36j////////////&#13;&#10;/////////////////////////////////////////////fz+/7uc7P9RAc7/VAbQ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+72//////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fEDb/1IDz/+hduX/+/r+&#13;&#10;////////////////////////////////////////////////////////////9/n//6vE//9Cef//&#13;&#10;apX///P3/////////////////////////////////////////////9Lf//95oP//UYT//7vP///9&#13;&#10;/v////////////////////////////////////////////+cuf//ToH//3Ob///w9f//////////&#13;&#10;//////////////////////////////////////////////z7/v+6muz/UQLP/1YJ0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+72//////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xA2/9SA8//oXbl//v6/v//////////////////&#13;&#10;////////////////////////////////////lrP//0p9//9vmP//t8z//1WG//8+dv//iqz//9rk&#13;&#10;//+6zf//Wor//y5r//81cP//qMD//+zx////////+fv//8va//9di///Lmv//zJt//+Mrf//3Ob/&#13;&#10;///////8/f//6O7//1+M//89df//ja7//32j//9Def//fqP/////////////////////////////&#13;&#10;///////////////////////////8+/7/uprs/1ECz/9WCd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CStz/VQjQ/51w5P/18f3/////////////////&#13;&#10;/////////////////////////////////////5az//9Kfv//aJP//6O9//9He///e6D//9/o///+&#13;&#10;/v//4On//5Gw//83cf//UYT//97n///8/f/////////////w9P//tsr//zx1//9Qg///wdP///r8&#13;&#10;//////////////n7//+0yf//e6L//6fA//+Cpv//Qnn//36j////////////////////////////&#13;&#10;////////////////////////////+PT9/7WS6/9TBc//XhT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+72//////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JK3P9VCND/nXDk//Xx/f//&#13;&#10;////////////////////////////////////////////////////lrP//0p+//9ok///o73//0d7&#13;&#10;//97oP//3+j///7+///g6f//kbD//zdx//9RhP//3uf///z9//////////////D0//+2yv//PHX/&#13;&#10;/1CD///B0///+vz/////////////+fv//7TJ//97ov//p8D//4Km//9Cef//fqP/////////////&#13;&#10;///////////////////////////////////////////49P3/tZLr/1MFz/9eFN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JVN7/WQ3R/5ho4v/u5vr/&#13;&#10;/////////////////////////////////////////////////////5az//9IfP//c5v//+Pq///e&#13;&#10;5///9Pb///39////////+/z//8nY//9ynP//oLz///P2////////////////////////8/f//6/F&#13;&#10;///C0///7PL////////////////////////9/v///P3//+/z//+Pr///QHf//36j////////////&#13;&#10;////////////////////////////////////////////8uz7/66J6P9VCND/aCP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+72////&#13;&#10;//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aa+P/YRjT/41Y3//f0Pb/////////////&#13;&#10;/////////////////////////////////////////5az//9IfP//dJv//+vw///7/P///v7/////&#13;&#10;//////////////j6///r8f//8vb///3+/////////////////////////v7///T3///3+f///f3/&#13;&#10;//////////////////////////////////Dz//+Pr///QHf//36j////////////////////////&#13;&#10;////////////////////////////////5tv4/6B05P9aD9H/fUHb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72//////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rIbp/2ol1f+BR9z/zrfy////////////&#13;&#10;//////////////////////////////////////////////////7//8nY//9hj///P3f//87b///3&#13;&#10;+f///////////////////////////////////////97n//+QsP//a5X//83a///+/v//////////&#13;&#10;/////////////////////////////+Lq//9xmv//T4H//524///+/v//////////////////////&#13;&#10;/////////////////////////////////9nH9f+QXeD/XxbT/5Rj4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shun/aiXV/4FH3P/O&#13;&#10;t/L//////////////////////////////////////////////////////5Wz//9HfP//dJz//+3x&#13;&#10;////////////////////////////////////////////////////////////////////////////&#13;&#10;//////////////////////////////////////////////////H0//+Qr///QHf//36j////////&#13;&#10;////////////////////////////////////////////////2cf1/5Bd4P9fFtP/lGPi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+72//////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xanv/3U22f9vLdf/&#13;&#10;tZLq/////////////////////////////////////////////////////////////////97n//+K&#13;&#10;rP//NXD//5Sy///p7/////////////////////////////////////////T3///Y4///ydj//+/z&#13;&#10;/////////////////////////////////////////////7PI//9Xh///ZZH//8HS////////////&#13;&#10;/////////////////////////////////////////////////8Wr7/95O9n/ZyHU/7OR6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72//////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Wp7/91Ntn/by3X/7WS6v//////////////&#13;&#10;////////////////////////////////////////mbb//0p+//9rlf//2eP///X4///1+P//9fj/&#13;&#10;//X4///1+P//9fj///X4///1+P//9fj///X4///1+P//9fj///X4///1+P//9fj///X4///1+P//&#13;&#10;9fj///X4///1+P//9fj///X4///1+P//3uf//4Om//9BeP//g6b/////////////////////////&#13;&#10;///////////////////////////////Fq+//eTvZ/2ch1P+zke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k1/f/hk7d/10S0v+YaOL/+vj+////////&#13;&#10;/////////////////////////////////////////7bL//9ejf//SX3//32i//+Usv//lLL//5Sy&#13;&#10;//+Usv//lLL//5Sy//+Usv//lLL//5Sy//+Usv//lLL//5Sy//+Usv//lLL//5Sy//+Usv//lLL/&#13;&#10;/5Sy//+Usv//lLL//5Sy//+Usv//lLL//4Gl//9Thf//ToH//6fA////////////////////////&#13;&#10;///////////////////////////7+v7/rojo/2AX0/9xMNj/3Mz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+72//////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TX9/+GTt3/XRLS/5ho&#13;&#10;4v/6+P7/////////////////////////////////////////////////tsv//16N//9Jff//faL/&#13;&#10;/5Sy//+Usv//lLL//5Sy//+Usv//lLL//5Sy//+Usv//lLL//5Sy//+Usv//lLL//5Sy//+Usv//&#13;&#10;lLL//5Sy//+Usv//lLL//5Sy//+Usv//lLL//5Sy//+Usv//gaX//1OF//9Ogf//p8D/////////&#13;&#10;//////////////////////////////////////////v6/v+uiOj/YBfT/3Ew2P/czP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+P7/nW/k/1wR0v+A&#13;&#10;Rtz/5tr4/////////////////////////////////////////////////+Lr//+Ztv//Vof//0N5&#13;&#10;//9Fev//RXr//0Z6//9Gev//Rnr//0Z6//9Gev//Rnr//0Z6//9Gev//Rnr//0Z6//9Gev//Rnr/&#13;&#10;/0Z6//9Gev//Rnr//0Z6//9Gev//Rnr//0Z6//9Gev//RXr//0N5//9ShP//iKr//93m////////&#13;&#10;///////////////////////////////////////////q4Pn/lmXi/1kN0f+HT97/+fb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6+72&#13;&#10;//////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mY7P9xMNf/cC7X/7+i7v//////////////////&#13;&#10;///////////////////////////////////////////////2+f//z93//1qK//9Dev//h6r//8/d&#13;&#10;///09///////////////////////////////////////////////////////////////////+fr/&#13;&#10;/+Hp//+qw///SH3//0p+//+ivP//6e//////////////////////////////////////////////&#13;&#10;////////////////y7Px/39E2/9oItX/qIDn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uZjs/3Ew1/9wLtf/v6Lu////&#13;&#10;///////////////////////////////////////////////////j6///s8j//4qr//+Bpf//gqX/&#13;&#10;/4Kl//+Cpf//gqX//4Kl//+Cpf//gqX//4Kl//+Cpf//gqX//4Kl//+Cpf//gqX//4Kl//+Cpf//&#13;&#10;gqX//4Kl//+Cpf//gqX//4Kl//+Cpf//gaX//4iq//+qwv//2+X/////////////////////////&#13;&#10;///////////////////////////////Ls/H/f0Tb/2gi1f+ogO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+72//////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fF9P+KVd//YBjT/5do4v/8&#13;&#10;+v7///7/////////////////////////////////////////////////////////////+fv//7fM&#13;&#10;//9aiv//QXj//3Sc///A0f//7vP///z9////////////////////////////////////////////&#13;&#10;//3+///z9///1OD//5Sx//9BeP//P3f//5Sy///g6f//////////////////////////////////&#13;&#10;///////////////////////////8+/7/qYLn/2gj1f96Pdr/zbfx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18X0/4pV&#13;&#10;3/9gGNP/l2ji//z6/v///v////////////////////////////////////////P3///o7v//4en/&#13;&#10;/9/n///c5f//3OX//9zl///c5f//3OX//9zl///c5f//3OX//9zl///c5f//3OX//9zl///c5f//&#13;&#10;3OX//9zl///c5f//3OX//9zl///c5f//3OX//9zl///c5f//3OX//97m///h6f//5u3///H1////&#13;&#10;//////////////////////////////////////////z7/v+pguf/aCPV/3o92v/Nt/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72//////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Tu/P+k&#13;&#10;eub/VAbQ/20r1//m2fj//Pr+////////////////////////////////////////////////////&#13;&#10;//////////////////+7z///YI7//zJu//9Jfv//k7H//+fs///5+////v7/////////////////&#13;&#10;/////////////f3//+3z//+yyP//Y5D//zBs//89df//m7j//+rw////////////////////////&#13;&#10;///////////////////////////////////////////q3/n/g0rd/1QG0P+OWeD/8er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O78/6R65v9UBtD/bSvX/+bZ+P/8+v7/////////&#13;&#10;/////////////////////////////7bL//9tl///S37//0t+//9Lf///S3///0t///9Lf///S3//&#13;&#10;/0t///9Lf///S3///0t///9Lf///S3///0t///9Lf///S3///0t///9Lf///S3///0t///9Lf///&#13;&#10;S3///0t///9Lf///S3///0t+//9Lfv//Yo///6a/////////////////////////////////////&#13;&#10;/////////+rf+f+DSt3/VAbQ/45Z4P/x6v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+72//////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07vz/pHrm/1QG0P9tK9f/5tn4&#13;&#10;//z6/v//////////////////////////////////////tsv//22X//9Lfv//S37//0t///9Lf///&#13;&#10;S3///0t///9Lf///S3///0t///9Lf///S3///0t///9Lf///S3///0t///9Lf///S3///0t///9L&#13;&#10;f///S3///0t///9Lf///S3///0t///9Lf///S37//0t+//9ij///pr//////////////////////&#13;&#10;////////////////////////6t/5/4NK3f9UBtD/jlng//Hq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//8iv8P96Pdr/XBLS/5dn&#13;&#10;4//y7Pv//////////////////////////////////////7PI//9nk///Q3r//0N5//9Def//Q3n/&#13;&#10;/0N5//9Def//Q3n//0N5//9Def//Q3n//0N5//9Def//Q3n//0N5//9Def//Q3n//0N5//9Def//&#13;&#10;Q3n//0N5//9Def//Q3n//0N5//9Def//Q3n//0N5//9Dev//XIv//6K8////////////////////&#13;&#10;/////////////////////////6d/5/9mIdX/cS/X/7iX6//+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+72//////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//yK/w&#13;&#10;/3o92v9cEtL/l2fj//Ls+///////////////////////////////////////s8j//2eT//9Dev//&#13;&#10;Q3n//0N5//9Def//Q3n//0N5//9Def//Q3n//0N5//9Def//Q3n//0N5//9Def//Q3n//0N5//9D&#13;&#10;ef//Q3n//0N5//9Def//Q3n//0N5//9Def//Q3n//0N5//9Def//Q3n//0N6//9ci///orz/////&#13;&#10;////////////////////////////////////////p3/n/2Yh1f9xL9f/uJfr//7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7m&#13;&#10;+v+vi+n/VgnQ/2AX0//TvvP/9/T9//////////////////////////////////D1///e5///1OD/&#13;&#10;/9Tg///U4P//1OD//9Tg///U4P//1OD//9Tg///U4P//1OD//9Tg///U4P//1OD//9Tg///U4P//&#13;&#10;1OD//9Tg///U4P//1OD//9Tg///U4P//1OD//9Tg///U4P//1OD//9Tg///U4P//2+X//+3y////&#13;&#10;///////////////////////////////8+v7/5Nj4/3Q12f9XC9D/m23j/+je+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7m+v+vi+n/VgnQ/2AX0//TvvP/9/T9&#13;&#10;//////////////////////////////////D1///e5///1OD//9Tg///U4P//1OD//9Tg///U4P//&#13;&#10;1OD//9Tg///U4P//1OD//9Tg///U4P//1OD//9Tg///U4P//1OD//9Tg///U4P//1OD//9Tg///U&#13;&#10;4P//1OD//9Tg///U4P//1OD//9Tg///U4P//2+X//+3y////////////////////////////////&#13;&#10;///8+v7/5Nj4/3Q12f9XC9D/m23j/+je+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+72//////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ub6/6+L6f9WCdD/YBfT/9O+8//39P3/////////////////////////////////&#13;&#10;8PX//97n///U4P//1OD//9Tg///U4P//1OD//9Tg///U4P//1OD//9Tg///U4P//1OD//9Tg///U&#13;&#10;4P//1OD//9Tg///U4P//1OD//9Tg///U4P//1OD//9Tg///U4P//1OD//9Tg///U4P//1OD//9Tg&#13;&#10;///b5f//7fL///////////////////////////////////z6/v/k2Pj/dDXZ/1cL0P+bbeP/6N75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+/7/1cL0/4BG3P9SA8//k2Dh/+TX&#13;&#10;9///////////////////////////////////////////////////////////////////////////&#13;&#10;//7+///y9v//1OD//6K8//9ejP//SX3//2CO//+Or///oLz//3CZ//9GfP//UYP//4mr///C0///&#13;&#10;6e////z9////////////////////////////////////////////////////////////////////&#13;&#10;////8+38/55x5P9eFNL/eDra/8Sp7//7+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7/v/VwvT/gEbc/1IDz/+TYOH/5Nf3////////////////////////////////&#13;&#10;///////+/v///P3///z9///8/f///P3///z9///8/f///P3///z9///8/f///P3///z9///8/f//&#13;&#10;/P3///z9///8/f///P3///z9///8/f///P3///z9///8/f///P3///z9///8/f///P3///z9///8&#13;&#10;/f///f7////////////////////////////////////////z7fz/nnHk/14U0v94Otr/xKnv//v6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7/v/VwvT/gEbc&#13;&#10;/1IDz/+TYOH/5Nf3///////////////////////////////////////+/v///P3///z9///8/f//&#13;&#10;/P3///z9///8/f///P3///z9///8/f///P3///z9///8/f///P3///z9///8/f///P3///z9///8&#13;&#10;/f///P3///z9///8/f///P3///z9///8/f///P3///z9///8/f///f7/////////////////////&#13;&#10;///////////////////z7fz/nnHk/14U0v94Otr/xKnv//v6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72//////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On7/7yd&#13;&#10;7f9XC9D/YhrT/7SR6v/s4/r/////////////////////////////////////////////////////&#13;&#10;/////////////////////////////P3//+zx///C0v//h6r//1aH//9Jfv//T4L//0Z7//9ym///&#13;&#10;r8X//93m///2+f//////////////////////////////////////////////////////////////&#13;&#10;///////////////y7fz/w6jv/2cg1P9ZDtH/qYLn/+nf+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w6fv/vJ3t/1cL0P9iGtP/tJHq/+zj+v//////////////////////////////////////&#13;&#10;////////////////////////////////////////////////////////////////////////////&#13;&#10;////////////////////////////////////////////////////////////////////////////&#13;&#10;//////////////////////////////Lt/P/DqO//ZyDU/1kO0f+pguf/6d/5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+72//////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Dp+/+8ne3/VwvQ/2Ia0/+0ker/&#13;&#10;7OP6////////////////////////////////////////////////////////////////////////&#13;&#10;////////////////////////////////////////////////////////////////////////////&#13;&#10;////////////////////////////////////////////////////////////////////////8u38&#13;&#10;/8Oo7/9nINT/WQ7R/6mC5//p3/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z+/+bb+P+NWeD/WAzR/3c42f++oO3/8uz7////////////////////////////////&#13;&#10;///////////////////////////////////////////////////////+/f//3Ob//6fA//9vmP//&#13;&#10;XIv//5Gw///O3P//9ff///7+////////////////////////////////////////////////////&#13;&#10;//////////////////////////Xx/P/NtfH/fkLb/1ICz/+DS93/1sT0//z7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P7/5tv4/41Z4P9YDNH/dzjZ&#13;&#10;/76g7f/y7Pv/////////////////////////////////////////////////////////////////&#13;&#10;////////////////////////////////////////////////////////////////////////////&#13;&#10;////////////////////////////////////////////////////////////////////9fH8/821&#13;&#10;8f9+Qtv/UgLP/4NL3f/WxPT//Pv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P7/5tv4/41Z4P9YDNH/dzjZ/76g7f/y7Pv/////////////////&#13;&#10;////////////////////////////////////////////////////////////////////////////&#13;&#10;////////////////////////////////////////////////////////////////////////////&#13;&#10;////////////////////////////////////////9fH8/8218f9+Qtv/UgLP/4NL3f/WxPT//Pv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+72//////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8/v/m2/j/&#13;&#10;jVng/1gM0f93ONn/vqDt//Ls+///////////////////////////////////////////////////&#13;&#10;////////////////////////////////////////////////////////////////////////////&#13;&#10;////////////////////////////////////////////////////////////////////////////&#13;&#10;///////18fz/zbXx/35C2/9SAs//g0vd/9bE9P/8+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2/f/ZyPX/fULc/1oO0f+CSNz/yK7w//j1/f//////////&#13;&#10;////////////////////////////////////////////////////////////////////////////&#13;&#10;//////T2///L2v//tcr//+3y////////////////////////////////////////////////////&#13;&#10;////////////////////////////////////+vf+/9S/8/+PW+D/VQfQ/28t2P/JsPD/9O7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fb9&#13;&#10;/9nI9f99Qtz/Wg7R/4JI3P/IrvD/+PX9////////////////////////////////////////////&#13;&#10;////////////////////////////////////////////////////////////////////////////&#13;&#10;////////////////////////////////////////////////////////////////////////////&#13;&#10;///69/7/1L/z/49b4P9VB9D/by3Y/8mw8P/07v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b9/9nI9f99Qtz/Wg7R/4JI3P/IrvD/&#13;&#10;+PX9////////////////////////////////////////////////////////////////////////&#13;&#10;////////////////////////////////////////////////////////////////////////////&#13;&#10;///////////////////////////////////////////////////69/7/1L/z/49b4P9VB9D/by3Y&#13;&#10;/8mw8P/07v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+72//////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59v3/2cj1/31C3P9aDtH/gkjc/8iu8P/49f3/////////////////////////////&#13;&#10;////////////////////////////////////////////////////////////////////////////&#13;&#10;////////////////////////////////////////////////////////////////////////////&#13;&#10;//////////////////r3/v/Uv/P/j1vg/1UH0P9vLdj/ybDw//Tu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//x63w/3k72v9aD9H/h1De&#13;&#10;/9TB9P/59/7/////////////////////////////////////////////////////////////////&#13;&#10;////////////////////////////////////////////////////////////////////////////&#13;&#10;///////////////////////////////////////////////6+P7/3Mz2/5do4/9ZDdH/aibW/72e&#13;&#10;7f/07/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//HrfD/eTva/1oP0f+HUN7/1MH0//n3/v//////////////////////&#13;&#10;////////////////////////////////////////////////////////////////////////////&#13;&#10;////////////////////////////////////////////////////////////////////////////&#13;&#10;//////////////r4/v/czPb/l2jj/1kN0f9qJtb/vZ7t//Tv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//HrfD/&#13;&#10;eTva/1oP0f+HUN7/1MH0//n3/v//////////////////////////////////////////////////&#13;&#10;////////////////////////////////////////////////////////////////////////////&#13;&#10;//////////////////////////////////////////////////////////////r4/v/czPb/l2jj&#13;&#10;/1kN0f9qJtb/vZ7t//Tv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+72//////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//8et8P95O9r/Wg/R/4dQ3v/UwfT/+ff+////////&#13;&#10;////////////////////////////////////////////////////////////////////////////&#13;&#10;////////////////////////////////////////////////////////////////////////////&#13;&#10;////////////////////////////+vj+/9zM9v+XaOP/WQ3R/2om1v+9nu3/9O/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WU6/9yMdj/WxDR/4JJ3f/Zx/X/+fb9//7+////////////////////////////////////////&#13;&#10;////////////////////////////////////////////////////////////////////////////&#13;&#10;//////////////////////////////////////////////////////////r4/v/ez/b/k2Li/10T&#13;&#10;0v9nItX/pn7n//38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tZTr/3Ix2P9bENH/gknd/9nH9f/59v3/&#13;&#10;/v7/////////////////////////////////////////////////////////////////////////&#13;&#10;////////////////////////////////////////////////////////////////////////////&#13;&#10;////////////////////////+vj+/97P9v+TYuL/XRPS/2ci1f+mfuf//fz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tZTr/3Ix2P9bENH/gknd/9nH9f/59v3//v7/////////////////////////&#13;&#10;////////////////////////////////////////////////////////////////////////////&#13;&#10;////////////////////////////////////////////////////////////////////////+vj+&#13;&#10;/97P9v+TYuL/XRPS/2ci1f+mfuf//fz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+72//////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1lOv/cjHY/1sQ0f+C&#13;&#10;Sd3/2cf1//n2/f/+/v//////////////////////////////////////////////////////////&#13;&#10;////////////////////////////////////////////////////////////////////////////&#13;&#10;///////////////////////////////////////6+P7/3s/2/5Ni4v9dE9L/ZyLV/6Z+5//9/P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4/v+viun/ZyHU/1MEz/9pJNX/y7Lw//by/f//////////////////////&#13;&#10;////////////////////////////////////////////////////////////////////////////&#13;&#10;/////////////////////////////////////////////////////////////////////v3//9S/&#13;&#10;8/96Pdr/VQfP/2EZ0/+bbeP/+vf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j+/6+K6f9nIdT/&#13;&#10;UwTP/2kk1f/LsvD/9vL9////////////////////////////////////////////////////////&#13;&#10;////////////////////////////////////////////////////////////////////////////&#13;&#10;///////////////////////////////////+/f//1L/z/3o92v9VB8//YRnT/5tt4//69/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j+/6+K6f9nIdT/UwTP/2kk1f/LsvD/9vL9////////&#13;&#10;////////////////////////////////////////////////////////////////////////////&#13;&#10;////////////////////////////////////////////////////////////////////////////&#13;&#10;///////+/f//1L/z/3o92v9VB8//YRnT/5tt4//69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+72//////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+P7/r4rp/2ch1P9TBM//aSTV/8uy8P/28v3/////////////////////////////////////////&#13;&#10;////////////////////////////////////////////////////////////////////////////&#13;&#10;//////////////////////////////////////////////////79///Uv/P/ej3a/1UHz/9hGdP/&#13;&#10;m23j//r3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/z7Pz/v6Lu/3g62v9TBc//YRjT/6qD5//p3vn/&#13;&#10;////////////////////////////////////////////////////////////////////////////&#13;&#10;////////////////////////////////////////////////////////////////////////////&#13;&#10;///z7fz/uJbr/2wp1v9WCND/cC7X/7GM6v/v6Pv/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Ps/P+/ou7/eDra/1MFz/9hGNP/qoPn/+ne+f//////////////////////////////////&#13;&#10;////////////////////////////////////////////////////////////////////////////&#13;&#10;//////////////////////////////////////////////Pt/P+4luv/bCnW/1YI0P9wLtf/sYzq&#13;&#10;/+/o+//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/Ps/P+/ou7/eDra/1MFz/9h&#13;&#10;GNP/qoPn/+ne+f//////////////////////////////////////////////////////////////&#13;&#10;////////////////////////////////////////////////////////////////////////////&#13;&#10;//////////////////Pt/P+4luv/bCnW/1YI0P9wLtf/sYzq/+/o+//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+72//////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//8+z8/7+i7v94Otr/UwXP/2EY0/+qg+f/6d75////////////////////&#13;&#10;////////////////////////////////////////////////////////////////////////////&#13;&#10;////////////////////////////////////////////////////////////8+38/7iW6/9sKdb/&#13;&#10;VgjQ/3Au1/+xjOr/7+j7//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//8+38/8648v+NWeD/&#13;&#10;UwTP/2Mc1P+MV9//w6ju/+/n+///////////////////////////////////////////////////&#13;&#10;////////////////////////////////////////////////////////////////////////////&#13;&#10;////////8+38/8638v+UY+H/ZyHU/1QF0P+DSt3/wqfv/+/n+//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//z7fz/zrjy/41Z4P9TBM//YxzU/4xX3//DqO7/7+f7////////&#13;&#10;////////////////////////////////////////////////////////////////////////////&#13;&#10;///////////////////////////////////////////////////z7fz/zrfy/5Rj4f9nIdT/VAXQ&#13;&#10;/4NK3f/Cp+//7+f7//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//z&#13;&#10;7fz/zrjy/41Z4P9TBM//YxzU/4xX3//DqO7/7+f7////////////////////////////////////&#13;&#10;////////////////////////////////////////////////////////////////////////////&#13;&#10;///////////////////////z7fz/zrfy/5Rj4f9nIdT/VAXQ/4NK3f/Cp+//7+f7//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+72////&#13;&#10;//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///Pt/P/OuPL/jVng/1MEz/9jHNT/jFff/8Oo&#13;&#10;7v/v5/v/////////////////////////////////////////////////////////////////////&#13;&#10;//////////////////////////////////////////////////////////////////Pt/P/Ot/L/&#13;&#10;lGPh/2ch1P9UBdD/g0rd/8Kn7//v5/v/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z/f/Zx/X/oHTl/2Qe1P9eFNL/czPY/5dm4v/EqO//8uv7//79////////////////////&#13;&#10;////////////////////////////////////////////////////////////////////////////&#13;&#10;//////////////Tv/P/MtfH/nnLk/3g62v9fFtL/WQ7R/5Zl4v/PufL/8u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/P9/9nH9f+gdOX/ZB7U/14U0v9z&#13;&#10;M9j/l2bi/8So7//y6/v//v3/////////////////////////////////////////////////////&#13;&#10;////////////////////////////////////////////////////////9O/8/8y18f+ecuT/eDra&#13;&#10;/18W0v9ZDtH/lmXi/8+58v/y7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/P9/9nH9f+gdOX/ZB7U/14U0v9zM9j/l2bi/8So7//y6/v//v3/////&#13;&#10;////////////////////////////////////////////////////////////////////////////&#13;&#10;////////////////////////////9O/8/8y18f+ecuT/eDra/18W0v9ZDtH/lmXi/8+58v/y7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72//////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38/3/2cf1/6B0&#13;&#10;5f9kHtT/XhTS/3Mz2P+XZuL/xKjv//Lr+//+/f//////////////////////////////////////&#13;&#10;///////////////////////////////////////////////////////////////////////07/z/&#13;&#10;zLXx/55y5P94Otr/XxbS/1kO0f+WZeL/z7ny//Ls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+v7/5tv4/7aU6/+LVd//ZiDV/10T0v94Otr/nnHk/7+i7f/Y&#13;&#10;xvT/7+j7//z7/v//////////////////////////////////////////////////////////////&#13;&#10;/////////fz+//Pu/P/czPb/xKnv/6R65v9/RNv/YRnT/2AY0/+DS93/rYjo/97P9v/49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6/v/m&#13;&#10;2/j/tpTr/4tV3/9mINX/XRPS/3g62v+eceT/v6Lt/9jG9P/v6Pv//Pv+////////////////////&#13;&#10;///////////////////////////////////////////////////9/P7/8+78/9zM9v/Eqe//pHrm&#13;&#10;/39E2/9hGdP/YBjT/4NL3f+tiOj/3s/2//j1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6/v/m2/j/tpTr/4tV3/9mINX/XRPS/3g6&#13;&#10;2v+eceT/v6Lt/9jG9P/v6Pv//Pv+////////////////////////////////////////////////&#13;&#10;///////////////////////9/P7/8+78/9zM9v/Eqe//pHrm/39E2/9hGdP/YBjT/4NL3f+tiOj/&#13;&#10;3s/2//j1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+72//////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r+/+bb+P+2lOv/i1Xf/2Yg1f9dE9L/eDra/55x5P+/ou3/2Mb0/+/o+//8+/7/////&#13;&#10;//////////////////////////////////////////////////////////////////38/v/z7vz/&#13;&#10;3Mz2/8Sp7/+keub/f0Tb/2EZ0/9gGNP/g0vd/62I6P/ez/b/+PX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3/v/YxvT/rYfo/4VM3f9m&#13;&#10;INT/VQjQ/3Av1/+LVt//pn3m/76f7f/Ru/L/4NL3/+rh+f/z7vz/+PX9//z7/v/9/f///Pv+//n2&#13;&#10;/v/18Pz/7OP6/+LV9//UwPP/waXu/6uE6P+QXeD/dTbZ/1oP0f9iG9P/f0Tb/6V75v/Ru/P/+fb9&#13;&#10;//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f+/9jG9P+th+j/hUzd/2Yg1P9VCND/cC/X/4tW3/+mfeb/vp/t/9G7&#13;&#10;8v/g0vf/6uH5//Pu/P/49f3//Pv+//39///8+/7/+fb+//Xw/P/s4/r/4tX3/9TA8//Bpe7/q4To&#13;&#10;/5Bd4P91Ntn/Wg/R/2Ib0/9/RNv/pXvm/9G78//59v3/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f+/9jG&#13;&#10;9P+th+j/hUzd/2Yg1P9VCND/cC/X/4tW3/+mfeb/vp/t/9G78v/g0vf/6uH5//Pu/P/49f3//Pv+&#13;&#10;//39///8+/7/+fb+//Xw/P/s4/r/4tX3/9TA8//Bpe7/q4To/5Bd4P91Ntn/Wg/R/2Ib0/9/RNv/&#13;&#10;pXvm/9G78//59v3/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72//////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9/7/2Mb0/62H6P+FTN3/ZiDU/1UI0P9wL9f/i1bf&#13;&#10;/6Z95v++n+3/0bvy/+DS9//q4fn/8+78//j1/f/8+/7//f3///z7/v/59v7/9fD8/+zj+v/i1ff/&#13;&#10;1MDz/8Gl7v+rhOj/kF3g/3U22f9aD9H/YhvT/39E2/+le+b/0bvz//n2/f/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X9/9rJ9f+nfuf/fkLb/28t1/9iGdP/VwrQ/2IZ0/98QNr/l2fi/6iA5/+4l+v/wKPu/8at&#13;&#10;7//JsfD/x67w/8Gl7v+6muz/q4To/5pr4/+BR9z/Zh/U/1YI0P9fFtL/bSrW/3s+2v+fc+T/0bvy&#13;&#10;//by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9f3/2sn1/6d+5/9+Qtv/by3X/2IZ&#13;&#10;0/9XCtD/YhnT/3xA2v+XZ+L/qIDn/7iX6//Ao+7/xq3v/8mx8P/HrvD/waXu/7qa7P+rhOj/mmvj&#13;&#10;/4FH3P9mH9T/VgjQ/18W0v9tKtb/ez7a/59z5P/Ru/L/9vL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9f3/2sn1/6d+5/9+Qtv/by3X/2IZ0/9XCtD/YhnT/3xA2v+XZ+L/qIDn&#13;&#10;/7iX6//Ao+7/xq3v/8mx8P/HrvD/waXu/7qa7P+rhOj/mmvj/4FH3P9mH9T/VgjQ/18W0v9tKtb/&#13;&#10;ez7a/59z5P/Ru/L/9vL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+72//////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1/f/ayfX/p37n&#13;&#10;/35C2/9vLdf/YhnT/1cK0P9iGdP/fEDa/5dn4v+ogOf/uJfr/8Cj7v/Gre//ybHw/8eu8P/Bpe7/&#13;&#10;uprs/6uE6P+aa+P/gUfc/2Yf1P9WCND/XxbS/20q1v97Ptr/n3Pk/9G78v/28v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+v7/7OP6/8as7/+gdOX/f0Pc/2om1v9iGtP/XBLS/1gM&#13;&#10;0P9VB8//UwTP/1ECz/9RAc7/UQLO/1MEz/9UBs//WAvQ/1wR0f9hGNP/aSTV/3k72v+aa+P/wKLu&#13;&#10;/+XZ+P/59v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6&#13;&#10;/v/s4/r/xqzv/6B05f9/Q9z/aibW/2Ia0/9cEtL/WAzQ/1UHz/9TBM//UQLP/1EBzv9RAs7/UwTP&#13;&#10;/1QGz/9YC9D/XBHR/2EY0/9pJNX/eTva/5pr4//Aou7/5dn4//n2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6/v/s4/r/xqzv/6B05f9/Q9z/aibW&#13;&#10;/2Ia0/9cEtL/WAzQ/1UHz/9TBM//UQLP/1EBzv9RAs7/UwTP/1QGz/9YC9D/XBHR/2EY0/9pJNX/&#13;&#10;eTva/5pr4//Aou7/5dn4//n2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6+72&#13;&#10;//////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r+/+zj+v/GrO//oHTl/39D3P9qJtb/YhrT/1wS0v9YDND/VQfP/1MEz/9RAs//&#13;&#10;UQHO/1ECzv9TBM//VAbP/1gL0P9cEdH/YRjT/2kk1f95O9r/mmvj/8Ci7v/l2fj/+fb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fb9/93N&#13;&#10;9f+1k+v/lmXj/39E3P9qJtb/YBfT/1gM0f9UBtD/VgrR/14V0v9nItX/fD/b/5Jf4f+viun/1cLz&#13;&#10;//fz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9v3/3c31/7WT6/+WZeP/f0Tc/2om1v9gF9P/WAzR&#13;&#10;/1QG0P9WCtH/XhXS/2ci1f98P9v/kl/h/6+K6f/VwvP/9/P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9v3/3c31/7WT6/+WZeP/f0Tc/2om1v9gF9P/WAzR/1QG0P9WCtH/XhXS/2ci1f98P9v/&#13;&#10;kl/h/6+K6f/VwvP/9/P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+72//////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2/f/dzfX/tZPr/5Zl4/9/RNz/&#13;&#10;aibW/2AX0/9YDNH/VAbQ/1YK0f9eFdL/ZyLV/3w/2/+SX+H/r4rp/9XC8//38/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72//////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+72//////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+72//////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+72//////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72//////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+72//////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+72//////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+72//////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+72//////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+72//////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+72//////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+72//////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+72////&#13;&#10;//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72//////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+72//////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72//////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+72//////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6+72&#13;&#10;//////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+72//////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72//////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+72//////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+72//////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+72//////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72//////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+72//////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+72//////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+72//////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+72//////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+72//////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+72//////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+72//////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+72////&#13;&#10;//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6qqqv9SUlL/Ghoa/yoqKv+JiYn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72//////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+72//////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72//////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+72//////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6+72&#13;&#10;//////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+72//////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6en/////&#13;&#10;///////////////////////S0tL/wMD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72//////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XV1f8cHBz/xsbG//////+UlJT/eHh4/3h4eP9HR0f/NDQ0/3h4eP94eHj/eHh4//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+72//////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Pz8//KSkp/7q6uv/Dw8P/s7Oz/7Ozs/9ra2v/Tk5O/7Ozs/+zs7P/&#13;&#10;s7Oz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+72//////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Ozs/+/v7//g4OD/dnZ2/3Z2dv9GRkb/&#13;&#10;MzMz/3Z2dv92dnb/t7e3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+72//////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tra2/01NTf9NTU3/nJyc/+fn5/94eHj/&#13;&#10;eHh4/3h4eP9HR0f/NDQ0/3h4eP94eHj/eHh4/8vLy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72//////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2tra/6Wlpf9hYWH/&#13;&#10;cXFx/+3t7f+dnZ3/nZ2d/52dnf+dnZ3/nZ2d/52dnf+dnZ3/nZ2d/9ra2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+72//////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Xl5f/cXFx///////r6+v/V1dX/1dXV/9XV1f/V1dX/1dXV/9XV1f/x8fH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+72//////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Xl5f/cXFx///////h4eH/HR0d/8LCwv/CwsL/wsLC/8LCwv9H&#13;&#10;R0f/qqqq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+72//////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Xl5f/cXFx///////h4eH/Dg4O/11dXf9d&#13;&#10;XV3/XV1d/11dXf8iIiL/qqq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+72//////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Xl5f/cXFx/+Li4v/h&#13;&#10;4eH/Hh4e/8jIyP/IyMj/yMjI/8jIyP9JSUn/qqq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+72//////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X&#13;&#10;l5f/VFRU/yEhIf/R0dH/DAwM/1NTU/9TU1P/U1NT/1NTU/8eHh7/qqqq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+72//////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9fX3/CgoK/7Ozs//h4eH/ICAg/9PT0//T09P/09PT/9PT0/9NTU3/qqqq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+72//////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j4//ysrK///////h4eH/Jycn////////////4+Pj/29v&#13;&#10;b/8NDQ3/yMj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+72////&#13;&#10;//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z8/P/qamp////&#13;&#10;////////+fn5/6+vr//Nzc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72//////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+72//////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72//////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+72//////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6+72&#13;&#10;//////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+fn5&#13;&#10;/////////////////////////////////////////////Pz8////////////////////////////&#13;&#10;////////////////////////////////////////////////////////////////////////////&#13;&#10;/////////////////////////////////////f39////////////////////////////////////&#13;&#10;///////////////////////////////////8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+72//////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y8vL/8fHx&#13;&#10;//Hx8f/w8PD/sbGx/9vb2//x8fH/8fHx//Hx8f/z8/P/////////////////qKio///////39/f/&#13;&#10;1NTU/9TU1P/U1NT/1NTU/9TU1P/29vb//////+Dg4P+/v7//v7+//7+/v//k5OT/wMDA/8DAwP/A&#13;&#10;wMD/wMDA/8HBwf//////////////////////////////////////pqam////////////////////&#13;&#10;//////////////39/f+8vLz/8PDw//7+/v/Y2Nj/2NjY/9DQ0P+tra3/2NjY/9jY2P/l5e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72//////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+72//////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+72//////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+mpqb/4ODg/6+vr/+ioqL/qamp/6+vr/+vr6//&#13;&#10;r6+v/6+vr//m5ub////////////r6+v/np6e//b29v//////5OTk/8jIyP//////7+/v/7y8vP//&#13;&#10;/////////87Ozv/c3Nz/wcHB/+zs7P/n5+f/wMDA//r6+v/6+vr/+vr6/6qqqv//////////////&#13;&#10;//+ysrL/9/f3////////////pqam////////////9/f3/7Kysv///////////7a2tv+2trb/19fX&#13;&#10;/+np6f/ExMT/xMTE/7+/v/+oqKj/xMTE/8TExP/Gxs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+72//////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+mpqb///////r6+v+qqqr/&#13;&#10;+fn5/+Tk5P/s7Oz////////////////////////////Jycn/oaGh/7i4uP/8/Pz/+fn5/6ysrP//&#13;&#10;////y8vL/9fX1////////////87Ozv/c3Nz/rKys//f39//n5+f/sbGx/9PT0//T09P/09PT/6Sk&#13;&#10;pP////////////////+ysrL/p6en/6ioqP+oqKj/nJyc/6ioqP+oqKj/p6en/7Kysv//////////&#13;&#10;/+3t7f/V1dX/yMjI//f39//q6ur/6urq/+rq6v/q6ur/6urq/+rq6v/q6u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72//////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z8/P+qqqr/&#13;&#10;/////87Ozv/Kysr//////8zMzP/b29v///////////////////////b29v/Jycn/qKio/9ra2v/I&#13;&#10;yMj//////8LCwv/h4eH/qqqq//v7+////////////87Ozv/c3Nz/3d3d/8fHx//n5+f/sbGx/9PT&#13;&#10;0/+oqKj/09PT/9PT0/////////////////+ysrL/9/f3////////////pqam////////////9/f3&#13;&#10;/7Kysv/////////////////j4+P/yMjI///////T09P/qqqq/7CwsP+wsLD/sLCw/6SkpP/4+P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+72//////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+72//////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+72//////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9ra2v/Jycn/0dHR/8fHx//Hx8f/x8fH/7Gxsf+3&#13;&#10;t7f/x8fH/8fHx//Kysr///////z8/P//////qKio////////////8fHx/6ampv/Pz8//qamp/+Pj&#13;&#10;4////////////87Ozv/MzMz/ra2t/7y8vP/n5+f/wsLC////////////qqqq/+rq6v//////////&#13;&#10;///////Dw8P/+fn5////////////pqam////////////+vr6/8rKyv/////////////////j4+P/&#13;&#10;wsLC/7+/v//R0dH/vr6+/9LS0v/S0tL/0tLS/6ioqP/4+P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+72//////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729vf/m5ub/5eXl/+Dg4P/g&#13;&#10;4OD/4ODg/729vf/Hx8f/4ODg/+Dg4P/h4eH/////////////////qKio///////y8vL/pqam/8rK&#13;&#10;yv//////8PDw/6ioqP/p6en//////87Ozv/b29v/+/v7///////n5+f/vLy8/9XV1f++vr7/8fHx&#13;&#10;/62trf/o6Oj/////////////////////////////////pqam////////////////////////////&#13;&#10;///////////c3Nz/oKCg/+Tk5P/R0dH/yMjI/+Li4v/i4uL/4uLi/6ysrP/4+P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b&#13;&#10;29v/3t7e/+Hh4f/i4uL/5OTk/+Xl5f/n5+f/6Ojo/+np6f/q6ur/6+vr/+vr6//s7Oz/7Ozs/+zs&#13;&#10;7P/s7Oz/7e3t/+3t7f/t7e3/7e3t/+3t7f/t7e3/7e3t/+3t7f/t7e3/7Ozs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+72//////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7S0tP/+&#13;&#10;/v7//////////////////////8zMzP/b29v/////////////////////////////////qKio////&#13;&#10;//+2trb/1NTU/////////////////+zs7P+wsLD//////87Ozv/c3Nz////////////Z2dn/tra2&#13;&#10;/9fX1//39/f///////Ly8v+0tLT//v7+////////////////////////////pqam////////////&#13;&#10;///////////////////////////j4+P/7Ozs///////R0dH/2tra///////6+vr/v7+//6ampv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5+f/g4OD/3d3d/+Dg4P/i4uL/4+Pj/+Tk5P/m5ub/5+fn/+np6f/p6en/6urq/+vr&#13;&#10;6//r6+v/6+vr/+zs7P/s7Oz/7Ozs/+zs7P/t7e3/7e3t/+3t7f/t7e3/7e3t/+3t7f/t7e3/7Ozs&#13;&#10;/+vr6/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+72//////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Pj4/+/v7//l5eX/4uLi/+Tk5P/l5eX/5ubm/+jo&#13;&#10;6P/o6Oj/6enp/+rq6v/q6ur/6+vr/+vr6//r6+v/7Ozs/+zs7P/s7Oz/7Ozs/+3t7f/t7e3/7e3t&#13;&#10;/+3t7f/t7e3/7Ozs/+vr6//o6Oj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+72//////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fn5//Dw&#13;&#10;8P/n5+f/5ubm/+fn5//n5+f/6Ojo/+np6f/p6en/6urq/+rq6v/r6+v/6+vr/+vr6//s7Oz/7Ozs&#13;&#10;/+zs7P/t7e3/7e3t/+3t7f/t7e3/7Ozs/+vr6//o6Oj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+72////&#13;&#10;//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fn5//Hx8f/o6Oj/5+fn/+jo6P/o6Oj/6enp/+np6f/q6ur/6urq&#13;&#10;/+vr6//r6+v/7Ozs/+zs7P/s7Oz/7e3t/+3t7f/t7e3/7Ozs/+vr6//o6Oj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72//////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fn5//Hx8f/q6ur/6Ojo&#13;&#10;/+jo6P/p6en/6enp/+rq6v/r6+v/6+vr/+zs7P/s7Oz/7Ozs/+3t7f/t7e3/7Ozs/+vr6//o6Oj/&#13;&#10;4+Pj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+72//////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Pj4//Hx8f/p6en/6Ojo/+np6f/q6ur/6urq/+vr6//s7Oz/7Ozs/+zs7P/t7e3/&#13;&#10;7Ozs/+vr6//o6Oj/4+Pj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72//////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8PDw/+jo6P/p6en/6urq/+vr6//r6+v/&#13;&#10;7Ozs/+zs7P/t7e3/7Ozs/+vr6//o6Oj/4+Pj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+72//////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o6Oj/&#13;&#10;6enp/+rq6v/r6+v/6+vr/+zs7P/s7Oz/7Ozs/+vr6//o6Oj/4+Pj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6+72&#13;&#10;//////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y8vL/6enp/+rq6v/q6ur/6+vr/+zs7P/s7Oz/7Ozs/+vr6//o6Oj/4+Pj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+72//////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6+vr/+np6f/q6ur/6+vr/+zs7P/s7Oz/7Ozs/+vr6/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72//////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PT0/+np6f/q6ur/6+vr/+vr6//s&#13;&#10;7Oz/6+vr/+vr6//o6Oj/4+Pj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+72//////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/+jo6P/p&#13;&#10;6en/6urq/+vr6//s7Oz/6+vr/+vr6//o6Oj/4+Pj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+72//////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+jo6P/p6en/6urq/+vr6//s7Oz/6+vr/+vr6//o6Oj/4+Pj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+72//////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jo6P/p6en/6urq/+vr6//s7Oz/6+vr/+vr6//o6Oj/4+Pj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72//////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fn5//p6en/6urq/+vr6//r6+v/6+vr/+vr&#13;&#10;6//o6Oj/4+Pj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+72//////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fn5//o6Oj/6urq/+rq&#13;&#10;6v/r6+v/6+vr/+vr6//o6Oj/4+Pj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+72//////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n&#13;&#10;5//o6Oj/6enp/+rq6v/r6+v/6+vr/+vr6//o6Oj/4+Pj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+72//////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fn5//o6Oj/6enp/+rq6v/r6+v/6+vr/+vr6//o6Oj/4+Pj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+72//////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fn5//o6Oj/6enp/+rq6v/r6+v/6+vr/+rq6v/o6Oj/4+Pj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+72//////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fn5//o6Oj/6enp/+rq6v/r6+v/6+vr&#13;&#10;/+rq6v/o6Oj/4+Pj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+72//////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fn5//o6Oj/6enp&#13;&#10;/+rq6v/r6+v/6+vr/+rq6v/o6Oj/4+Pj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+72//////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fn5//o6Oj/6enp/+rq6v/r6+v/6+vr/+rq6v/o6Oj/4+Pj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x&#13;&#10;8fH/1tbW/9ra2v/6+v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+72////&#13;&#10;//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fn5//o6Oj/6enp/+rq6v/r6+v/6+vr/+rq6v/o6Oj/4+Pj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72//////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fn5//o6Oj/6enp/+rq6v/r6+v/6+vr/+rq6v/o6Oj/&#13;&#10;4+Pj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+72//////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fn5//o6Oj/6enp/+rq6v/r6+v/&#13;&#10;6+vr/+rq6v/o6Oj/4+Pj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6+7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72//////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fn5//o6Oj/&#13;&#10;6enp/+rq6v/r6+v/6+vr/+rq6v/o6Oj/4+Pj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6+7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+72//////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fn5//o6Oj/6enp/+rq6v/r6+v/6+vr/+rq6v/o6Oj/4+Pj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6+7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6+72&#13;&#10;//////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fn5//o6Oj/6enp/+rq6v/r6+v/6+vr/+rq6v/o6Oj/4+Pj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6+7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+72//////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l5eX/6urq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6+7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72//////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ycn/MjIy/+np6f//////&#13;&#10;/////////////////////////////////////////////////////+fn5//o6Oj/6enp/+rq6v/r&#13;&#10;6+v/6+vr/+rq6v/o6Oj/4+Pj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6+7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+72//////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urq6/zU1Nf/s7Oz//////////////////////////////////////////////////////+fn5//o&#13;&#10;6Oj/6enp/+rq6v/r6+v/6+vr/+rq6v/o6Oj/4+Pj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6+7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+72//////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W1tf84ODj/7+/v////////////////////////////////////////&#13;&#10;/////////+fn5//o6Oj/6enp/+rq6v/r6+v/6+vr/+rq6v/o6Oj/4+Pj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6+7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+72//////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wsLD/Ozs7//Ly8v//////////////////&#13;&#10;/////////////////////////+fn5//o6Oj/6enp/+rq6v/r6+v/6+vr/+rq6v/o6Oj/4+Pj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6+7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72//////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n5+f/0xMTP//&#13;&#10;/////////////////////////////////////////+fn5//o6Oj/6enp/+rq6v/r6+v/6+vr/+rq&#13;&#10;6v/o6Oj/4+Pj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6+7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+72//////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0&#13;&#10;9PT/QEBA/6mpqf///////////////////////////////////////////+fn5//o6Oj/6enp/+rq&#13;&#10;6v/r6+v/6+vr/+rq6v/o6Oj/4+Pj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6+7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+72//////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29v9ERET/oqKi/////////////////////////////////////////////////+fn&#13;&#10;5//o6Oj/6enp/+rq6v/r6+v/6+vr/+rq6v/o6Oj/4+Pj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6+7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+72//////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Pj4/0hISP+cnJz/////////////////////////////////////////&#13;&#10;/////////////+fn5//o6Oj/6enp/+rq6v/r6+v/6+vr/+rq6v/o6Oj/4+Pj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6+7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+72//////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+fn/TExM/5WVlf//////////////////////////////&#13;&#10;/////////////////////////////+fn5//o6Oj/6enp/+rq6v/r6+v/6+vr/+rq6v/o6Oj/4+Pj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6+7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+72////////////////////////////////////////////////////&#13;&#10;////////////////////////////////////////////////////////6+7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2trb/kpKS////////////////////&#13;&#10;/////////////////////////////////////////////+fn5//o6Oj/6enp/+rq6v/r6+v/6+vr&#13;&#10;/+rq6v/o6Oj/4+Pj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6+7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+72////////////////////////////////////&#13;&#10;////////////////////////////////////////////////////////////////////////6+7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fn5//o6Oj/6enp&#13;&#10;/+rq6v/r6+v/6+vr/+rq6v/o6Oj/4+Pj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6+7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+72////////////////////&#13;&#10;////////////////////////////////////////////////////////////////////////////&#13;&#10;////////////6+7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fn5//o6Oj/6enp/+rq6v/r6+v/6+vr/+rq6v/o6Oj/4+Pj/9/f3//c3+f/////////////////&#13;&#10;////////////////////////////////////////////////////////////////////////////&#13;&#10;/////////////////////////////////////////+zv9v/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//+zv9v//////////////////&#13;&#10;////////////////////////////////////////////////////////////////////////////&#13;&#10;/////////////+zv9v/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//+zv9v//////////////////////////////////////////////&#13;&#10;////////////////////////////////////////////////////////7O/2//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//7O/2////&#13;&#10;////////////////////////////////////////////////////////////////////////////&#13;&#10;////////////////////////////7O/2//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fn5//o6Oj/6enp/+rq6v/r6+v/6+vr/+rq6v/o6Oj/4+Pj/9/f3//c3+f/&#13;&#10;////////////////////////////////////////////////////////////////////////////&#13;&#10;//////////////////////////////////////////////////////////Hz+P/3+P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/j7//Hz+P//&#13;&#10;////////////////////////////////////////////////////////////////////////////&#13;&#10;//////////////////////////////Hz+P/3+P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/j7//Hz+P//////////////////////////////&#13;&#10;////////////////////////////////////////////////////////////////////////8fP4&#13;&#10;//f4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3+Pv/8fP4////////////////////////////////////////////////////////////////&#13;&#10;////////////////////////////////////////////8fP4//f4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fn5//o6Oj/6enp/+rq6v/r6+v/6+vr/+rq6v/o6Oj/&#13;&#10;4+Pj/9/f3//c3+f/////////////////////////////////////////////////////////////&#13;&#10;//////////////////////////////////////////////////////////////////////////v7&#13;&#10;/f/s7/b/9/j7//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//3&#13;&#10;+Pv/7O/2//v7/f//////////////////////////////////////////////////////////////&#13;&#10;//////////////////////////////////////////////v7/f/s7/b/9/j7//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//3+Pv/7O/2//v7/f//////////////&#13;&#10;////////////////////////////////////////////////////////////////////////////&#13;&#10;////////////+/v9/+zv9v/3+Pv/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///f4+//s7/b/+/v9////////////////////////////////////////////////&#13;&#10;////////////////////////////////////////////////////////////+/v9/+zv9v/3+Pv/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fn5//o6Oj/6enp/+rq6v/r6+v/&#13;&#10;6+vr/+rq6v/o6Oj/4+Pj/9/f3//c3+f/////////////////////////////////////////////&#13;&#10;////////////////////////////////////////////////////////////////////////////&#13;&#10;///////////////////7+/3/8fP4/+zv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zv9v/x8/j/+/v9////////////////////////////////////////////////////&#13;&#10;///////////////////////////////////////////////////////////////////7+/3/8fP4&#13;&#10;/+zv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zv9v/x8/j/+/v9////&#13;&#10;////////////////////////////////////////////////////////////////////////////&#13;&#10;//////////////////////////////////v7/f/x8/j/7O/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7O/2//Hz+P/7+/3/////////////////////////////////////&#13;&#10;////////////////////////////////////////////////////////////////////////////&#13;&#10;//////v7/f/x8/j/7O/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fn5//o6Oj/&#13;&#10;6enp/+rq6v/r6+v/6+vr/+rq6v/o6Oj/4+Pj/9/f3//c3+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fn5//o6Oj/6enp/+rq6v/r6+v/6+vr/+rq6v/o6Oj/4+Pj/9/f3//c3+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fn5//o6Oj/6enp/+rq6v/r6+v/6+vr/+rq6v/o6Oj/4+Pj/9/f3//c&#13;&#10;3+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/o6Oj/6enp/+rq6v/r6+v/6+vr/+rq6v/o&#13;&#10;6Oj/4+Pj/9/f3//c3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fn5//o6Oj/6enp/+rq6v/r&#13;&#10;6+v/6+vr/+rq6v/o6Oj/4+Pj/9/f3//c3+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fn5//o&#13;&#10;6Oj/6enp/+rq6v/r6+v/6+vr/+rq6v/o6Oj/4+Pj/9/f3//c3+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fn5//o6Oj/6enp/+rq6v/r6+v/6+vr/+rq6v/o6Oj/4+Pj/9/f3//c3+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fn5//o6Oj/6enp/+rq6v/r6+v/6+vr/+rq6v/o6Oj/4+Pj/9/f&#13;&#10;3//c3+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fn5//o6Oj/6enp/+rq6v/r6+v/6+vr/+rq&#13;&#10;6v/o6Oj/4+Pj/9/f3//c3+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fn5//o6Oj/6enp/+rq&#13;&#10;6v/r6+v/6+vr/+vr6//o6Oj/4+Pj/9/f3//c3+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n&#13;&#10;5//o6Oj/6enp/+rq6v/r6+v/6+vr/+vr6//o6Oj/4+Pj/9/f3//c3+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fn5//o6Oj/6urq/+rq6v/r6+v/6+vr/+vr6//o6Oj/4+Pj/9/f3//c3+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fn5//p6en/6urq/+vr6//r6+v/6+vr/+vr6//o6Oj/4+Pj&#13;&#10;/9/f3//c3+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jo6P/p6en/6urq/+vr6//s7Oz/6+vr&#13;&#10;/+vr6//o6Oj/4+Pj/9/f3//c3+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+jo6P/p6en/6urq&#13;&#10;/+vr6//s7Oz/6+vr/+vr6//o6Oj/4+Pj/9/f3//c3+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/+jo6P/p6en/6urq/+vr6//s7Oz/6+vr/+vr6//o6Oj/4+Pj/9/f3//c3+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PT0/+np6f/q6ur/6+vr/+vr6//s7Oz/6+vr/+vr6//o6Oj/4+Pj/9/f3//c3+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6+vr/+np6f/q6ur/6+vr/+zs7P/s7Oz/7Ozs/+vr6//o6Oj/&#13;&#10;4+Pj/9/f3//c3+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8vL/6enp/+rq6v/q6ur/6+vr/+zs7P/s7Oz/&#13;&#10;7Ozs/+vr6//o6Oj/4+Pj/9/f3//c3+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o6Oj/6enp/+rq6v/r6+v/&#13;&#10;6+vr/+zs7P/s7Oz/7Ozs/+vr6//o6Oj/4+Pj/9/f3//c3+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8PDw/+jo6P/p6en/&#13;&#10;6urq/+vr6//r6+v/7Ozs/+zs7P/t7e3/7Ozs/+vr6//o6Oj/4+Pj/9/f3//c3+f/////////////&#13;&#10;////////////////////////////////////////////////////////////////////////////&#13;&#10;///////////////////////////////////////////////////7+/3/8fP4/+zv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vu9v/r7vb/6+72/+vu9v/r7vb/6+72/+vu&#13;&#10;9v/r7vb/6+72/+vu9v/r7vb/6+72/+vu9v/r7vb/6+72/+vu9v/r7vb/6+72/+vu9v/r7vb/6+72&#13;&#10;/+vu9v/r7vb/6+72/+vu9v/r7vb/6+72/+vu9v/r7vb/6+72/+vu9v/r7vb/6+72/+vu9v/r7vb/&#13;&#10;6+72/+vu9v/r7vb/6+72/+vu9v/r7vb/6+72/+vu9v/r7vb/6+72/+vu9v/r7vb/6+72/+vu9v/r&#13;&#10;7vb/6+72/+vu9v/r7vb/6+72/+vu9v/r7vb/6+72/+zv9v/x8/j/+/v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fn5//Hx8f/p6en/&#13;&#10;6Ojo/+np6f/q6ur/6urq/+vr6//s7Oz/7Ozs/+zs7P/t7e3/7Ozs/+vr6//o6Oj/4+Pj/9/f3//c&#13;&#10;3+f/////////////////////////////////////////////////////////////////////////&#13;&#10;//////////////////////////////////////////////////////////////v7/f/s7/b/9/j7&#13;&#10;//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//3+Pv/7O/2//v7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//Ly8v/q6ur/&#13;&#10;6Ojo/+jo6P/p6en/6enp/+rq6v/r6+v/6+vr/+zs7P/s7Oz/7Ozs/+3t7f/t7e3/7Ozs/+vr6//o&#13;&#10;6Oj/4+Pj/9/f3//c3+f/////////////////////////////////////////////////////////&#13;&#10;////////////////////////////////////////////////////////////////////////////&#13;&#10;//Hz+P/3+P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/j7//Hz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fn5//Hx8f/o6Oj/&#13;&#10;5+fn/+jo6P/o6Oj/6enp/+np6f/q6ur/6urq/+vr6//r6+v/7Ozs/+zs7P/s7Oz/7e3t/+3t7f/t&#13;&#10;7e3/7Ozs/+vr6//o6Oj/5OTk/9/f3//c3+f/////////////////////////////////////////&#13;&#10;////////////////////////////////////////////////////////////////////////////&#13;&#10;/////////////////+zv9v/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//+zv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Pj4//Dw8P/o6Oj/&#13;&#10;5ubm/+fn5//n5+f/6Ojo/+np6f/p6en/6urq/+rq6v/r6+v/6+vr/+vr6//s7Oz/7Ozs/+zs7P/t&#13;&#10;7e3/7e3t/+3t7f/t7e3/7Ozs/+vr6//o6Oj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///9X///+u/v//kP3//4L9//91/f//cP3//3b9//+D/f//kv3//6/+&#13;&#10;///X////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L///+x/v//i/3//3v8/v90/P7/b/z+/238/v9q/P7/afz+/2r8&#13;&#10;/v9t/P7/b/z+/3X8/v98/P7/jP3//7X+///k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////x////tf7+/5D9/v95/f7/bPz+/2j8/v9o/P7/aPz+/2j8&#13;&#10;/v9o/P7/aPz+/2j8/v9o/P7/aPz+/2j8/v9o/P7/bPz+/3r9/v+S/f7/uf7+//P////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P///93+//+l/v//fP3+/2z8/v9o/P7/aPz+/2j8&#13;&#10;/v9o/P7/aPz+/2j8/v9o/P7/aPz+/2j8/v9o/P7/aPz+/2j8/v9o/P7/aPf9/2fj+P9qxfL/eK3t&#13;&#10;/5ma6v+ifOf/oHXl/5xv5P+abOP/nG7k/6B15f+lfOb/sY7q/7+h7v/QuvL/5tv4//r4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3////1v7//5z9//9u/f//afz+/2j8&#13;&#10;/v9o/P7/aPz+/2j8/v9o/P7/aPz+/2j8/v9o/P7/aPz+/2j8/v9o+f3/aO77/2bT9f9jtO//X47p&#13;&#10;/1xt4v9aU93/WD3Y/1gs1f9aEdL/WAvR/1QGz/9SA8//UwXP/1cL0P9cEtL/ZyHV/3My2P+CSdz/&#13;&#10;lmbi/66J6f/Eqe//2sr1//Dp+//8+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////Z/v//nf3//2r9&#13;&#10;//9o/P7/aPz+/2j8/v9o/P7/aPz+/2j8/v9o/P7/aPz+/2j8/v9o/P7/aPf9/2fk+f9kvfH/X4/p&#13;&#10;/1xq4f9YQNn/UxTS/1IO0P9VJdT/VznY/1hD2v9YTtz/W1Te/3VY3/+KWt//jVjf/4pU3v+GTt3/&#13;&#10;fkPb/3Y22f9pJNX/XBHS/1oO0f9xMNj/j1zg/62H6P/Ls/H/59z4//r4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X/&#13;&#10;//+l/v//bv3//2j8/v9o/P7/aPz+/2j8/v9o/P7/aPz+/2j8/v9o/P7/aPz+/2j5/f9n5/r/ZMXz&#13;&#10;/2CM6P9aQdn/UQLP/1MW0v9VJtX/VjTY/1pY3v9gi+b/ZbTu/2fL9P9n4fj/bu37/6j2/f/k+/7/&#13;&#10;+vj+//Tv/P/s4/r/3Mv1/8qx8P+viun/kV3g/3c42f9qJtX/XxbS/1UH0P9xL9f/pHrm/9K+8//s&#13;&#10;4/r//Pv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///7H+/v94/P7/aPz+/2j8/v9o/P7/aPz+/2j8/v9o/P7/aPz+/2j8/v9o+/7/aPT8&#13;&#10;/2bW9/9hkuj/WDfY/1EFz/9SENH/VSPV/15w4f9kqOz/Z9r3/2j2/f9o/P7/aPz+/2j8/v9o/P7/&#13;&#10;aPz+/3n9/v+3/v7/+///////////////////////////////+/r+/+vi+v/Fqu//nG/k/3Iy2P9d&#13;&#10;E9L/VwrQ/2sn1v+le+b/4tT3//Xx/P/9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2f///479/v9o/P7/aPz+/2j8/v9o/P7/aPz+/2j8/v9o/P7/aPz+&#13;&#10;/2j8/v9o8/z/Z7nw/1Yg1v9RAM//UAHO/1Uo1f9ghOX/Z+H4/2j6/v9o/P7/aPz+/2j8/v9o/P7/&#13;&#10;aPz+/2j8/v9o/P7/aPz+/2j8/v+T/f7/2///////////////////////////////////////////&#13;&#10;/////////+7m+v+xjOr/cjHY/1ICz/9SBM//XhbT/7uc7f/w6f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o/7//3T8/v9o/P7/aPz+/2j8/v9o/P7/aPz+&#13;&#10;/2j8/v9o/P7/aPz+/2fi+P9hjOf/UxfS/1EEz/9XMNX/X4Pl/2XN9P9n7/v/aPn9/2j8/v9o/P7/&#13;&#10;aPz+/2j8/v9o/P7/aPz+/2j8/v9o/P7/aPz+/2j8/v91/f7/qP7/////////////////////////&#13;&#10;//////////////////////////38/v/28v3/4dP3/7OP6v9zMtj/UgLP/10S0v+dceX/4NH3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////if3//2r8/v9o/P7/aPz+&#13;&#10;/2j8/v9o/P7/aPz+/2j8/v9o+f7/ZMjz/11t4f9UHdP/UQHO/11g3/9jtu//ZuT5/2j2/f9o/P7/&#13;&#10;aPz+/2j8/v9o/P7/aPz+/2j8/v9o/P7/aPz+/2j8/v9o/P7/aPz+/2j8/v9q/P7/j/3//+v////+&#13;&#10;////////////////////////////////////////////////////+/r+//Dq+//VwvP/mWni/1sP&#13;&#10;0f9gF9P/i1bf/8uz8f/8+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C/v//fP3+&#13;&#10;/2j8/v9o/P7/aPz+/2j8/v9o/P7/aPz+/2j5/v9itO//Wlne/1Qa0/9TENL/X3nk/2XJ8/9o8fz/&#13;&#10;aPz+/2j8/v9o/P7/aPz+/2j8/v9o/P7/aPz+/2j8/v9o/P7/aPz+/2j8/v9o/P7/aPz+/2j8/v9o&#13;&#10;/P7/gf3+/8r+///+////////////////////////////////////////////////////////////&#13;&#10;///6+P7/49X3/6uE6P9sKNb/XxbS/4BG3P+8nez//Pr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f/f//dPz+/2j8/v9o/P7/aPz+/2j8/v9o/P7/aPz+/2S/8f9aWt7/VBrS/1Yu1/9fg+f/&#13;&#10;Z9z3/2j3/f9o/P7/aPz+/2j8/v9o/P7/aPz+/2j8/v9o/P7/aPz+/2j8/v9o/P7/aPz+/2j8/v9o&#13;&#10;/P7/aPz+/2j8/v9o/P7/d/z+/6v+///9////////////////////////////////////////////&#13;&#10;/////////////////////////v7//+vh+f+3luv/ez7a/18V0v98P9r/x63w//7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6/f//bPz+/2j8/v9o/P7/aPz+/2j4/f9n5Pn/&#13;&#10;XnXj/1Qc0/9VIdX/X4Ln/2fq+v9o/P7/aPz+/2j8/v9o/P7/aPz+/2j8/v9o/P7/aPz+/2j8/v9o&#13;&#10;/P7/aPz+/2j8/v9o/P7/aPz+/2j8/v9o/P7/aPz+/2j8/v9o/P7/bfz+/4v9///8////////////&#13;&#10;////////////////////////////////////////////////////////////////////////9O/8&#13;&#10;/72e7f9xMNf/WQzR/45b4f/ez/b/+vf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w/f//avz+/2j8/v9o/P7/&#13;&#10;aPv+/2fo+v9jkun/UhPS/1MV0v9ff+X/aN73/2j8/v9o/P7/aPz+/2j8/v9o/P7/aPz+/2j8/v9o&#13;&#10;/P7/aPz+/2j8/v9o/P7/aPz+/2j8/v9o/P7/aPz+/2j8/v9o/P7/aPz+/2j8/v9o/P7/avz+/4L9&#13;&#10;///8////////////////////////////////////////////////////////////////////////&#13;&#10;/////////////////+7m+v+3luv/YhnT/1EBz/+jeeb/5tr4//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x/f//&#13;&#10;avz+/2j8/v9o/P7/aPX8/2S+8v9TANH/UQXP/1914v9m1PX/aPz+/2j8/v9o/P7/aPz+/2j8/v9o&#13;&#10;/P7/aPz+/2j8/v9o/P7/aPz+/2j8/v9o/P7/aPz+/2j8/v9o/P7/aPz+/2j8/v9o/P7/aPz+/2j8&#13;&#10;/v9o/P7/avz+/4P9///8////////////////////////////////////////////////////////&#13;&#10;///////////////////////////////////////r4vn/qoLn/1YI0P9aD9H/vqHt//fz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o/v//d/z+/2j8/v9lyPP/XGHf/1IN0P9a&#13;&#10;T9v/Ztz3/2j5/f9o/P7/aPz+/2j8/v9o/P7/aPz+/2j8/v9o+/7/WuT+/0i///8+ov//PZz//z2c&#13;&#10;//89nP//PZz//z2c//89nP//PZz//z2c//89nP//PZz//z2c//89nP//QZz//1Oc//9znP//dJz/&#13;&#10;/3Sc//90nP//dJz//3Sc//90nP//dJz//3Sc//97of//nLn//9Le///+/v//////////////////&#13;&#10;/////////////////v3///by/f+SYeH/YBfT/4FH3P/Lsv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////f/3+/2jz/P9g&#13;&#10;ken/VR3T/1Qf1P9ksu//Z/P8/2j8/v9o/P7/aPz+/2j8/v9o/P7/aPz+/2j8/v9b5f7/RbH//zOE&#13;&#10;//8uev//Ln3//y59//8uff//Ln3//y59//8uff//Ln3//y59//8uff//Ln3//y59//8uff//M33/&#13;&#10;/0B7//9GfP//R3z//0d8//9HfP//R3z//0d8//9HfP//R3z//0d8//9Def//ToH//4Cl///X4v//&#13;&#10;///////////////////////////////////////////QufL/eDra/2AW0/+ecuT/9vL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uv7/4xX4P9SBtD/WlXe/2jy&#13;&#10;/P9o/P7/aPz+/2j8/v9o/P7/aPz+/2j8/v9o/P7/aPz+/2j8/v9EtP//MH7//z+b//9f7v7/aPz+&#13;&#10;/2j8/v9o/P7/aPz+/2j8/v9o/P7/aPz+/2j8/v9o/P7/Zvj+/373/v/A+///////////////////&#13;&#10;///////////6+///vtD//1eI//9HfP//2OP///n7///v8///j6///0B3//9+o///////////////&#13;&#10;////////////////////////////////////+fb9/6R65v9XCtD/djfZ/+7m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7ny/3o+&#13;&#10;2v9YJtT/Y4jn/2j8/v9o/P7/aPz+/2j8/v9o/P7/aPz+/2j8/v9o/P7/aPz+/2j8/v9EtP//MH7/&#13;&#10;/z+b//9f7v7/aPz+/2j8/v9o/P7/aPz+/2j8/v9o/P7/aPz+/2j8/v9o/P7/Wtr//47V///W6f//&#13;&#10;/v/////////////////////////h6v//jK7//y1q//83cf//q8P//+7z///v8///j6///0B3//9+&#13;&#10;o////////////////////////////////////////////////////////72d7P9uK9b/aiXV/8Gl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kF3g/1wR0f+TYuH/5d75/+v////E/v//iP3+&#13;&#10;/278/v9o/P7/aPz+/2j8/v9o/P7/aPz+/2j8/v9EtP//MH7//z+b//9f7v7/aPz+/2j8/v9a5v//&#13;&#10;RK///z+l//9Y0P7/ifv+/7Px//9clf//SX///0R6//9BeP//YY///8PU///9/v///v7//6vD//9d&#13;&#10;i///bpj//6vD//9Mf///N3H//7bK///k6///kbD//0B3//9+o///////////////////////////&#13;&#10;/////////////////////////////+3l+v+ogef/VwrQ/28t1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hU7d/1cK0P+bbeP/8+38&#13;&#10;//7////2////0f7//63+//+I/f//b/z+/2j8/v9o/P7/aPz+/2j8/v9EtP//MH7//z+b//9f7v7/&#13;&#10;Z/v+/1/t//9Dr///Mn7//zB3//9fqP//uOv//67L//9Dev//dp3//5Gw//9ok///PHX//3Oc///m&#13;&#10;7f//5Ov//3if//9ejP//pr///9nk//9wmf//Mm7//5Cw///U4f//krH//0B3//9+o///////////&#13;&#10;//////////////////////////////////////////////Xx/f+yj+r/VAbP/2Ea0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gkrc/1UI0P+dcOT/9fH9////////////&#13;&#10;//////////////////////////////////////////+Ws///Sn7//2iT//+jvf//R3v//3ug///f&#13;&#10;6P///v7//+Dp//+RsP//N3H//1GE///e5////P3/////////////8PT//7bK//88df//UIP//8HT&#13;&#10;///6/P/////////////5+///tMn//3ui//+nwP//gqb//0J5//9+o///////////////////////&#13;&#10;//////////////////////////////////j0/f+1kuv/UwXP/14U0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iVTe/1kN0f+YaOL/&#13;&#10;7ub6//////////////////////////////////////////////////////+Ws///SHz//3Ob///j&#13;&#10;6v//3uf///T2///9/f////////v8///J2P//cpz//6C8///z9v////////////////////////P3&#13;&#10;//+vxf//wtP//+zy/////////////////////////f7///z9///v8///j6///0B3//9+o///////&#13;&#10;//////////////////////////////////////////////////Ls+/+uiej/VQjQ/2gj1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Nf3/4ZO3f9dEtL/mGji//r4/v//&#13;&#10;//////////////////////////////////////////////+2y///Xo3//0l9//99ov//lLL//5Sy&#13;&#10;//+Usv//lLL//5Sy//+Usv//lLL//5Sy//+Usv//lLL//5Sy//+Usv//lLL//5Sy//+Usv//lLL/&#13;&#10;/5Sy//+Usv//lLL//5Sy//+Usv//lLL//5Sy//+Bpf//U4X//06B//+nwP//////////////////&#13;&#10;////////////////////////////////+/r+/66I6P9gF9P/cTDY/9zM9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j+/51v5P9c&#13;&#10;EdL/gEbc/+ba+P/////////////////////////////////////////////////i6///mbb//1aH&#13;&#10;//9Def//RXr//0V6//9Gev//Rnr//0Z6//9Gev//Rnr//0Z6//9Gev//Rnr//0Z6//9Gev//Rnr/&#13;&#10;/0Z6//9Gev//Rnr//0Z6//9Gev//Rnr//0Z6//9Gev//Rnr//0V6//9Def//UoT//4iq///d5v//&#13;&#10;////////////////////////////////////////////////6uD5/5Zl4v9ZDdH/h0/e//n2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Tu/P+keub/VAbQ/20r1//m2fj//Pr+////&#13;&#10;//////////////////////////////////+2y///bZf//0t+//9Lfv//S3///0t///9Lf///S3//&#13;&#10;/0t///9Lf///S3///0t///9Lf///S3///0t///9Lf///S3///0t///9Lf///S3///0t///9Lf///&#13;&#10;S3///0t///9Lf///S3///0t///9Lfv//S37//2KP//+mv///////////////////////////////&#13;&#10;///////////////q3/n/g0rd/1QG0P+OWeD/8er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//Ir/D/ej3a/1wS&#13;&#10;0v+XZ+P/8uz7//////////////////////////////////////+zyP//Z5P//0N6//9Def//Q3n/&#13;&#10;/0N5//9Def//Q3n//0N5//9Def//Q3n//0N5//9Def//Q3n//0N5//9Def//Q3n//0N5//9Def//&#13;&#10;Q3n//0N5//9Def//Q3n//0N5//9Def//Q3n//0N5//9Def//Q3r//1yL//+ivP//////////////&#13;&#10;//////////////////////////////+nf+f/ZiHV/3Ev1/+4l+v//v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u5vr/r4vp/1YJ0P9gF9P/077z//f0/f/////////////////////////////////w9f//3uf/&#13;&#10;/9Tg///U4P//1OD//9Tg///U4P//1OD//9Tg///U4P//1OD//9Tg///U4P//1OD//9Tg///U4P//&#13;&#10;1OD//9Tg///U4P//1OD//9Tg///U4P//1OD//9Tg///U4P//1OD//9Tg///U4P//1OD//9vl///t&#13;&#10;8v///////////////////////////////////Pr+/+TY+P90Ndn/VwvQ/5tt4//o3v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On7/7yd7f9XC9D/YhrT/7SR6v/s4/r/////&#13;&#10;////////////////////////////////////////////////////////////////////////////&#13;&#10;////////////////////////////////////////////////////////////////////////////&#13;&#10;///////////////////////////////////////////////////////////////y7fz/w6jv/2cg&#13;&#10;1P9ZDtH/qYLn/+nf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z+/+bb+P+NWeD/WAzR&#13;&#10;/3c42f++oO3/8uz7////////////////////////////////////////////////////////////&#13;&#10;////////////////////////////////////////////////////////////////////////////&#13;&#10;//////////////////////////////////////////////////////////////////////////Xx&#13;&#10;/P/NtfH/fkLb/1ICz/+DS93/1sT0//z7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2/f/ZyPX/fULc/1oO0f+CSNz/yK7w//j1/f//////////////////////////////////////&#13;&#10;////////////////////////////////////////////////////////////////////////////&#13;&#10;////////////////////////////////////////////////////////////////////////////&#13;&#10;////////+vf+/9S/8/+PW+D/VQfQ/28t2P/JsPD/9O7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//x63w/3k72v9aD9H/h1De/9TB9P/59/7/////////////////&#13;&#10;////////////////////////////////////////////////////////////////////////////&#13;&#10;////////////////////////////////////////////////////////////////////////////&#13;&#10;///////////////////6+P7/3Mz2/5do4/9ZDdH/aibW/72e7f/07/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WU6/9yMdj/WxDR/4JJ3f/Zx/X/&#13;&#10;+fb9//7+////////////////////////////////////////////////////////////////////&#13;&#10;////////////////////////////////////////////////////////////////////////////&#13;&#10;//////////////////////////////r4/v/ez/b/k2Li/10T0v9nItX/pn7n//38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4/v+viun/&#13;&#10;ZyHU/1MEz/9pJNX/y7Lw//by/f//////////////////////////////////////////////////&#13;&#10;////////////////////////////////////////////////////////////////////////////&#13;&#10;/////////////////////////////////////////v3//9S/8/96Pdr/VQfP/2EZ0/+bbeP/+vf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z7Pz/v6Lu/3g62v9TBc//YRjT/6qD5//p3vn/////////////////////////////&#13;&#10;////////////////////////////////////////////////////////////////////////////&#13;&#10;///////////////////////////////////////////////////z7fz/uJbr/2wp1v9WCND/cC7X&#13;&#10;/7GM6v/v6Pv/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//8+38/8648v+NWeD/UwTP/2Mc1P+MV9//w6ju/+/n+///&#13;&#10;////////////////////////////////////////////////////////////////////////////&#13;&#10;////////////////////////////////////////////////////////8+38/8638v+UY+H/ZyHU&#13;&#10;/1QF0P+DSt3/wqfv/+/n+//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z/f/Zx/X/oHTl/2Qe1P9e&#13;&#10;FNL/czPY/5dm4v/EqO//8uv7//79////////////////////////////////////////////////&#13;&#10;//////////////////////////////////////////////////////////////Tv/P/MtfH/nnLk&#13;&#10;/3g62v9fFtL/WQ7R/5Zl4v/PufL/8u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+v7/5tv4/7aU6/+LVd//ZiDV/10T0v94Otr/nnHk/7+i7f/YxvT/7+j7//z7/v//////////////&#13;&#10;/////////////////////////////////////////////////////////fz+//Pu/P/czPb/xKnv&#13;&#10;/6R65v9/RNv/YRnT/2AY0/+DS93/rYjo/97P9v/49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r3/v/YxvT/rYfo/4VM3f9mINT/VQjQ/3Av1/+LVt//pn3m/76f&#13;&#10;7f/Ru/L/4NL3/+rh+f/z7vz/+PX9//z7/v/9/f///Pv+//n2/v/18Pz/7OP6/+LV9//UwPP/waXu&#13;&#10;/6uE6P+QXeD/dTbZ/1oP0f9iG9P/f0Tb/6V75v/Ru/P/+fb9//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X9/9rJ9f+nfuf/fkLb/28t&#13;&#10;1/9iGdP/VwrQ/2IZ0/98QNr/l2fi/6iA5/+4l+v/wKPu/8at7//JsfD/x67w/8Gl7v+6muz/q4To&#13;&#10;/5pr4/+BR9z/Zh/U/1YI0P9fFtL/bSrW/3s+2v+fc+T/0bvy//by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+v7/7OP6/8as7/+gdOX/f0Pc/2om1v9iGtP/XBLS/1gM0P9VB8//UwTP/1ECz/9RAc7/UQLO&#13;&#10;/1MEz/9UBs//WAvQ/1wR0f9hGNP/aSTV/3k72v+aa+P/wKLu/+XZ+P/59v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fb9/93N9f+1k+v/lmXj/39E3P9qJtb/YBfT&#13;&#10;/1gM0f9UBtD/VgrR/14V0v9nItX/fD/b/5Jf4f+viun/1cLz//fz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+/v7//f39//z8/P/7+/v/+vr6//n5+f/39/f/9fX1//Pz8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+/v7//f39//z8/P/7+/v/+vr6//n5+f/3&#13;&#10;9/f/9fX1//Pz8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+/v7//f39//z8/P/7&#13;&#10;+/v/+vr6//n5+f/39/f/9fX1//Pz8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+&#13;&#10;/v7//f39//z8/P/7+/v/+vr6//n5+f/39/f/9fX1//Pz8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+/v7//f39//z8/P/7+/v/+vr6//n5+f/39/f/9fX1//Pz8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+/v7//f39//z8/P/7+/v/+vr6//n5+f/39/f/9fX1//Pz&#13;&#10;8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+/v7//f39//z8/P/7+/v/+vr6//n5&#13;&#10;+f/39/f/9fX1//Pz8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+/v7//f39//z8&#13;&#10;/P/7+/v/+vr6//n5+f/39/f/9fX1//Pz8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+/v7//f39//z8/P/7+/v/+vr6//n5+f/39/f/9fX1//Pz8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+/v7//f39//z8/P/7+/v/+vr6//n5+f/39/f/9fX1//Pz8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+/v7//f39//z8/P/7+/v/+vr6//n5+f/39/f/9fX1&#13;&#10;//Pz8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+/v7//f39//z8/P/7+/v/+vr6&#13;&#10;//n5+f/39/f/9fX1//Pz8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+/v7//f39&#13;&#10;//z8/P/7+/v/+vr6//n5+f/39/f/9fX1//Pz8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+/v7//f39//z8/P/7+/v/+vr6//n5+f/39/f/9fX1//Pz8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+/v7//f39//z8/P/7+/v/+vr6//n5+f/39/f/9fX1//Pz8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+/v7//f39//z8/P/7+/v/+vr6//n5+f/39/f/&#13;&#10;9fX1//Pz8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+/v7//f39//z8/P/7+/v/&#13;&#10;+vr6//n5+f/39/f/9fX1//Pz8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+/v7/&#13;&#10;/f39//z8/P/7+/v/+vr6//n5+f/39/f/9fX1//Pz8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+/v7//f39//z8/P/7+/v/+vr6//n5+f/39/f/9fX1//Pz8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+/v7//f39//z8/P/7+/v/+vr6//n5+f/39/f/9fX1//Pz8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+/v7//f39//z8/P/7+/v/+vr6//n5+f/3&#13;&#10;9/f/9fX1//Pz8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+/v7//f39//z8/P/7&#13;&#10;+/v/+vr6//n5+f/39/f/9fX1//Pz8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+&#13;&#10;/v7//f39//z8/P/7+/v/+vr6//n5+f/39/f/9fX1//Pz8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+/v7//f39//z8/P/7+/v/+vr6//n5+f/39/f/9fX1//Pz8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+/v7//f39//z8/P/7+/v/+vr6//n5+f/39/f/9fX1//Pz&#13;&#10;8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+/v7//f39//z8/P/7+/v/+vr6//n5&#13;&#10;+f/39/f/9fX1//Pz8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+/v7//f39//z8&#13;&#10;/P/7+/v/+vr6//n5+f/39/f/9fX1//Pz8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+/v7//f39//z8/P/7+/v/+vr6//n5+f/39/f/9fX1//Pz8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+/v7//f39//z8/P/7+/v/+vr6//n5+f/39/f/9fX1//Pz8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+/v7//f39//z8/P/7+/v/+vr6//n5+f/39/f/9fX1&#13;&#10;//Pz8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+/v7//f39//z8/P/7+/v/+vr6&#13;&#10;//n5+f/39/f/9fX1//Pz8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+/v7//f39&#13;&#10;//z8/P/7+/v/+vr6//n5+f/39/f/9fX1//Pz8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+/v7//f39//z8/P/7+/v/+vr6//n5+f/39/f/9fX1//Pz8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+/v7//f39//z8/P/7+/v/+vr6//n5+f/39/f/9fX1//Pz8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+/v7//f39//z8/P/7+/v/+vr6//n5+f/39/f/&#13;&#10;9fX1//Pz8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+/v7//f39//z8/P/7+/v/&#13;&#10;+vr6//n5+f/39/f/9fX1//Pz8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+/v7/&#13;&#10;/f39//z8/P/7+/v/+vr6//n5+f/39/f/9fX1//Pz8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+/v7//f39//z8/P/7+/v/+vr6//n5+f/39/f/9fX1//Pz8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+/v7//f39//z8/P/7+/v/+vr6//n5+f/39/f/9fX1//Pz8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+/v7//f39//z8/P/7+/v/+vr6//n5+f/3&#13;&#10;9/f/9fX1//Pz8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+/v7//f39//z8/P/7&#13;&#10;+/v/+vr6//n5+f/39/f/9fX1//Pz8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+&#13;&#10;/v7//f39//z8/P/7+/v/+vr6//n5+f/39/f/9fX1//Pz8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+/v7//f39//z8/P/7+/v/+vr6//n5+f/39/f/9fX1//Pz8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+/v7//f39//z8/P/7+/v/+vr6//n5+f/39/f/9fX1//Pz&#13;&#10;8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+/v7//f39//z8/P/7+/v/+vr6//n5&#13;&#10;+f/39/f/9fX1//Pz8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+/v7//f39//z8&#13;&#10;/P/7+/v/+vr6//n5+f/39/f/9fX1//Pz8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+/v7//f39//z8/P/7+/v/+vr6//n5+f/39/f/9fX1//Pz8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+/v7//f39//z8/P/7+/v/+vr6//n5+f/39/f/9fX1//Pz8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+/v7//f39//z8/P/7+/v/+vr6//n5+f/39/f/9fX1&#13;&#10;//Pz8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+/v7//f39//z8/P/7+/v/+vr6&#13;&#10;//n5+f/39/f/9fX1//Pz8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7+/v/+/v7/////////&#13;&#10;//////////////////////////////39/f/9/f3/////////////////////////////////////&#13;&#10;////////////////////////////////////////////////////////////////////////////&#13;&#10;//////////////////////7+/v/+/v7/////////////////////////////////////////////&#13;&#10;/////////////////////Pz8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+/v7//f39&#13;&#10;//z8/P/7+/v/+vr6//n5+f/39/f/9fX1//Pz8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8/Pz/+/v7//v7+//7+/v/8rK&#13;&#10;yv/Kysr/7+/v/+/v7//v7+//8/Pz/////////////////9XV1f/T09P//////+Li4v/U1NT/1NTU&#13;&#10;/9TU1P/U1NT/4ODg////////////v7+//7+/v/+/v7//09PT/9DQ0P/AwMD/wMDA/8DAwP/AwMD/&#13;&#10;4ODg/////////////////////////////////9XV1f/Q0ND/////////////////////////////&#13;&#10;////3Nzc/87Ozv//////6urq/9jY2P/Y2Nj/sbGx/8zMzP/Y2Nj/2NjY//j4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+/v7//f39//z8/P/7+/v/+vr6//n5+f/39/f/9fX1//Pz8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0tLS/8PD&#13;&#10;w//Dw8P/w8PD/7Gxsf+xsbH/w8PD/8PDw//Dw8P/0tLS/////////////////9XV1f/T09P/////&#13;&#10;/+Dg4P+vr6//39/f/9/f3//R0dH/vb29////////////qqqq//j4+P/X19f/z8/P/7S0tP/u7u7/&#13;&#10;+Pj4//j4+P/X19f/zs7O////////////9PT0/9fX1//X19f/19fX/76+vv+7u7v/19fX/9fX1//X&#13;&#10;19f/9PT0/////////////////8zMzP/BwcH/8vLy/+bm5v/m5ub/tra2/9fX1//m5ub/5ubm//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+/v7//f39//z8/P/7+/v/+vr6//n5+f/39/f/9fX1//Pz8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+/v7//f39//z8/P/7+/v/+vr6//n5+f/39/f/&#13;&#10;9fX1//Pz8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+/v7//f39//z8/P/7+/v/&#13;&#10;+vr6//n5+f/39/f/9fX1//Pz8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+/v7/&#13;&#10;/f39//z8/P/7+/v/+vr6//n5+f/39/f/9fX1//Pz8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29vb/zMzM/8zMzP/MzMz/r6+v&#13;&#10;/7q6uv+mpqb/zMzM/8zMzP/MzMz/zMzM//b29v//////y8vL/8rKyv/Q0ND/sLCw//X19f/z8/P/&#13;&#10;s7Oz/9PT0//Pz8//////////////////q6ur//7+/v+xsbH/9fX1/7S0tP/Nzc3/vLy8/7+/v//T&#13;&#10;09P/6enp////////////5OTk/8XFxf///////////9XV1f/Q0ND////////////FxcX/5OTk////&#13;&#10;/////////////7Gxsf/6+vr//////6ampv+wsLD/sLCw/7CwsP+srKz/ycnJ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+/v7//f39//z8/P/7+/v/+vr6//n5+f/39/f/9fX1//Pz8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X19f/ubm5//7+/v/T09P/39/f///////R0dH/6Ojo///////v7+//wcHB/9XV1f/T09P/&#13;&#10;8fHx////////////u7u7/6ampv/4+Pj/////////////////q6ur///////T09P/1dXV/7S0tP/0&#13;&#10;9PT/8vLy/8HBwf/6+vr/urq6//n5+f//////5OTk/8PDw//7+/v/+/v7/9PT0//Ozs7/+/v7//v7&#13;&#10;+//Dw8P/5OTk/////////////////7Gxsf/6+vr//////6qqqv/u7u7/7u7u/+7u7v/Z2dn/xsbG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+/v7//f39//z8/P/7+/v/+vr6//n5+f/39/f/9fX1//Pz8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+/v7//f39//z8/P/7+/v/+vr6//n5+f/3&#13;&#10;9/f/9fX1//Pz8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+/v7//f39//z8/P/7&#13;&#10;+/v/+vr6//n5+f/39/f/9fX1//Pz8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9/f3//f39//////+qqqr/9fX1/9LS0v/Hx8f/&#13;&#10;/////9PT0/+/v7//9vb2/////////////////9XV1f/T09P//////8vLy/+kpKT/8vLy///////H&#13;&#10;x8f/vLy8//7+/v//////q6ur//r6+v///////////7S0tP/e3t7/wsLC/+Hh4f/Ly8v/vr6+//39&#13;&#10;/f///////////////////////////9XV1f/Q0ND/////////////////////////////////////&#13;&#10;/6qqqv+7u7v/+/v7/6ioqP/i4uL/4uLi/+Li4v/Q0ND/xsbG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+&#13;&#10;/v7//f39//z8/P/7+/v/+vr6//n5+f/39/f/9fX1//Pz8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Ly8v+fn5//&#13;&#10;urq6/9nZ2f/4+Pj////////////t7e3/sLCw//Ly8v///////////9XV1f/T09P/5+fn/6+vr//z&#13;&#10;8/P/////////////////wcHB/9vb2///////q6ur/////////////////7CwsP/Hx8f/6Ojo////&#13;&#10;////////zMzM/9nZ2f///////////////////////////9XV1f/Q0ND/////////////////////&#13;&#10;/////////////////9HR0f/+/v7//////6ysrP///////////9vb2/+vr6//1NTU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+/v7//f39//z8/P/7+/v/+vr6//n5+f/39/f/9fX1//Pz8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6+vr//////////////////////////////////f39//////////////////n5+f/4&#13;&#10;+Pj///////39/f///////////////////////v7+//7+/v//////7e3t////////////////////&#13;&#10;//////////////////////////////7+/v////////////////////////////n5+f/4+Pj/////&#13;&#10;/////////////////////////////////////////////////+/v7/////////////n5+f/29v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+/v7//f39//z8/P/7+/v/+vr6//n5+f/39/f/9fX1//Pz&#13;&#10;8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+/v7//f39//z8/P/7+/v/+vr6//n5&#13;&#10;+f/39/f/9fX1//Pz8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+/v7//f39//z8&#13;&#10;/P/7+/v/+vr6//n5+f/39/f/9fX1//Pz8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+/v7//f39//z8/P/7+/v/+vr6//n5+f/39/f/9fX1//Pz8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+/v7//f39//z8/P/7+/v/+vr6//n5+f/39/f/9fX1//Pz8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+/v7//f39//z8/P/7+/v/+vr6//n5+f/39/f/9fX1&#13;&#10;//Pz8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+/v7//f39//z8/P/7+/v/+vr6&#13;&#10;//n5+f/39/f/9fX1//Pz8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+/v7//f39&#13;&#10;//z8/P/7+/v/+vr6//n5+f/39/f/9fX1//Pz8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+/v7//f39//z8/P/7+/v/+vr6//n5+f/39/f/9fX1//Pz8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+/v7//f39//z8/P/7+/v/+vr6//n5+f/39/f/9fX1//Pz8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+/v7//f39//z8/P/7+/v/+vr6//n5+f/39/f/&#13;&#10;9fX1//Pz8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+/v7//f39//z8/P/7+/v/&#13;&#10;+vr6//n5+f/39/f/9fX1//Pz8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+/v7/&#13;&#10;/f39//z8/P/7+/v/+vr6//n5+f/39/f/9fX1//Pz8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+/v7//f39//z8/P/7+/v/+vr6//n5+f/39/f/9fX1//Pz8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+/v7//f39//z8/P/7+/v/+vr6//n5+f/39/f/9fX1//Pz8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+/v7//f39//z8/P/7+/v/+vr6//n5+f/3&#13;&#10;9/f/9fX1//Pz8//j4+P/5eXl/+fn5//o6Oj/6enp/+rq6v/r6+v/7Ozs/+3t7f/t7e3/7u7u/+7u&#13;&#10;7v/u7u7/7u7u/+7u7v/u7u7/7u7u/+7u7v/u7u7/7u7u/+7u7v/u7u7/7u7u/+7u7v/u7u7/7e3t&#13;&#10;/+zs7P/p6en/5OTk/9/f3//c3+f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+/v7//f39//z8/P/7&#13;&#10;+/v/+vr6//n5+f/39/f/9fX1//Pz8//j4+P/5eXl/+fn5//o6Oj/6enp/+rq6v/r6+v/7Ozs/+3t&#13;&#10;7f/t7e3/7u7u/+7u7v/u7u7/7u7u/+7u7v/u7u7/7u7u/+7u7v/u7u7/7u7u/+7u7v/u7u7/7u7u&#13;&#10;/+7u7v/u7u7/7e3t/+zs7P/p6en/5OTk/9/f3//c3+f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+&#13;&#10;/v7//f39//z8/P/7+/v/+vr6//n5+f/39/f/9fX1//Pz8//j4+P/5eXl/+fn5//o6Oj/6enp/+rq&#13;&#10;6v/r6+v/7Ozs/+3t7f/t7e3/7u7u/+7u7v/u7u7/7u7u/+7u7v/u7u7/7u7u/+7u7v/u7u7/7u7u&#13;&#10;/+7u7v/u7u7/7u7u/+7u7v/u7u7/7e3t/+zs7P/p6en/5OTk/9/f3//c3+f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+/v7//f39//z8/P/7+/v/+vr6//n5+f/39/f/9fX1//Pz8//j4+P/5eXl/+fn&#13;&#10;5//o6Oj/6enp/+rq6v/r6+v/7Ozs/+3t7f/t7e3/7u7u/+7u7v/u7u7/7u7u/+7u7v/u7u7/7u7u&#13;&#10;/+7u7v/u7u7/7u7u/+7u7v/u7u7/7u7u/+7u7v/u7u7/7e3t/+zs7P/p6en/5OTk/9/f3//c3+f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+/v7//f39//z8/P/7+/v/+vr6//n5+f/39/f/9fX1//Pz&#13;&#10;8//j4+P/5eXl/+fn5//o6Oj/6enp/+rq6v/r6+v/7Ozs/+3t7f/t7e3/7u7u/+7u7v/u7u7/7u7u&#13;&#10;/+7u7v/u7u7/7u7u/+7u7v/u7u7/7u7u/+7u7v/u7u7/7u7u/+7u7v/u7u7/7e3t/+zs7P/p6en/&#13;&#10;5OTk/9/f3//c3+f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+/v7//f39//z8/P/7+/v/+vr6//n5&#13;&#10;+f/39/f/9fX1//Pz8//j4+P/5eXl/+fn5//o6Oj/6enp/+rq6v/r6+v/7Ozs/+3t7f/t7e3/7u7u&#13;&#10;/+7u7v/u7u7/7u7u/+7u7v/u7u7/7u7u/+7u7v/u7u7/7u7u/+7u7v/u7u7/7u7u/+7u7v/u7u7/&#13;&#10;7e3t/+zs7P/p6en/5OTk/9/f3//c3+f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+/v7//f39//z8&#13;&#10;/P/7+/v/+vr6//n5+f/39/f/9fX1//Pz8//j4+P/5eXl/+fn5//o6Oj/6enp/+rq6v/r6+v/7Ozs&#13;&#10;/+3t7f/t7e3/7u7u/+7u7v/u7u7/7u7u/+7u7v/u7u7/7u7u/+7u7v/u7u7/7u7u/+7u7v/u7u7/&#13;&#10;7u7u/+7u7v/u7u7/7e3t/+zs7P/p6en/5OTk/9/f3//c3+f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+/v7//f39//z8/P/7+/v/+vr6//n5+f/39/f/9fX1//Pz8//j4+P/5eXl/+fn5//o6Oj/6enp&#13;&#10;/+rq6v/r6+v/7Ozs/+3t7f/t7e3/7u7u/+7u7v/u7u7/7u7u/+7u7v/u7u7/7u7u/+7u7v/u7u7/&#13;&#10;7u7u/+7u7v/u7u7/7u7u/+7u7v/u7u7/7e3t/+zs7P/p6en/5OTk/9/f3//c3+f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+/v7//f39//z8/P/7+/v/+vr6//n5+f/39/f/9fX1//Pz8//j4+P/5eXl&#13;&#10;/+fn5//o6Oj/6enp/+rq6v/r6+v/7Ozs/+3t7f/t7e3/7u7u/+7u7v/u7u7/7u7u/+7u7v/u7u7/&#13;&#10;7u7u/+7u7v/u7u7/7u7u/+7u7v/u7u7/7u7u/+7u7v/u7u7/7e3t/+zs7P/p6en/5OTk/9/f3//c&#13;&#10;3+f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+/v7//f39//z8/P/7+/v/+vr6//n5+f/39/f/9fX1&#13;&#10;//Pz8//j4+P/5eXl/+fn5//o6Oj/6enp/+rq6v/r6+v/7Ozs/+3t7f/t7e3/7u7u/+7u7v/u7u7/&#13;&#10;7u7u/+7u7v/u7u7/7u7u/+7u7v/u7u7/7u7u/+7u7v/u7u7/7u7u/+7u7v/u7u7/7e3t/+zs7P/p&#13;&#10;6en/5OTk/9/f3//c3+f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+/v7//f39//z8/P/7+/v/+vr6&#13;&#10;//n5+f/39/f/9fX1//Pz8//j4+P/5eXl/+fn5//o6Oj/6enp/+rq6v/r6+v/7Ozs/+3t7f/t7e3/&#13;&#10;7u7u/+7u7v/u7u7/7u7u/+7u7v/u7u7/7u7u/+7u7v/u7u7/7u7u/+7u7v/u7u7/7u7u/+7u7v/u&#13;&#10;7u7/7e3t/+zs7P/p6en/5OTk/9/f3//c3+f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+/v7//f39&#13;&#10;//z8/P/7+/v/+vr6//n5+f/39/f/9fX1//Pz8//j4+P/5eXl/+fn5//o6Oj/6enp/+rq6v/r6+v/&#13;&#10;7Ozs/+3t7f/t7e3/7u7u/+7u7v/u7u7/7u7u/+7u7v/u7u7/7u7u/+7u7v/u7u7/7u7u/+7u7v/u&#13;&#10;7u7/7u7u/+7u7v/u7u7/7e3t/+zs7P/p6en/5OTk/9/f3//c3+f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+/v7//f39//z8/P/7+/v/+vr6//n5+f/39/f/9fX1//Pz8//j4+P/5eXl/+fn5//o6Oj/&#13;&#10;6enp/+rq6v/r6+v/7Ozs/+3t7f/t7e3/7u7u/+7u7v/u7u7/7u7u/+7u7v/u7u7/7u7u/+7u7v/u&#13;&#10;7u7/7u7u/+7u7v/u7u7/7u7u/+7u7v/u7u7/7e3t/+zs7P/p6en/5OTk/9/f3//c3+f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+/v7//f39//z8/P/7+/v/+vr6//n5+f/39/f/9fX1//Pz8//j4+P/&#13;&#10;5eXl/+fn5//o6Oj/6enp/+rq6v/r6+v/7Ozs/+3t7f/t7e3/7u7u/+7u7v/u7u7/7u7u/+7u7v/u&#13;&#10;7u7/7u7u/+7u7v/u7u7/7u7u/+7u7v/u7u7/7u7u/+7u7v/u7u7/7e3t/+zs7P/p6en/5OTk/9/f&#13;&#10;3//c3+f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+/v7//f39//z8/P/7+/v/+vr6//n5+f/39/f/&#13;&#10;9fX1//Pz8//j4+P/5eXl/+fn5//o6Oj/6enp/+rq6v/r6+v/7Ozs/+3t7f/t7e3/7u7u/+7u7v/u&#13;&#10;7u7/7u7u/+7u7v/u7u7/7u7u/+7u7v/u7u7/7u7u/+7u7v/u7u7/7u7u/+7u7v/u7u7/7e3t/+zs&#13;&#10;7P/p6en/5OTk/9/f3//c3+f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">
                <v:shape id="图片 136" o:spid="_x0000_s1040" type="#_x0000_t75" style="position:absolute;width:60515;height:291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">
                  <v:imagedata r:id="rId31" o:title=""/>
                </v:shape>
                <v:rect id="矩形 137" o:spid="_x0000_s1041" style="position:absolute;left:49931;top:240;width:5886;height:25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317A16DF" w14:textId="77777777" w:rsidR="00DB0FCF" w:rsidRPr="0013118F" w:rsidRDefault="00DB0FCF" w:rsidP="00350F80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</w:pPr>
                        <w:r w:rsidRPr="0013118F">
                          <w:rPr>
                            <w:rFonts w:ascii="黑体" w:eastAsia="黑体" w:hAnsi="黑体" w:hint="eastAsia"/>
                            <w:b/>
                            <w:bCs/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矩形 138" o:spid="_x0000_s1042" style="position:absolute;top:3007;width:6731;height:22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3A33E4A6" w14:textId="77777777" w:rsidR="00DB0FCF" w:rsidRPr="0013118F" w:rsidRDefault="00DB0FCF" w:rsidP="00350F80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139" o:spid="_x0000_s1043" style="position:absolute;left:13836;top:19972;width:8776;height:81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2F8BF214" w14:textId="77777777" w:rsidR="00DB0FCF" w:rsidRPr="0013118F" w:rsidRDefault="00DB0FCF" w:rsidP="00350F80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v:shape id="图片 141" o:spid="_x0000_s1044" type="#_x0000_t75" style="position:absolute;left:24430;top:21182;width:39440;height:164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" stroked="t" strokecolor="black [3213]">
                  <v:imagedata r:id="rId32" o:title=""/>
                  <v:path arrowok="t"/>
                </v:shape>
                <v:rect id="矩形 140" o:spid="_x0000_s1045" style="position:absolute;left:26716;top:23468;width:22132;height:87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7F572BAF" w14:textId="77777777" w:rsidR="00DB0FCF" w:rsidRPr="0013118F" w:rsidRDefault="00DB0FCF" w:rsidP="00350F80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4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DFF0811" w14:textId="77777777" w:rsidR="00350F80" w:rsidRPr="00DD676E" w:rsidRDefault="00350F80" w:rsidP="00B529EF"/>
    <w:p w14:paraId="2BE53717" w14:textId="77777777" w:rsidR="00614908" w:rsidRDefault="006C51A0" w:rsidP="00614908">
      <w:pPr>
        <w:pStyle w:val="1"/>
      </w:pPr>
      <w:bookmarkStart w:id="12" w:name="_Toc56086944"/>
      <w:r>
        <w:rPr>
          <w:rFonts w:hint="eastAsia"/>
        </w:rPr>
        <w:t>快速入门</w:t>
      </w:r>
      <w:bookmarkEnd w:id="12"/>
    </w:p>
    <w:p w14:paraId="137F28B4" w14:textId="77777777" w:rsidR="00103888" w:rsidRDefault="00103888" w:rsidP="00722386">
      <w:pPr>
        <w:pStyle w:val="2"/>
      </w:pPr>
      <w:bookmarkStart w:id="13" w:name="_Python、Shell脚本"/>
      <w:bookmarkStart w:id="14" w:name="_脚本开发快速入门"/>
      <w:bookmarkStart w:id="15" w:name="_Toc56086945"/>
      <w:bookmarkEnd w:id="13"/>
      <w:bookmarkEnd w:id="14"/>
      <w:r>
        <w:rPr>
          <w:rFonts w:hint="eastAsia"/>
        </w:rPr>
        <w:t>脚本开发快速入门</w:t>
      </w:r>
      <w:bookmarkEnd w:id="15"/>
    </w:p>
    <w:p w14:paraId="10492F7A" w14:textId="77777777" w:rsidR="001E6423" w:rsidRDefault="001E6423" w:rsidP="00722386">
      <w:pPr>
        <w:pStyle w:val="3"/>
      </w:pPr>
      <w:bookmarkStart w:id="16" w:name="_Toc56086946"/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：准备工作</w:t>
      </w:r>
      <w:bookmarkEnd w:id="16"/>
    </w:p>
    <w:p w14:paraId="62AF03A1" w14:textId="77777777" w:rsidR="001E6423" w:rsidRDefault="001E6423" w:rsidP="00722386">
      <w:pPr>
        <w:ind w:firstLineChars="200" w:firstLine="480"/>
      </w:pPr>
      <w:r>
        <w:rPr>
          <w:rFonts w:hint="eastAsia"/>
        </w:rPr>
        <w:t>请参考“</w:t>
      </w:r>
      <w:r w:rsidR="009E2884">
        <w:fldChar w:fldCharType="begin"/>
      </w:r>
      <w:r w:rsidR="009E2884">
        <w:instrText xml:space="preserve"> HYPERLINK \l "_</w:instrText>
      </w:r>
      <w:r w:rsidR="009E2884">
        <w:instrText>准备工作</w:instrText>
      </w:r>
      <w:r w:rsidR="009E2884">
        <w:instrText xml:space="preserve">" </w:instrText>
      </w:r>
      <w:r w:rsidR="009E2884">
        <w:fldChar w:fldCharType="separate"/>
      </w:r>
      <w:r w:rsidRPr="00397133">
        <w:rPr>
          <w:rStyle w:val="af"/>
          <w:rFonts w:hint="eastAsia"/>
        </w:rPr>
        <w:t>2</w:t>
      </w:r>
      <w:r>
        <w:rPr>
          <w:rStyle w:val="af"/>
          <w:rFonts w:hint="eastAsia"/>
        </w:rPr>
        <w:t>.</w:t>
      </w:r>
      <w:r>
        <w:rPr>
          <w:rStyle w:val="af"/>
        </w:rPr>
        <w:t xml:space="preserve"> </w:t>
      </w:r>
      <w:r w:rsidRPr="00397133">
        <w:rPr>
          <w:rStyle w:val="af"/>
          <w:rFonts w:hint="eastAsia"/>
        </w:rPr>
        <w:t>准备工作</w:t>
      </w:r>
      <w:r w:rsidR="009E2884">
        <w:rPr>
          <w:rStyle w:val="af"/>
        </w:rPr>
        <w:fldChar w:fldCharType="end"/>
      </w:r>
      <w:r>
        <w:rPr>
          <w:rFonts w:hint="eastAsia"/>
        </w:rPr>
        <w:t>”。</w:t>
      </w:r>
    </w:p>
    <w:p w14:paraId="6F2B2D0C" w14:textId="77777777" w:rsidR="002B445F" w:rsidRDefault="002B445F" w:rsidP="002B445F">
      <w:pPr>
        <w:pStyle w:val="3"/>
      </w:pPr>
      <w:bookmarkStart w:id="17" w:name="_Toc56086947"/>
      <w:r>
        <w:rPr>
          <w:rFonts w:hint="eastAsia"/>
        </w:rPr>
        <w:t>步骤</w:t>
      </w:r>
      <w:r>
        <w:t>2</w:t>
      </w:r>
      <w:r>
        <w:rPr>
          <w:rFonts w:hint="eastAsia"/>
        </w:rPr>
        <w:t>：配置运行环境</w:t>
      </w:r>
      <w:bookmarkEnd w:id="17"/>
    </w:p>
    <w:p w14:paraId="666C2556" w14:textId="77777777" w:rsidR="002B445F" w:rsidRDefault="002B445F" w:rsidP="002B445F">
      <w:pPr>
        <w:ind w:firstLine="420"/>
      </w:pPr>
      <w:r>
        <w:rPr>
          <w:rFonts w:hint="eastAsia"/>
        </w:rPr>
        <w:t>运行脚本之前，需要选择【环境配置】，如果所选择的镜像文件与当前执行脚本的不匹配，则有可能导致执行失败。如果是执行的</w:t>
      </w:r>
      <w:r>
        <w:rPr>
          <w:rFonts w:hint="eastAsia"/>
        </w:rPr>
        <w:t>SQL</w:t>
      </w:r>
      <w:r>
        <w:rPr>
          <w:rFonts w:hint="eastAsia"/>
        </w:rPr>
        <w:t>脚本，目前默认为</w:t>
      </w:r>
      <w:r>
        <w:rPr>
          <w:rFonts w:hint="eastAsia"/>
        </w:rPr>
        <w:t>H</w:t>
      </w:r>
      <w:r>
        <w:t>ive</w:t>
      </w:r>
      <w:r>
        <w:rPr>
          <w:rFonts w:hint="eastAsia"/>
        </w:rPr>
        <w:t>执行引擎。详见</w:t>
      </w:r>
      <w:r>
        <w:fldChar w:fldCharType="begin"/>
      </w:r>
      <w:r>
        <w:instrText xml:space="preserve"> HYPERLINK \l "_</w:instrText>
      </w:r>
      <w:r>
        <w:instrText>环境配置</w:instrText>
      </w:r>
      <w:r>
        <w:instrText xml:space="preserve">" </w:instrText>
      </w:r>
      <w:r>
        <w:fldChar w:fldCharType="separate"/>
      </w:r>
      <w:r w:rsidRPr="00F64EFA">
        <w:rPr>
          <w:rStyle w:val="af"/>
          <w:rFonts w:hint="eastAsia"/>
        </w:rPr>
        <w:t>【环境配置】</w:t>
      </w:r>
      <w:r>
        <w:rPr>
          <w:rStyle w:val="af"/>
        </w:rPr>
        <w:fldChar w:fldCharType="end"/>
      </w:r>
      <w:r>
        <w:rPr>
          <w:rFonts w:hint="eastAsia"/>
        </w:rPr>
        <w:t>。</w:t>
      </w:r>
    </w:p>
    <w:p w14:paraId="5DE1375F" w14:textId="77777777" w:rsidR="007D400D" w:rsidRDefault="007D400D" w:rsidP="007D400D">
      <w:r>
        <w:rPr>
          <w:noProof/>
        </w:rPr>
        <w:lastRenderedPageBreak/>
        <mc:AlternateContent>
          <mc:Choice Requires="wpg">
            <w:drawing>
              <wp:inline distT="0" distB="0" distL="0" distR="0" wp14:anchorId="0B7243BF" wp14:editId="228002F0">
                <wp:extent cx="6039184" cy="3259890"/>
                <wp:effectExtent l="12700" t="12700" r="19050" b="17145"/>
                <wp:docPr id="148" name="组合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9184" cy="3259890"/>
                          <a:chOff x="0" y="0"/>
                          <a:chExt cx="6188710" cy="3400458"/>
                        </a:xfrm>
                      </wpg:grpSpPr>
                      <pic:pic xmlns:pic="http://schemas.openxmlformats.org/drawingml/2006/picture">
                        <pic:nvPicPr>
                          <pic:cNvPr id="143" name="图片 143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399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4" name="矩形 144"/>
                        <wps:cNvSpPr/>
                        <wps:spPr>
                          <a:xfrm>
                            <a:off x="0" y="2791326"/>
                            <a:ext cx="228600" cy="60913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3E70FE" w14:textId="77777777" w:rsidR="00DB0FCF" w:rsidRPr="0013118F" w:rsidRDefault="00DB0FCF" w:rsidP="007D400D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矩形 145"/>
                        <wps:cNvSpPr/>
                        <wps:spPr>
                          <a:xfrm>
                            <a:off x="108284" y="806116"/>
                            <a:ext cx="1611564" cy="78138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8C9888" w14:textId="77777777" w:rsidR="00DB0FCF" w:rsidRPr="0013118F" w:rsidRDefault="00DB0FCF" w:rsidP="007D400D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矩形 147"/>
                        <wps:cNvSpPr/>
                        <wps:spPr>
                          <a:xfrm>
                            <a:off x="1251284" y="1876926"/>
                            <a:ext cx="552784" cy="30012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BA49C2" w14:textId="77777777" w:rsidR="00DB0FCF" w:rsidRPr="0013118F" w:rsidRDefault="00DB0FCF" w:rsidP="007D400D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7243BF" id="组合 148" o:spid="_x0000_s1046" style="width:475.55pt;height:256.7pt;mso-position-horizontal-relative:char;mso-position-vertical-relative:line" coordsize="61887,340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">
                <v:shape id="图片 143" o:spid="_x0000_s1047" type="#_x0000_t75" style="position:absolute;width:61887;height:339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" stroked="t" strokecolor="black [3213]">
                  <v:imagedata r:id="rId34" o:title=""/>
                  <v:path arrowok="t"/>
                </v:shape>
                <v:rect id="矩形 144" o:spid="_x0000_s1048" style="position:absolute;top:27913;width:2286;height:60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343E70FE" w14:textId="77777777" w:rsidR="00DB0FCF" w:rsidRPr="0013118F" w:rsidRDefault="00DB0FCF" w:rsidP="007D400D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ect>
                <v:rect id="矩形 145" o:spid="_x0000_s1049" style="position:absolute;left:1082;top:8061;width:16116;height:78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368C9888" w14:textId="77777777" w:rsidR="00DB0FCF" w:rsidRPr="0013118F" w:rsidRDefault="00DB0FCF" w:rsidP="007D400D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147" o:spid="_x0000_s1050" style="position:absolute;left:12512;top:18769;width:5528;height:30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6ABA49C2" w14:textId="77777777" w:rsidR="00DB0FCF" w:rsidRPr="0013118F" w:rsidRDefault="00DB0FCF" w:rsidP="007D400D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4161D44" w14:textId="77777777" w:rsidR="002B445F" w:rsidRDefault="002B445F" w:rsidP="007D400D"/>
    <w:p w14:paraId="7F6D86CD" w14:textId="77777777" w:rsidR="008B1454" w:rsidRPr="00397133" w:rsidRDefault="008B1454" w:rsidP="007D400D"/>
    <w:p w14:paraId="27D96328" w14:textId="77777777" w:rsidR="001E6423" w:rsidRDefault="001E6423" w:rsidP="00722386">
      <w:pPr>
        <w:pStyle w:val="3"/>
      </w:pPr>
      <w:bookmarkStart w:id="18" w:name="_Toc56086948"/>
      <w:r>
        <w:rPr>
          <w:rFonts w:hint="eastAsia"/>
        </w:rPr>
        <w:t>步骤</w:t>
      </w:r>
      <w:r w:rsidR="002B445F">
        <w:t>3</w:t>
      </w:r>
      <w:r>
        <w:rPr>
          <w:rFonts w:hint="eastAsia"/>
        </w:rPr>
        <w:t>：新建项目</w:t>
      </w:r>
      <w:bookmarkEnd w:id="18"/>
    </w:p>
    <w:p w14:paraId="59BDB299" w14:textId="77777777" w:rsidR="001E6423" w:rsidRPr="009E2884" w:rsidRDefault="000F029A" w:rsidP="000F029A">
      <w:pPr>
        <w:ind w:firstLine="420"/>
        <w:rPr>
          <w:b/>
          <w:bCs/>
        </w:rPr>
      </w:pPr>
      <w:r>
        <w:rPr>
          <w:rFonts w:hint="eastAsia"/>
        </w:rPr>
        <w:t>点击</w:t>
      </w:r>
      <w:r w:rsidR="008B1454">
        <w:rPr>
          <w:rFonts w:hint="eastAsia"/>
        </w:rPr>
        <w:t>【</w:t>
      </w:r>
      <w:r>
        <w:rPr>
          <w:rFonts w:hint="eastAsia"/>
        </w:rPr>
        <w:t>工作区</w:t>
      </w:r>
      <w:r w:rsidR="008B1454">
        <w:rPr>
          <w:rFonts w:hint="eastAsia"/>
        </w:rPr>
        <w:t>】</w:t>
      </w:r>
      <w:r>
        <w:rPr>
          <w:rFonts w:hint="eastAsia"/>
        </w:rPr>
        <w:t>的</w:t>
      </w:r>
      <w:r w:rsidRPr="000F029A">
        <w:rPr>
          <w:noProof/>
        </w:rPr>
        <w:drawing>
          <wp:inline distT="0" distB="0" distL="0" distR="0" wp14:anchorId="71030F86" wp14:editId="23FD72D4">
            <wp:extent cx="317500" cy="3048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按钮，选择创建项目。</w:t>
      </w:r>
    </w:p>
    <w:p w14:paraId="5D7972D8" w14:textId="77777777" w:rsidR="00163568" w:rsidRDefault="00163568" w:rsidP="008B1454">
      <w:r>
        <w:rPr>
          <w:noProof/>
        </w:rPr>
        <mc:AlternateContent>
          <mc:Choice Requires="wpg">
            <w:drawing>
              <wp:inline distT="0" distB="0" distL="0" distR="0" wp14:anchorId="0AA25D83" wp14:editId="4D2AE6FD">
                <wp:extent cx="6188710" cy="3761238"/>
                <wp:effectExtent l="12700" t="12700" r="8890" b="10795"/>
                <wp:docPr id="157" name="组合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761238"/>
                          <a:chOff x="0" y="0"/>
                          <a:chExt cx="6188710" cy="3761238"/>
                        </a:xfrm>
                      </wpg:grpSpPr>
                      <pic:pic xmlns:pic="http://schemas.openxmlformats.org/drawingml/2006/picture">
                        <pic:nvPicPr>
                          <pic:cNvPr id="149" name="图片 149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5604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0" name="矩形 150"/>
                        <wps:cNvSpPr/>
                        <wps:spPr>
                          <a:xfrm>
                            <a:off x="1324142" y="385679"/>
                            <a:ext cx="172453" cy="3553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BFB159" w14:textId="77777777" w:rsidR="00DB0FCF" w:rsidRPr="0013118F" w:rsidRDefault="00DB0FCF" w:rsidP="00163568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矩形 151"/>
                        <wps:cNvSpPr/>
                        <wps:spPr>
                          <a:xfrm>
                            <a:off x="1035384" y="999289"/>
                            <a:ext cx="829310" cy="2832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37D6A1" w14:textId="77777777" w:rsidR="00DB0FCF" w:rsidRPr="0013118F" w:rsidRDefault="00DB0FCF" w:rsidP="00163568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图片 153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7752" y="1793373"/>
                            <a:ext cx="3507740" cy="19678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4" name="矩形 154"/>
                        <wps:cNvSpPr/>
                        <wps:spPr>
                          <a:xfrm>
                            <a:off x="1985879" y="2094164"/>
                            <a:ext cx="2008605" cy="3482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515904" w14:textId="77777777" w:rsidR="00DB0FCF" w:rsidRPr="0013118F" w:rsidRDefault="00DB0FCF" w:rsidP="00163568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矩形 156"/>
                        <wps:cNvSpPr/>
                        <wps:spPr>
                          <a:xfrm>
                            <a:off x="668" y="457868"/>
                            <a:ext cx="223065" cy="54142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2D0E0D" w14:textId="77777777" w:rsidR="00DB0FCF" w:rsidRPr="0013118F" w:rsidRDefault="00DB0FCF" w:rsidP="00163568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A25D83" id="组合 157" o:spid="_x0000_s1051" style="width:487.3pt;height:296.15pt;mso-position-horizontal-relative:char;mso-position-vertical-relative:line" coordsize="61887,376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">
                <v:shape id="图片 149" o:spid="_x0000_s1052" type="#_x0000_t75" style="position:absolute;width:61887;height:356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" stroked="t" strokecolor="black [3213]">
                  <v:imagedata r:id="rId38" o:title=""/>
                  <v:path arrowok="t"/>
                </v:shape>
                <v:rect id="矩形 150" o:spid="_x0000_s1053" style="position:absolute;left:13241;top:3856;width:1724;height:35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01BFB159" w14:textId="77777777" w:rsidR="00DB0FCF" w:rsidRPr="0013118F" w:rsidRDefault="00DB0FCF" w:rsidP="00163568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151" o:spid="_x0000_s1054" style="position:absolute;left:10353;top:9992;width:8293;height:28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4237D6A1" w14:textId="77777777" w:rsidR="00DB0FCF" w:rsidRPr="0013118F" w:rsidRDefault="00DB0FCF" w:rsidP="00163568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v:shape id="图片 153" o:spid="_x0000_s1055" type="#_x0000_t75" style="position:absolute;left:19377;top:17933;width:35077;height:196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" stroked="t" strokecolor="black [3213]">
                  <v:imagedata r:id="rId39" o:title=""/>
                  <v:path arrowok="t"/>
                </v:shape>
                <v:rect id="矩形 154" o:spid="_x0000_s1056" style="position:absolute;left:19858;top:20941;width:20086;height:3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53515904" w14:textId="77777777" w:rsidR="00DB0FCF" w:rsidRPr="0013118F" w:rsidRDefault="00DB0FCF" w:rsidP="00163568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4</w:t>
                        </w:r>
                      </w:p>
                    </w:txbxContent>
                  </v:textbox>
                </v:rect>
                <v:rect id="矩形 156" o:spid="_x0000_s1057" style="position:absolute;left:6;top:4578;width:2231;height:5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522D0E0D" w14:textId="77777777" w:rsidR="00DB0FCF" w:rsidRPr="0013118F" w:rsidRDefault="00DB0FCF" w:rsidP="00163568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737AB74" w14:textId="77777777" w:rsidR="008B1454" w:rsidRDefault="008B1454" w:rsidP="008B1454"/>
    <w:p w14:paraId="4DB93298" w14:textId="77777777" w:rsidR="000F029A" w:rsidRDefault="000F029A" w:rsidP="000F029A">
      <w:pPr>
        <w:pStyle w:val="ad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创建本地项目</w:t>
      </w:r>
    </w:p>
    <w:p w14:paraId="54D6C690" w14:textId="77777777" w:rsidR="000F029A" w:rsidRDefault="00C05AC7" w:rsidP="000F029A">
      <w:pPr>
        <w:ind w:firstLine="420"/>
      </w:pPr>
      <w:r>
        <w:rPr>
          <w:rFonts w:hint="eastAsia"/>
        </w:rPr>
        <w:t>在创建项目中，</w:t>
      </w:r>
      <w:r w:rsidR="000F029A">
        <w:rPr>
          <w:rFonts w:hint="eastAsia"/>
        </w:rPr>
        <w:t>选择本地项目后，填写项目名和项目描述，即可完成创建，适用个人本地代码的管理与维护，没有版本管理和多人协同作业。</w:t>
      </w:r>
    </w:p>
    <w:p w14:paraId="4E8C57E1" w14:textId="77777777" w:rsidR="00C05AC7" w:rsidRDefault="00C05AC7" w:rsidP="00C05AC7">
      <w:pPr>
        <w:pStyle w:val="ad"/>
        <w:numPr>
          <w:ilvl w:val="0"/>
          <w:numId w:val="15"/>
        </w:numPr>
        <w:ind w:firstLineChars="0"/>
      </w:pPr>
      <w:r>
        <w:rPr>
          <w:rFonts w:hint="eastAsia"/>
        </w:rPr>
        <w:t>克隆</w:t>
      </w:r>
      <w:r>
        <w:rPr>
          <w:rFonts w:hint="eastAsia"/>
        </w:rPr>
        <w:t>Git</w:t>
      </w:r>
      <w:r>
        <w:rPr>
          <w:rFonts w:hint="eastAsia"/>
        </w:rPr>
        <w:t>项目</w:t>
      </w:r>
    </w:p>
    <w:p w14:paraId="79143D35" w14:textId="77777777" w:rsidR="00B14FC3" w:rsidRDefault="00C05AC7" w:rsidP="00745A2B">
      <w:pPr>
        <w:ind w:firstLine="420"/>
      </w:pPr>
      <w:r>
        <w:rPr>
          <w:rFonts w:hint="eastAsia"/>
        </w:rPr>
        <w:t>在创建项目中，选择</w:t>
      </w:r>
      <w:r>
        <w:rPr>
          <w:rFonts w:hint="eastAsia"/>
        </w:rPr>
        <w:t>Git</w:t>
      </w:r>
      <w:r>
        <w:rPr>
          <w:rFonts w:hint="eastAsia"/>
        </w:rPr>
        <w:t>项目后，输入</w:t>
      </w:r>
      <w:r w:rsidR="00F52441">
        <w:rPr>
          <w:rFonts w:hint="eastAsia"/>
        </w:rPr>
        <w:t>G</w:t>
      </w:r>
      <w:r w:rsidR="00F52441">
        <w:t>it</w:t>
      </w:r>
      <w:r>
        <w:rPr>
          <w:rFonts w:hint="eastAsia"/>
        </w:rPr>
        <w:t>项目路径，</w:t>
      </w:r>
      <w:r w:rsidR="000B0A66">
        <w:rPr>
          <w:rFonts w:hint="eastAsia"/>
        </w:rPr>
        <w:t>并</w:t>
      </w:r>
      <w:r w:rsidR="00F52441">
        <w:rPr>
          <w:rFonts w:hint="eastAsia"/>
        </w:rPr>
        <w:t>验证用户和密码通过后，点击克隆，即可把</w:t>
      </w:r>
      <w:r w:rsidR="00F52441">
        <w:rPr>
          <w:rFonts w:hint="eastAsia"/>
        </w:rPr>
        <w:t>G</w:t>
      </w:r>
      <w:r w:rsidR="00F52441">
        <w:t>i</w:t>
      </w:r>
      <w:r w:rsidR="00F52441">
        <w:rPr>
          <w:rFonts w:hint="eastAsia"/>
        </w:rPr>
        <w:t>t</w:t>
      </w:r>
      <w:r w:rsidR="00F52441">
        <w:rPr>
          <w:rFonts w:hint="eastAsia"/>
        </w:rPr>
        <w:t>上的项目</w:t>
      </w:r>
      <w:r w:rsidR="00D005EA">
        <w:rPr>
          <w:rFonts w:hint="eastAsia"/>
        </w:rPr>
        <w:t>克隆</w:t>
      </w:r>
      <w:r w:rsidR="00F52441">
        <w:rPr>
          <w:rFonts w:hint="eastAsia"/>
        </w:rPr>
        <w:t>到开发平台</w:t>
      </w:r>
      <w:r w:rsidR="001E6423">
        <w:rPr>
          <w:rFonts w:hint="eastAsia"/>
        </w:rPr>
        <w:t>。</w:t>
      </w:r>
    </w:p>
    <w:p w14:paraId="187D1EBB" w14:textId="77777777" w:rsidR="00175916" w:rsidRPr="00397133" w:rsidRDefault="00175916" w:rsidP="00745A2B">
      <w:pPr>
        <w:ind w:firstLine="420"/>
      </w:pPr>
    </w:p>
    <w:p w14:paraId="1310A4CF" w14:textId="77777777" w:rsidR="001E6423" w:rsidRDefault="001E6423" w:rsidP="00722386">
      <w:pPr>
        <w:pStyle w:val="3"/>
      </w:pPr>
      <w:bookmarkStart w:id="19" w:name="_步骤4：编写脚本"/>
      <w:bookmarkStart w:id="20" w:name="_Toc56086949"/>
      <w:bookmarkEnd w:id="19"/>
      <w:r>
        <w:rPr>
          <w:rFonts w:hint="eastAsia"/>
        </w:rPr>
        <w:t>步骤</w:t>
      </w:r>
      <w:r w:rsidR="00175916">
        <w:t>4</w:t>
      </w:r>
      <w:r>
        <w:rPr>
          <w:rFonts w:hint="eastAsia"/>
        </w:rPr>
        <w:t>：编写脚本</w:t>
      </w:r>
      <w:bookmarkEnd w:id="20"/>
    </w:p>
    <w:p w14:paraId="008F4782" w14:textId="77777777" w:rsidR="001E6423" w:rsidRDefault="00AD4479" w:rsidP="00AD4479">
      <w:pPr>
        <w:ind w:firstLine="420"/>
      </w:pPr>
      <w:r>
        <w:rPr>
          <w:rFonts w:hint="eastAsia"/>
        </w:rPr>
        <w:t>在工作区左侧的</w:t>
      </w:r>
      <w:r w:rsidRPr="00AD4479">
        <w:rPr>
          <w:noProof/>
        </w:rPr>
        <w:drawing>
          <wp:inline distT="0" distB="0" distL="0" distR="0" wp14:anchorId="672297E6" wp14:editId="01EC45B1">
            <wp:extent cx="998621" cy="201968"/>
            <wp:effectExtent l="0" t="0" r="508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31252" cy="20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处下拉选择新建的项目后，在右侧直接点击相应的脚本类型，或者点击</w:t>
      </w:r>
      <w:r w:rsidRPr="00AD4479">
        <w:rPr>
          <w:noProof/>
        </w:rPr>
        <w:drawing>
          <wp:inline distT="0" distB="0" distL="0" distR="0" wp14:anchorId="2F602012" wp14:editId="603A393E">
            <wp:extent cx="421106" cy="16844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13" cy="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选择脚本类型</w:t>
      </w:r>
      <w:r w:rsidR="001E6423">
        <w:rPr>
          <w:rFonts w:hint="eastAsia"/>
        </w:rPr>
        <w:t>。</w:t>
      </w:r>
    </w:p>
    <w:p w14:paraId="13B70372" w14:textId="77777777" w:rsidR="00764E1C" w:rsidRDefault="00764E1C" w:rsidP="00764E1C">
      <w:pPr>
        <w:ind w:firstLine="420"/>
      </w:pPr>
      <w:r>
        <w:rPr>
          <w:rFonts w:hint="eastAsia"/>
        </w:rPr>
        <w:t>打开脚本编辑器窗口后，进行脚本编写和调试。</w:t>
      </w:r>
    </w:p>
    <w:p w14:paraId="6F0BEF40" w14:textId="77777777" w:rsidR="00764E1C" w:rsidRDefault="00764E1C" w:rsidP="00764E1C">
      <w:pPr>
        <w:ind w:firstLine="4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57D7B1F" wp14:editId="34B2E43B">
                <wp:simplePos x="0" y="0"/>
                <wp:positionH relativeFrom="column">
                  <wp:posOffset>-6985</wp:posOffset>
                </wp:positionH>
                <wp:positionV relativeFrom="paragraph">
                  <wp:posOffset>367698</wp:posOffset>
                </wp:positionV>
                <wp:extent cx="6188710" cy="3629226"/>
                <wp:effectExtent l="12700" t="12700" r="8890" b="15875"/>
                <wp:wrapSquare wrapText="bothSides"/>
                <wp:docPr id="166" name="组合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629226"/>
                          <a:chOff x="0" y="0"/>
                          <a:chExt cx="6188710" cy="3629226"/>
                        </a:xfrm>
                      </wpg:grpSpPr>
                      <pic:pic xmlns:pic="http://schemas.openxmlformats.org/drawingml/2006/picture">
                        <pic:nvPicPr>
                          <pic:cNvPr id="161" name="图片 16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329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0" name="矩形 160"/>
                        <wps:cNvSpPr/>
                        <wps:spPr>
                          <a:xfrm>
                            <a:off x="12700" y="397711"/>
                            <a:ext cx="1154363" cy="44516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C57CE1" w14:textId="77777777" w:rsidR="00DB0FCF" w:rsidRPr="0013118F" w:rsidRDefault="00DB0FCF" w:rsidP="00764E1C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矩形 162"/>
                        <wps:cNvSpPr/>
                        <wps:spPr>
                          <a:xfrm>
                            <a:off x="2046037" y="668"/>
                            <a:ext cx="661068" cy="6490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89AD48" w14:textId="77777777" w:rsidR="00DB0FCF" w:rsidRPr="0013118F" w:rsidRDefault="00DB0FCF" w:rsidP="00764E1C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矩形 163"/>
                        <wps:cNvSpPr/>
                        <wps:spPr>
                          <a:xfrm>
                            <a:off x="2707774" y="1107574"/>
                            <a:ext cx="841542" cy="6370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85BA13" w14:textId="77777777" w:rsidR="00DB0FCF" w:rsidRPr="0013118F" w:rsidRDefault="00DB0FCF" w:rsidP="00764E1C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图片 164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92705" y="1985211"/>
                            <a:ext cx="4066540" cy="16440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5" name="矩形 165"/>
                        <wps:cNvSpPr/>
                        <wps:spPr>
                          <a:xfrm>
                            <a:off x="1793374" y="1985879"/>
                            <a:ext cx="2910840" cy="144352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E56960" w14:textId="77777777" w:rsidR="00DB0FCF" w:rsidRPr="0013118F" w:rsidRDefault="00DB0FCF" w:rsidP="00764E1C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7D7B1F" id="组合 166" o:spid="_x0000_s1058" style="position:absolute;left:0;text-align:left;margin-left:-.55pt;margin-top:28.95pt;width:487.3pt;height:285.75pt;z-index:251673600;mso-position-horizontal-relative:text;mso-position-vertical-relative:text;mso-height-relative:margin" coordsize="61887,3629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">
                <v:shape id="图片 161" o:spid="_x0000_s1059" type="#_x0000_t75" style="position:absolute;width:61887;height:332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" stroked="t" strokecolor="black [3213]">
                  <v:imagedata r:id="rId44" o:title=""/>
                  <v:path arrowok="t"/>
                </v:shape>
                <v:rect id="矩形 160" o:spid="_x0000_s1060" style="position:absolute;left:127;top:3977;width:11543;height:44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5CC57CE1" w14:textId="77777777" w:rsidR="00DB0FCF" w:rsidRPr="0013118F" w:rsidRDefault="00DB0FCF" w:rsidP="00764E1C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ect>
                <v:rect id="矩形 162" o:spid="_x0000_s1061" style="position:absolute;left:20460;top:6;width:6611;height:64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0E89AD48" w14:textId="77777777" w:rsidR="00DB0FCF" w:rsidRPr="0013118F" w:rsidRDefault="00DB0FCF" w:rsidP="00764E1C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163" o:spid="_x0000_s1062" style="position:absolute;left:27077;top:11075;width:8416;height:63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1385BA13" w14:textId="77777777" w:rsidR="00DB0FCF" w:rsidRPr="0013118F" w:rsidRDefault="00DB0FCF" w:rsidP="00764E1C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shape id="图片 164" o:spid="_x0000_s1063" type="#_x0000_t75" style="position:absolute;left:17927;top:19852;width:40665;height:164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" stroked="t" strokecolor="black [3213]">
                  <v:imagedata r:id="rId45" o:title=""/>
                  <v:path arrowok="t"/>
                </v:shape>
                <v:rect id="矩形 165" o:spid="_x0000_s1064" style="position:absolute;left:17933;top:19858;width:29109;height:144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14E56960" w14:textId="77777777" w:rsidR="00DB0FCF" w:rsidRPr="0013118F" w:rsidRDefault="00DB0FCF" w:rsidP="00764E1C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37E6507E" w14:textId="77777777" w:rsidR="00764E1C" w:rsidRDefault="00764E1C" w:rsidP="00AD4479">
      <w:pPr>
        <w:ind w:firstLine="420"/>
      </w:pPr>
    </w:p>
    <w:p w14:paraId="19AAB2BD" w14:textId="77777777" w:rsidR="00AD4479" w:rsidRDefault="00AD4479" w:rsidP="001A7CA1">
      <w:pPr>
        <w:ind w:firstLine="420"/>
      </w:pPr>
    </w:p>
    <w:p w14:paraId="4497C2A5" w14:textId="77777777" w:rsidR="00AD4479" w:rsidRPr="00764E1C" w:rsidRDefault="00AD4479" w:rsidP="00FF7E0A">
      <w:pPr>
        <w:ind w:firstLine="420"/>
      </w:pPr>
    </w:p>
    <w:p w14:paraId="0D130072" w14:textId="77777777" w:rsidR="001E6423" w:rsidRDefault="001E6423" w:rsidP="00722386">
      <w:pPr>
        <w:pStyle w:val="3"/>
      </w:pPr>
      <w:bookmarkStart w:id="21" w:name="_Toc56086950"/>
      <w:r>
        <w:rPr>
          <w:rFonts w:hint="eastAsia"/>
        </w:rPr>
        <w:lastRenderedPageBreak/>
        <w:t>步骤</w:t>
      </w:r>
      <w:r>
        <w:t>5</w:t>
      </w:r>
      <w:r>
        <w:rPr>
          <w:rFonts w:hint="eastAsia"/>
        </w:rPr>
        <w:t>：调试运行</w:t>
      </w:r>
      <w:bookmarkEnd w:id="21"/>
    </w:p>
    <w:p w14:paraId="15526969" w14:textId="44692081" w:rsidR="00DA3A2B" w:rsidRDefault="00DA3A2B" w:rsidP="00DA3A2B">
      <w:pPr>
        <w:ind w:firstLine="420"/>
      </w:pPr>
      <w:r>
        <w:rPr>
          <w:rFonts w:hint="eastAsia"/>
        </w:rPr>
        <w:t>点击【保存】将脚本保存到指定项目的目录下。</w:t>
      </w:r>
    </w:p>
    <w:p w14:paraId="2D04DA59" w14:textId="0EDD446B" w:rsidR="00AF225B" w:rsidRDefault="00AF225B" w:rsidP="00AD4479">
      <w:pPr>
        <w:ind w:firstLine="420"/>
      </w:pPr>
      <w:r>
        <w:rPr>
          <w:rFonts w:hint="eastAsia"/>
        </w:rPr>
        <w:t>脚本写好后，可以</w:t>
      </w:r>
      <w:r w:rsidR="001E6423">
        <w:rPr>
          <w:rFonts w:hint="eastAsia"/>
        </w:rPr>
        <w:t>点击【执行】，</w:t>
      </w:r>
      <w:r>
        <w:rPr>
          <w:rFonts w:hint="eastAsia"/>
        </w:rPr>
        <w:t>或者选中脚本片段后，点击【执行选中】。</w:t>
      </w:r>
    </w:p>
    <w:p w14:paraId="123B7AA8" w14:textId="600A47B0" w:rsidR="00DA3A2B" w:rsidRDefault="00AF225B" w:rsidP="00AD4479">
      <w:pPr>
        <w:ind w:firstLine="420"/>
      </w:pPr>
      <w:r>
        <w:rPr>
          <w:rFonts w:hint="eastAsia"/>
        </w:rPr>
        <w:t>在日志和结果区，可以查看脚本</w:t>
      </w:r>
      <w:r w:rsidR="00293CC6">
        <w:rPr>
          <w:rFonts w:hint="eastAsia"/>
        </w:rPr>
        <w:t>执</w:t>
      </w:r>
      <w:r>
        <w:rPr>
          <w:rFonts w:hint="eastAsia"/>
        </w:rPr>
        <w:t>行的日志，及运行的查询结果。</w:t>
      </w:r>
    </w:p>
    <w:p w14:paraId="2E39665E" w14:textId="6446FBEC" w:rsidR="00E723DC" w:rsidRDefault="00E91CCC" w:rsidP="00AD4479">
      <w:pPr>
        <w:ind w:firstLine="420"/>
      </w:pPr>
      <w:r>
        <w:rPr>
          <w:rFonts w:hint="eastAsia"/>
        </w:rPr>
        <w:t>历史的运行记录可以在右侧栏</w:t>
      </w:r>
      <w:r w:rsidR="00AF225B">
        <w:rPr>
          <w:rFonts w:hint="eastAsia"/>
        </w:rPr>
        <w:t>的</w:t>
      </w:r>
      <w:r>
        <w:rPr>
          <w:rFonts w:hint="eastAsia"/>
        </w:rPr>
        <w:t>【运行历史】中查看。</w:t>
      </w:r>
    </w:p>
    <w:p w14:paraId="6B18FC69" w14:textId="585C5E11" w:rsidR="00CA18A3" w:rsidRDefault="0085552D" w:rsidP="0085552D">
      <w:r>
        <w:rPr>
          <w:noProof/>
        </w:rPr>
        <mc:AlternateContent>
          <mc:Choice Requires="wpg">
            <w:drawing>
              <wp:inline distT="0" distB="0" distL="0" distR="0" wp14:anchorId="01FC28B9" wp14:editId="4DEA7AB5">
                <wp:extent cx="6200741" cy="3338161"/>
                <wp:effectExtent l="12700" t="12700" r="10160" b="15240"/>
                <wp:docPr id="171" name="组合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0741" cy="3338161"/>
                          <a:chOff x="0" y="0"/>
                          <a:chExt cx="6200741" cy="3338161"/>
                        </a:xfrm>
                      </wpg:grpSpPr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31" y="12031"/>
                            <a:ext cx="6188710" cy="33261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7" name="矩形 167"/>
                        <wps:cNvSpPr/>
                        <wps:spPr>
                          <a:xfrm>
                            <a:off x="300789" y="962526"/>
                            <a:ext cx="261018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DA067" w14:textId="77777777" w:rsidR="00DB0FCF" w:rsidRPr="0085552D" w:rsidRDefault="00DB0FCF" w:rsidP="0085552D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85552D"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矩形 168"/>
                        <wps:cNvSpPr/>
                        <wps:spPr>
                          <a:xfrm>
                            <a:off x="2249905" y="0"/>
                            <a:ext cx="576580" cy="2273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A8E1C8" w14:textId="77777777" w:rsidR="00DB0FCF" w:rsidRPr="0085552D" w:rsidRDefault="00DB0FCF" w:rsidP="0085552D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矩形 169"/>
                        <wps:cNvSpPr/>
                        <wps:spPr>
                          <a:xfrm>
                            <a:off x="0" y="1804737"/>
                            <a:ext cx="985921" cy="239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378A5E" w14:textId="77777777" w:rsidR="00DB0FCF" w:rsidRPr="0085552D" w:rsidRDefault="00DB0FCF" w:rsidP="0085552D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矩形 170"/>
                        <wps:cNvSpPr/>
                        <wps:spPr>
                          <a:xfrm>
                            <a:off x="5967663" y="1648326"/>
                            <a:ext cx="228199" cy="6731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A52090" w14:textId="77777777" w:rsidR="00DB0FCF" w:rsidRPr="0085552D" w:rsidRDefault="00DB0FCF" w:rsidP="0085552D">
                              <w:pP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FC28B9" id="组合 171" o:spid="_x0000_s1065" style="width:488.25pt;height:262.85pt;mso-position-horizontal-relative:char;mso-position-vertical-relative:line" coordsize="62007,333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">
                <v:shape id="图片 1" o:spid="_x0000_s1066" type="#_x0000_t75" style="position:absolute;left:120;top:120;width:61887;height:332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" stroked="t" strokecolor="black [3213]">
                  <v:imagedata r:id="rId47" o:title=""/>
                  <v:path arrowok="t"/>
                </v:shape>
                <v:rect id="矩形 167" o:spid="_x0000_s1067" style="position:absolute;left:3007;top:9625;width:26102;height:6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195DA067" w14:textId="77777777" w:rsidR="00DB0FCF" w:rsidRPr="0085552D" w:rsidRDefault="00DB0FCF" w:rsidP="0085552D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</w:pPr>
                        <w:r w:rsidRPr="0085552D"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矩形 168" o:spid="_x0000_s1068" style="position:absolute;left:22499;width:5765;height:22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0AA8E1C8" w14:textId="77777777" w:rsidR="00DB0FCF" w:rsidRPr="0085552D" w:rsidRDefault="00DB0FCF" w:rsidP="0085552D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169" o:spid="_x0000_s1069" style="position:absolute;top:18047;width:9859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3B378A5E" w14:textId="77777777" w:rsidR="00DB0FCF" w:rsidRPr="0085552D" w:rsidRDefault="00DB0FCF" w:rsidP="0085552D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v:rect id="矩形 170" o:spid="_x0000_s1070" style="position:absolute;left:59676;top:16483;width:2282;height:67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69A52090" w14:textId="77777777" w:rsidR="00DB0FCF" w:rsidRPr="0085552D" w:rsidRDefault="00DB0FCF" w:rsidP="0085552D">
                        <w:pP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4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A9194B4" w14:textId="77777777" w:rsidR="00B27A4B" w:rsidRDefault="00B27A4B" w:rsidP="0085552D"/>
    <w:p w14:paraId="3898474C" w14:textId="77777777" w:rsidR="0085552D" w:rsidRDefault="0085552D" w:rsidP="0085552D"/>
    <w:p w14:paraId="44F411E4" w14:textId="77777777" w:rsidR="00722386" w:rsidRDefault="00722386" w:rsidP="00722386">
      <w:pPr>
        <w:pStyle w:val="2"/>
      </w:pPr>
      <w:bookmarkStart w:id="22" w:name="_Toc56086951"/>
      <w:r>
        <w:rPr>
          <w:rFonts w:hint="eastAsia"/>
        </w:rPr>
        <w:t>P</w:t>
      </w:r>
      <w:r>
        <w:t>ython</w:t>
      </w:r>
      <w:r>
        <w:rPr>
          <w:rFonts w:hint="eastAsia"/>
        </w:rPr>
        <w:t>访问</w:t>
      </w:r>
      <w:r>
        <w:rPr>
          <w:rFonts w:hint="eastAsia"/>
        </w:rPr>
        <w:t>H</w:t>
      </w:r>
      <w:r>
        <w:t>ive</w:t>
      </w:r>
      <w:r>
        <w:rPr>
          <w:rFonts w:hint="eastAsia"/>
        </w:rPr>
        <w:t>数据</w:t>
      </w:r>
      <w:bookmarkEnd w:id="22"/>
    </w:p>
    <w:p w14:paraId="625F2527" w14:textId="77777777" w:rsidR="00251F6E" w:rsidRPr="00251F6E" w:rsidRDefault="00251F6E" w:rsidP="00251F6E">
      <w:pPr>
        <w:pStyle w:val="3"/>
      </w:pPr>
      <w:bookmarkStart w:id="23" w:name="_Toc56086952"/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：创建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脚本</w:t>
      </w:r>
      <w:bookmarkEnd w:id="23"/>
    </w:p>
    <w:p w14:paraId="77213463" w14:textId="77777777" w:rsidR="00251F6E" w:rsidRDefault="00251F6E" w:rsidP="00AD4479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脚本，参见</w:t>
      </w:r>
      <w:r w:rsidR="00BC766A">
        <w:fldChar w:fldCharType="begin"/>
      </w:r>
      <w:r w:rsidR="00BC766A">
        <w:instrText xml:space="preserve"> HYPERLINK  \l "</w:instrText>
      </w:r>
      <w:r w:rsidR="00BC766A">
        <w:rPr>
          <w:rFonts w:hint="eastAsia"/>
        </w:rPr>
        <w:instrText>_</w:instrText>
      </w:r>
      <w:r w:rsidR="00BC766A">
        <w:rPr>
          <w:rFonts w:hint="eastAsia"/>
        </w:rPr>
        <w:instrText>步骤</w:instrText>
      </w:r>
      <w:r w:rsidR="00BC766A">
        <w:rPr>
          <w:rFonts w:hint="eastAsia"/>
        </w:rPr>
        <w:instrText>4</w:instrText>
      </w:r>
      <w:r w:rsidR="00BC766A">
        <w:rPr>
          <w:rFonts w:hint="eastAsia"/>
        </w:rPr>
        <w:instrText>：编写脚本</w:instrText>
      </w:r>
      <w:r w:rsidR="00BC766A">
        <w:instrText xml:space="preserve">" </w:instrText>
      </w:r>
      <w:r w:rsidR="00BC766A">
        <w:fldChar w:fldCharType="separate"/>
      </w:r>
      <w:r w:rsidR="00186913" w:rsidRPr="00BC766A">
        <w:rPr>
          <w:rStyle w:val="af"/>
        </w:rPr>
        <w:t>3.1</w:t>
      </w:r>
      <w:r w:rsidR="00BC766A" w:rsidRPr="00BC766A">
        <w:rPr>
          <w:rStyle w:val="af"/>
        </w:rPr>
        <w:t>.4</w:t>
      </w:r>
      <w:r w:rsidR="00BC766A" w:rsidRPr="00BC766A">
        <w:rPr>
          <w:rStyle w:val="af"/>
          <w:rFonts w:hint="eastAsia"/>
        </w:rPr>
        <w:t>新建编写脚本</w:t>
      </w:r>
      <w:r w:rsidR="00BC766A">
        <w:fldChar w:fldCharType="end"/>
      </w:r>
      <w:r w:rsidR="00745A29">
        <w:rPr>
          <w:rFonts w:hint="eastAsia"/>
        </w:rPr>
        <w:t>。</w:t>
      </w:r>
    </w:p>
    <w:p w14:paraId="4FE3B765" w14:textId="77777777" w:rsidR="00251F6E" w:rsidRDefault="00251F6E" w:rsidP="00251F6E">
      <w:pPr>
        <w:pStyle w:val="3"/>
      </w:pPr>
      <w:bookmarkStart w:id="24" w:name="_Toc56086953"/>
      <w:r>
        <w:rPr>
          <w:rFonts w:hint="eastAsia"/>
        </w:rPr>
        <w:t>步骤</w:t>
      </w:r>
      <w:r>
        <w:t>2</w:t>
      </w:r>
      <w:r>
        <w:rPr>
          <w:rFonts w:hint="eastAsia"/>
        </w:rPr>
        <w:t>：编写代码</w:t>
      </w:r>
      <w:bookmarkEnd w:id="24"/>
    </w:p>
    <w:p w14:paraId="30385AEE" w14:textId="3F165F8C" w:rsidR="00760878" w:rsidRDefault="00760878" w:rsidP="00760878">
      <w:pPr>
        <w:ind w:firstLineChars="200" w:firstLine="480"/>
      </w:pPr>
      <w:r>
        <w:rPr>
          <w:rFonts w:hint="eastAsia"/>
        </w:rPr>
        <w:t>P</w:t>
      </w:r>
      <w:r>
        <w:t>ython</w:t>
      </w:r>
      <w:r w:rsidR="00FE5358">
        <w:t>3</w:t>
      </w:r>
      <w:r>
        <w:rPr>
          <w:rFonts w:hint="eastAsia"/>
        </w:rPr>
        <w:t>参考下列代码，</w:t>
      </w:r>
      <w:r w:rsidR="00B27A4B">
        <w:rPr>
          <w:rFonts w:hint="eastAsia"/>
        </w:rPr>
        <w:t>先调用系统命令，使用</w:t>
      </w:r>
      <w:r w:rsidR="00B27A4B">
        <w:t>”</w:t>
      </w:r>
      <w:r w:rsidR="00B27A4B">
        <w:rPr>
          <w:rFonts w:hint="eastAsia"/>
        </w:rPr>
        <w:t>hive</w:t>
      </w:r>
      <w:r w:rsidR="00B27A4B">
        <w:t xml:space="preserve"> -</w:t>
      </w:r>
      <w:r w:rsidR="00B27A4B">
        <w:rPr>
          <w:rFonts w:hint="eastAsia"/>
        </w:rPr>
        <w:t>e</w:t>
      </w:r>
      <w:r w:rsidR="00B27A4B">
        <w:t>”</w:t>
      </w:r>
      <w:r w:rsidR="00B27A4B">
        <w:rPr>
          <w:rFonts w:hint="eastAsia"/>
        </w:rPr>
        <w:t>把数据加载到本地指定目录，然后读取本地文件将数据读入</w:t>
      </w:r>
      <w:r>
        <w:rPr>
          <w:rFonts w:hint="eastAsia"/>
        </w:rPr>
        <w:t>。</w:t>
      </w:r>
    </w:p>
    <w:p w14:paraId="7D051A6C" w14:textId="77777777" w:rsidR="0082133C" w:rsidRDefault="0082133C" w:rsidP="00760878">
      <w:pPr>
        <w:ind w:firstLineChars="200" w:firstLine="480"/>
      </w:pPr>
      <w:r>
        <w:rPr>
          <w:rFonts w:hint="eastAsia"/>
        </w:rPr>
        <w:t>代码示例：</w:t>
      </w:r>
    </w:p>
    <w:p w14:paraId="0955F6E9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lastRenderedPageBreak/>
        <w:t>#!/usr/bin/env python</w:t>
      </w:r>
    </w:p>
    <w:p w14:paraId="41EE026A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# -*- coding: utf-8 -*-</w:t>
      </w:r>
    </w:p>
    <w:p w14:paraId="62DF7812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</w:p>
    <w:p w14:paraId="320E2308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#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常规配置</w:t>
      </w:r>
    </w:p>
    <w:p w14:paraId="6362B13C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dir_py3_pkgs='/soft/workspace/python3/'</w:t>
      </w:r>
    </w:p>
    <w:p w14:paraId="5C364800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dir_data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='/soft/data/'</w:t>
      </w:r>
    </w:p>
    <w:p w14:paraId="0BD3E440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cl_tb_name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='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dm_upf.dmupf_poc_user_gyrx_tab_i_d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'</w:t>
      </w:r>
    </w:p>
    <w:p w14:paraId="5AE82A7D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</w:p>
    <w:p w14:paraId="17B2E2F1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#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附加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packages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目录，加载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pkg</w:t>
      </w:r>
    </w:p>
    <w:p w14:paraId="44B8EFBF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 xml:space="preserve">import 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os,sys</w:t>
      </w:r>
      <w:proofErr w:type="spellEnd"/>
    </w:p>
    <w:p w14:paraId="05D25512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sys.path.append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(dir_py3_pkgs)</w:t>
      </w:r>
    </w:p>
    <w:p w14:paraId="71164F7B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import pandas as pd</w:t>
      </w:r>
    </w:p>
    <w:p w14:paraId="7FF40782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</w:p>
    <w:p w14:paraId="4FD100BC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#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读取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hive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表到本地目录</w:t>
      </w:r>
    </w:p>
    <w:p w14:paraId="2016058A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tb_filedir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=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dir_data+cl_tb_name.split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('.')[1]</w:t>
      </w:r>
    </w:p>
    <w:p w14:paraId="07DF3F6D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cmd_sqlstr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=' '.join(['hive -e','"\</w:t>
      </w:r>
    </w:p>
    <w:p w14:paraId="1A90E63B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 xml:space="preserve">                      set 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hive.cli.print.header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=true; \</w:t>
      </w:r>
    </w:p>
    <w:p w14:paraId="43DD30A9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 xml:space="preserve">                      set 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hive.resultset.use.unique.column.names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=false;',</w:t>
      </w:r>
    </w:p>
    <w:p w14:paraId="17A0AB53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 xml:space="preserve">                     'select * 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from',cl_tb_name,'limit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 xml:space="preserve"> 10" &gt;',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tb_filedir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])</w:t>
      </w:r>
    </w:p>
    <w:p w14:paraId="09D94029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print(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cmd_sqlstr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)</w:t>
      </w:r>
    </w:p>
    <w:p w14:paraId="6E7F106D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#os.system(cmd_sqlstr)</w:t>
      </w:r>
    </w:p>
    <w:p w14:paraId="1BA613E5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</w:p>
    <w:p w14:paraId="4D55FA0E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#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读取表数据</w:t>
      </w:r>
    </w:p>
    <w:p w14:paraId="7666B7F6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df_upf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=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pd.read_csv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(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tb_filedir,sep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='\t')</w:t>
      </w:r>
    </w:p>
    <w:p w14:paraId="294F3C94" w14:textId="1B135B5C" w:rsid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print(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df_upf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)</w:t>
      </w:r>
    </w:p>
    <w:p w14:paraId="50A49111" w14:textId="77777777" w:rsidR="00B27A4B" w:rsidRPr="00B27A4B" w:rsidRDefault="00B27A4B" w:rsidP="00B27A4B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</w:p>
    <w:p w14:paraId="6F87195A" w14:textId="796A9232" w:rsidR="00B27A4B" w:rsidRPr="00251F6E" w:rsidRDefault="00B27A4B" w:rsidP="00B27A4B">
      <w:pPr>
        <w:ind w:firstLine="420"/>
      </w:pPr>
      <w:r>
        <w:rPr>
          <w:rFonts w:hint="eastAsia"/>
        </w:rPr>
        <w:t>P</w:t>
      </w:r>
      <w:r>
        <w:t>ython2</w:t>
      </w:r>
      <w:r>
        <w:rPr>
          <w:rFonts w:hint="eastAsia"/>
        </w:rPr>
        <w:t>参考代码</w:t>
      </w:r>
      <w:r w:rsidR="003E4340">
        <w:rPr>
          <w:rFonts w:hint="eastAsia"/>
        </w:rPr>
        <w:t>同上</w:t>
      </w:r>
      <w:r>
        <w:rPr>
          <w:rFonts w:hint="eastAsia"/>
        </w:rPr>
        <w:t>，</w:t>
      </w:r>
      <w:r w:rsidR="003E4340">
        <w:rPr>
          <w:rFonts w:hint="eastAsia"/>
        </w:rPr>
        <w:t>根据需要修改</w:t>
      </w:r>
      <w:r w:rsidR="003E4340">
        <w:rPr>
          <w:rFonts w:hint="eastAsia"/>
        </w:rPr>
        <w:t>package</w:t>
      </w:r>
      <w:r w:rsidR="003E4340">
        <w:rPr>
          <w:rFonts w:hint="eastAsia"/>
        </w:rPr>
        <w:t>的配置目录</w:t>
      </w:r>
      <w:r>
        <w:rPr>
          <w:rFonts w:hint="eastAsia"/>
        </w:rPr>
        <w:t>。</w:t>
      </w:r>
    </w:p>
    <w:p w14:paraId="4397F62F" w14:textId="77777777" w:rsidR="002C50C6" w:rsidRPr="00B27A4B" w:rsidRDefault="002C50C6" w:rsidP="002C50C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#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常规配置</w:t>
      </w:r>
    </w:p>
    <w:p w14:paraId="6B5F1E43" w14:textId="0E8EA6E8" w:rsidR="002C50C6" w:rsidRPr="002C50C6" w:rsidRDefault="002C50C6" w:rsidP="002C50C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dir_py</w:t>
      </w:r>
      <w:r>
        <w:rPr>
          <w:rFonts w:ascii="Consolas" w:eastAsia="宋体" w:hAnsi="Consolas" w:cs="宋体"/>
          <w:color w:val="5C5C5C"/>
          <w:kern w:val="0"/>
          <w:sz w:val="18"/>
          <w:szCs w:val="18"/>
        </w:rPr>
        <w:t>2</w:t>
      </w: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_pkgs='/soft/workspace/python</w:t>
      </w:r>
      <w:r>
        <w:rPr>
          <w:rFonts w:ascii="Consolas" w:eastAsia="宋体" w:hAnsi="Consolas" w:cs="宋体"/>
          <w:color w:val="5C5C5C"/>
          <w:kern w:val="0"/>
          <w:sz w:val="18"/>
          <w:szCs w:val="18"/>
        </w:rPr>
        <w:t>2</w:t>
      </w: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/'</w:t>
      </w:r>
    </w:p>
    <w:p w14:paraId="3B18D56B" w14:textId="77777777" w:rsidR="002C50C6" w:rsidRPr="00B27A4B" w:rsidRDefault="002C50C6" w:rsidP="002C50C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#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附加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packages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目录，加载</w:t>
      </w:r>
      <w:r w:rsidRPr="00B27A4B">
        <w:rPr>
          <w:rFonts w:ascii="Consolas" w:eastAsia="宋体" w:hAnsi="Consolas" w:cs="宋体" w:hint="eastAsia"/>
          <w:color w:val="5C5C5C"/>
          <w:kern w:val="0"/>
          <w:sz w:val="18"/>
          <w:szCs w:val="18"/>
        </w:rPr>
        <w:t>pkg</w:t>
      </w:r>
    </w:p>
    <w:p w14:paraId="42C0450F" w14:textId="77777777" w:rsidR="002C50C6" w:rsidRPr="00B27A4B" w:rsidRDefault="002C50C6" w:rsidP="002C50C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 xml:space="preserve">import </w:t>
      </w: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os,sys</w:t>
      </w:r>
      <w:proofErr w:type="spellEnd"/>
    </w:p>
    <w:p w14:paraId="65262C76" w14:textId="209D69C5" w:rsidR="002C50C6" w:rsidRPr="00B27A4B" w:rsidRDefault="002C50C6" w:rsidP="002C50C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sys.path.append</w:t>
      </w:r>
      <w:proofErr w:type="spellEnd"/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(dir_py</w:t>
      </w:r>
      <w:r>
        <w:rPr>
          <w:rFonts w:ascii="Consolas" w:eastAsia="宋体" w:hAnsi="Consolas" w:cs="宋体"/>
          <w:color w:val="5C5C5C"/>
          <w:kern w:val="0"/>
          <w:sz w:val="18"/>
          <w:szCs w:val="18"/>
        </w:rPr>
        <w:t>2</w:t>
      </w:r>
      <w:r w:rsidRPr="00B27A4B">
        <w:rPr>
          <w:rFonts w:ascii="Consolas" w:eastAsia="宋体" w:hAnsi="Consolas" w:cs="宋体"/>
          <w:color w:val="5C5C5C"/>
          <w:kern w:val="0"/>
          <w:sz w:val="18"/>
          <w:szCs w:val="18"/>
        </w:rPr>
        <w:t>_pkgs)</w:t>
      </w:r>
    </w:p>
    <w:p w14:paraId="0E3EA3B9" w14:textId="77777777" w:rsidR="003E4340" w:rsidRPr="003E4340" w:rsidRDefault="003E4340" w:rsidP="00B27A4B">
      <w:pPr>
        <w:ind w:firstLine="420"/>
      </w:pPr>
    </w:p>
    <w:p w14:paraId="613DC28F" w14:textId="77777777" w:rsidR="00745A29" w:rsidRDefault="00745A29" w:rsidP="00745A29">
      <w:pPr>
        <w:pStyle w:val="3"/>
      </w:pPr>
      <w:bookmarkStart w:id="25" w:name="_Toc56086954"/>
      <w:r>
        <w:rPr>
          <w:rFonts w:hint="eastAsia"/>
        </w:rPr>
        <w:t>步骤</w:t>
      </w:r>
      <w:r w:rsidR="00EE0078">
        <w:t>3</w:t>
      </w:r>
      <w:r>
        <w:rPr>
          <w:rFonts w:hint="eastAsia"/>
        </w:rPr>
        <w:t>：调试运行</w:t>
      </w:r>
      <w:bookmarkEnd w:id="25"/>
    </w:p>
    <w:p w14:paraId="195DD9B1" w14:textId="77777777" w:rsidR="00745A29" w:rsidRPr="00F67089" w:rsidRDefault="00745A29" w:rsidP="00382195">
      <w:pPr>
        <w:ind w:firstLineChars="200" w:firstLine="480"/>
      </w:pPr>
      <w:r>
        <w:rPr>
          <w:rFonts w:hint="eastAsia"/>
        </w:rPr>
        <w:t>点击【执行】，脚本任务运行</w:t>
      </w:r>
      <w:r w:rsidR="00B073DE">
        <w:rPr>
          <w:rFonts w:hint="eastAsia"/>
        </w:rPr>
        <w:t>后，</w:t>
      </w:r>
      <w:r>
        <w:rPr>
          <w:rFonts w:hint="eastAsia"/>
        </w:rPr>
        <w:t>可以查看运行日志</w:t>
      </w:r>
      <w:r w:rsidR="00B073DE">
        <w:rPr>
          <w:rFonts w:hint="eastAsia"/>
        </w:rPr>
        <w:t>和</w:t>
      </w:r>
      <w:r w:rsidR="00C300B6">
        <w:rPr>
          <w:rFonts w:hint="eastAsia"/>
        </w:rPr>
        <w:t>执行</w:t>
      </w:r>
      <w:r w:rsidR="00B073DE">
        <w:rPr>
          <w:rFonts w:hint="eastAsia"/>
        </w:rPr>
        <w:t>结果</w:t>
      </w:r>
      <w:r>
        <w:rPr>
          <w:rFonts w:hint="eastAsia"/>
        </w:rPr>
        <w:t>。</w:t>
      </w:r>
    </w:p>
    <w:p w14:paraId="40752ACD" w14:textId="688C46E0" w:rsidR="002A5183" w:rsidRDefault="002A5183" w:rsidP="00246EDC"/>
    <w:p w14:paraId="002EA37A" w14:textId="77777777" w:rsidR="009B0F98" w:rsidRDefault="009B0F98" w:rsidP="00246EDC"/>
    <w:p w14:paraId="69F7C998" w14:textId="0A640EB2" w:rsidR="001D433D" w:rsidRDefault="00F93974" w:rsidP="001D433D">
      <w:pPr>
        <w:pStyle w:val="2"/>
      </w:pPr>
      <w:bookmarkStart w:id="26" w:name="_Toc56086955"/>
      <w:r>
        <w:rPr>
          <w:rFonts w:hint="eastAsia"/>
        </w:rPr>
        <w:lastRenderedPageBreak/>
        <w:t>SQL</w:t>
      </w:r>
      <w:r w:rsidR="00E95647">
        <w:rPr>
          <w:rFonts w:hint="eastAsia"/>
        </w:rPr>
        <w:t>脚本</w:t>
      </w:r>
      <w:r>
        <w:rPr>
          <w:rFonts w:hint="eastAsia"/>
        </w:rPr>
        <w:t>部署到作业</w:t>
      </w:r>
      <w:bookmarkEnd w:id="26"/>
    </w:p>
    <w:p w14:paraId="61FDC53A" w14:textId="77777777" w:rsidR="00FA5A74" w:rsidRPr="002135A2" w:rsidRDefault="002135A2" w:rsidP="00382195">
      <w:pPr>
        <w:ind w:firstLineChars="200" w:firstLine="480"/>
      </w:pPr>
      <w:r>
        <w:rPr>
          <w:rFonts w:hint="eastAsia"/>
        </w:rPr>
        <w:t>场景：</w:t>
      </w:r>
      <w:r w:rsidR="00610FB2">
        <w:rPr>
          <w:rFonts w:hint="eastAsia"/>
        </w:rPr>
        <w:t>定期将</w:t>
      </w:r>
      <w:r w:rsidR="00FA5A74">
        <w:rPr>
          <w:rFonts w:hint="eastAsia"/>
        </w:rPr>
        <w:t>分析结果写</w:t>
      </w:r>
      <w:r w:rsidR="00610FB2">
        <w:rPr>
          <w:rFonts w:hint="eastAsia"/>
        </w:rPr>
        <w:t>入</w:t>
      </w:r>
      <w:r w:rsidR="00FA5A74">
        <w:rPr>
          <w:rFonts w:hint="eastAsia"/>
        </w:rPr>
        <w:t>生产库</w:t>
      </w:r>
      <w:r w:rsidR="00610FB2">
        <w:rPr>
          <w:rFonts w:hint="eastAsia"/>
        </w:rPr>
        <w:t>、表</w:t>
      </w:r>
      <w:r w:rsidR="00E95084">
        <w:rPr>
          <w:rFonts w:hint="eastAsia"/>
        </w:rPr>
        <w:t>。</w:t>
      </w:r>
    </w:p>
    <w:p w14:paraId="5F842952" w14:textId="77777777" w:rsidR="002135A2" w:rsidRDefault="002135A2" w:rsidP="002135A2">
      <w:pPr>
        <w:pStyle w:val="3"/>
      </w:pPr>
      <w:bookmarkStart w:id="27" w:name="_Toc56086956"/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A5A74">
        <w:rPr>
          <w:rFonts w:hint="eastAsia"/>
        </w:rPr>
        <w:t>脚本调试</w:t>
      </w:r>
      <w:bookmarkEnd w:id="27"/>
    </w:p>
    <w:p w14:paraId="6C32142A" w14:textId="77777777" w:rsidR="00FA5A74" w:rsidRPr="00FA5A74" w:rsidRDefault="00FA5A74" w:rsidP="00382195">
      <w:pPr>
        <w:ind w:firstLineChars="200" w:firstLine="480"/>
      </w:pPr>
      <w:r>
        <w:rPr>
          <w:rFonts w:hint="eastAsia"/>
        </w:rPr>
        <w:t>脚本示例：</w:t>
      </w:r>
      <w:r w:rsidR="00610FB2">
        <w:rPr>
          <w:rFonts w:hint="eastAsia"/>
        </w:rPr>
        <w:t>在</w:t>
      </w:r>
      <w:r w:rsidR="00610FB2">
        <w:rPr>
          <w:rFonts w:hint="eastAsia"/>
        </w:rPr>
        <w:t>SQ</w:t>
      </w:r>
      <w:r w:rsidR="00610FB2">
        <w:t>L</w:t>
      </w:r>
      <w:r w:rsidR="00610FB2">
        <w:rPr>
          <w:rFonts w:hint="eastAsia"/>
        </w:rPr>
        <w:t>脚本中调试完脚本，查询结果写入开发库的临时表中，如图所示</w:t>
      </w:r>
      <w:r w:rsidR="00647F58">
        <w:rPr>
          <w:rFonts w:hint="eastAsia"/>
        </w:rPr>
        <w:t>。</w:t>
      </w:r>
    </w:p>
    <w:p w14:paraId="583C863E" w14:textId="77777777" w:rsidR="00647F58" w:rsidRDefault="00FA5A74" w:rsidP="00605008">
      <w:pPr>
        <w:ind w:firstLine="420"/>
        <w:rPr>
          <w:rFonts w:eastAsia="MS Mincho"/>
          <w:lang w:eastAsia="ja-JP"/>
        </w:rPr>
      </w:pPr>
      <w:r>
        <w:rPr>
          <w:noProof/>
        </w:rPr>
        <w:drawing>
          <wp:inline distT="0" distB="0" distL="0" distR="0" wp14:anchorId="6DF723DB" wp14:editId="37725256">
            <wp:extent cx="4812631" cy="3432444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2483" cy="343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E373" w14:textId="77777777" w:rsidR="00647F58" w:rsidRPr="00FA5A74" w:rsidRDefault="00647F58" w:rsidP="00863870">
      <w:pPr>
        <w:ind w:firstLine="420"/>
        <w:rPr>
          <w:rFonts w:eastAsia="MS Mincho"/>
          <w:lang w:eastAsia="ja-JP"/>
        </w:rPr>
      </w:pPr>
    </w:p>
    <w:p w14:paraId="2E806DF9" w14:textId="77777777" w:rsidR="00FA5A74" w:rsidRDefault="00FA5A74" w:rsidP="00FA5A74">
      <w:pPr>
        <w:pStyle w:val="3"/>
      </w:pPr>
      <w:bookmarkStart w:id="28" w:name="_Toc56086957"/>
      <w:r>
        <w:rPr>
          <w:rFonts w:hint="eastAsia"/>
        </w:rPr>
        <w:t>步骤</w:t>
      </w:r>
      <w:r>
        <w:t>2</w:t>
      </w:r>
      <w:r>
        <w:rPr>
          <w:rFonts w:hint="eastAsia"/>
        </w:rPr>
        <w:t>：</w:t>
      </w:r>
      <w:r w:rsidR="00610FB2">
        <w:rPr>
          <w:rFonts w:hint="eastAsia"/>
        </w:rPr>
        <w:t>创建生产表</w:t>
      </w:r>
      <w:bookmarkEnd w:id="28"/>
    </w:p>
    <w:p w14:paraId="1007AFF8" w14:textId="65E082D4" w:rsidR="00FA5A74" w:rsidRDefault="005B245C" w:rsidP="00382195">
      <w:pPr>
        <w:ind w:firstLineChars="200" w:firstLine="480"/>
      </w:pPr>
      <w:r w:rsidRPr="005B245C">
        <w:rPr>
          <w:rFonts w:hint="eastAsia"/>
          <w:bCs/>
        </w:rPr>
        <w:t>依次点击</w:t>
      </w:r>
      <w:r>
        <w:rPr>
          <w:rFonts w:hint="eastAsia"/>
          <w:bCs/>
        </w:rPr>
        <w:t>【</w:t>
      </w:r>
      <w:r w:rsidR="00610FB2" w:rsidRPr="005B245C">
        <w:rPr>
          <w:rFonts w:hint="eastAsia"/>
          <w:bCs/>
        </w:rPr>
        <w:t>产品</w:t>
      </w:r>
      <w:r>
        <w:rPr>
          <w:rFonts w:hint="eastAsia"/>
          <w:bCs/>
        </w:rPr>
        <w:t>导航】</w:t>
      </w:r>
      <w:r w:rsidR="00610FB2" w:rsidRPr="005B245C">
        <w:rPr>
          <w:rFonts w:hint="eastAsia"/>
          <w:bCs/>
        </w:rPr>
        <w:t>&gt;</w:t>
      </w:r>
      <w:r>
        <w:rPr>
          <w:rFonts w:hint="eastAsia"/>
          <w:bCs/>
        </w:rPr>
        <w:t>【</w:t>
      </w:r>
      <w:r w:rsidR="00610FB2" w:rsidRPr="005B245C">
        <w:rPr>
          <w:rFonts w:hint="eastAsia"/>
          <w:bCs/>
        </w:rPr>
        <w:t>数据</w:t>
      </w:r>
      <w:r>
        <w:rPr>
          <w:rFonts w:hint="eastAsia"/>
          <w:bCs/>
        </w:rPr>
        <w:t>模型】</w:t>
      </w:r>
      <w:r w:rsidRPr="005B245C">
        <w:rPr>
          <w:rFonts w:hint="eastAsia"/>
          <w:bCs/>
        </w:rPr>
        <w:t>&gt;</w:t>
      </w:r>
      <w:r>
        <w:rPr>
          <w:rFonts w:hint="eastAsia"/>
          <w:bCs/>
        </w:rPr>
        <w:t>【数据建模】</w:t>
      </w:r>
      <w:r w:rsidRPr="005B245C">
        <w:rPr>
          <w:rFonts w:hint="eastAsia"/>
          <w:bCs/>
        </w:rPr>
        <w:t>&gt;</w:t>
      </w:r>
      <w:r>
        <w:rPr>
          <w:rFonts w:hint="eastAsia"/>
          <w:bCs/>
        </w:rPr>
        <w:t>【新建实体表】</w:t>
      </w:r>
      <w:r w:rsidR="00610FB2" w:rsidRPr="005B245C">
        <w:rPr>
          <w:rFonts w:hint="eastAsia"/>
          <w:bCs/>
        </w:rPr>
        <w:t>，创建实体</w:t>
      </w:r>
      <w:r w:rsidR="00610FB2">
        <w:rPr>
          <w:rFonts w:hint="eastAsia"/>
        </w:rPr>
        <w:t>表，注意生产表的</w:t>
      </w:r>
      <w:r w:rsidR="00623CF9">
        <w:rPr>
          <w:rFonts w:hint="eastAsia"/>
        </w:rPr>
        <w:t>结构</w:t>
      </w:r>
      <w:r w:rsidR="00610FB2">
        <w:rPr>
          <w:rFonts w:hint="eastAsia"/>
        </w:rPr>
        <w:t>同分析</w:t>
      </w:r>
      <w:r w:rsidR="00623CF9">
        <w:rPr>
          <w:rFonts w:hint="eastAsia"/>
        </w:rPr>
        <w:t>结果</w:t>
      </w:r>
      <w:r w:rsidR="00610FB2">
        <w:rPr>
          <w:rFonts w:hint="eastAsia"/>
        </w:rPr>
        <w:t>的表结构</w:t>
      </w:r>
      <w:r w:rsidR="00623CF9">
        <w:rPr>
          <w:rFonts w:hint="eastAsia"/>
        </w:rPr>
        <w:t>要</w:t>
      </w:r>
      <w:r w:rsidR="00610FB2">
        <w:rPr>
          <w:rFonts w:hint="eastAsia"/>
        </w:rPr>
        <w:t>一致</w:t>
      </w:r>
      <w:r w:rsidR="00623CF9">
        <w:rPr>
          <w:rFonts w:hint="eastAsia"/>
        </w:rPr>
        <w:t>，</w:t>
      </w:r>
      <w:r w:rsidR="00610FB2">
        <w:rPr>
          <w:rFonts w:hint="eastAsia"/>
        </w:rPr>
        <w:t>如果没有</w:t>
      </w:r>
      <w:r w:rsidR="00623CF9">
        <w:rPr>
          <w:rFonts w:hint="eastAsia"/>
        </w:rPr>
        <w:t>模型</w:t>
      </w:r>
      <w:r w:rsidR="00610FB2">
        <w:rPr>
          <w:rFonts w:hint="eastAsia"/>
        </w:rPr>
        <w:t>权限需要到</w:t>
      </w:r>
      <w:r w:rsidR="00A32018">
        <w:rPr>
          <w:rFonts w:hint="eastAsia"/>
        </w:rPr>
        <w:t>【</w:t>
      </w:r>
      <w:r w:rsidR="00610FB2">
        <w:rPr>
          <w:rFonts w:hint="eastAsia"/>
        </w:rPr>
        <w:t>流程</w:t>
      </w:r>
      <w:r w:rsidR="00623CF9">
        <w:rPr>
          <w:rFonts w:hint="eastAsia"/>
        </w:rPr>
        <w:t>管理</w:t>
      </w:r>
      <w:r w:rsidR="00A32018">
        <w:rPr>
          <w:rFonts w:hint="eastAsia"/>
        </w:rPr>
        <w:t>】</w:t>
      </w:r>
      <w:r w:rsidR="00610FB2">
        <w:rPr>
          <w:rFonts w:hint="eastAsia"/>
        </w:rPr>
        <w:t>申请。</w:t>
      </w:r>
    </w:p>
    <w:p w14:paraId="1423CD64" w14:textId="5D99AA35" w:rsidR="00A80E3B" w:rsidRDefault="005B245C" w:rsidP="005B245C">
      <w:r>
        <w:rPr>
          <w:noProof/>
        </w:rPr>
        <mc:AlternateContent>
          <mc:Choice Requires="wpg">
            <w:drawing>
              <wp:inline distT="0" distB="0" distL="0" distR="0" wp14:anchorId="1FC8AF5D" wp14:editId="37CD8C41">
                <wp:extent cx="6188710" cy="1964055"/>
                <wp:effectExtent l="12700" t="12700" r="8890" b="17145"/>
                <wp:docPr id="185" name="组合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1964055"/>
                          <a:chOff x="0" y="0"/>
                          <a:chExt cx="6188710" cy="1964055"/>
                        </a:xfrm>
                      </wpg:grpSpPr>
                      <pic:pic xmlns:pic="http://schemas.openxmlformats.org/drawingml/2006/picture">
                        <pic:nvPicPr>
                          <pic:cNvPr id="178" name="图片 178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19640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2" name="矩形 182"/>
                        <wps:cNvSpPr/>
                        <wps:spPr>
                          <a:xfrm>
                            <a:off x="669" y="669"/>
                            <a:ext cx="336885" cy="22728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CD1F69" w14:textId="77777777" w:rsidR="00DB0FCF" w:rsidRPr="005B245C" w:rsidRDefault="00DB0FCF" w:rsidP="005B245C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5B245C"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矩形 183"/>
                        <wps:cNvSpPr/>
                        <wps:spPr>
                          <a:xfrm>
                            <a:off x="669" y="866942"/>
                            <a:ext cx="673100" cy="22728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3B0AD0" w14:textId="77777777" w:rsidR="00DB0FCF" w:rsidRPr="005B245C" w:rsidRDefault="00DB0FCF" w:rsidP="005B245C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矩形 184"/>
                        <wps:cNvSpPr/>
                        <wps:spPr>
                          <a:xfrm>
                            <a:off x="4849395" y="939132"/>
                            <a:ext cx="673100" cy="22728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1A9737" w14:textId="77777777" w:rsidR="00DB0FCF" w:rsidRPr="005B245C" w:rsidRDefault="00DB0FCF" w:rsidP="005B245C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C8AF5D" id="组合 185" o:spid="_x0000_s1071" style="width:487.3pt;height:154.65pt;mso-position-horizontal-relative:char;mso-position-vertical-relative:line" coordsize="61887,196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">
                <v:shape id="图片 178" o:spid="_x0000_s1072" type="#_x0000_t75" style="position:absolute;width:61887;height:196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" stroked="t" strokecolor="black [3213]">
                  <v:imagedata r:id="rId50" o:title=""/>
                  <v:path arrowok="t"/>
                </v:shape>
                <v:rect id="矩形 182" o:spid="_x0000_s1073" style="position:absolute;left:6;top:6;width:3369;height:22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7ECD1F69" w14:textId="77777777" w:rsidR="00DB0FCF" w:rsidRPr="005B245C" w:rsidRDefault="00DB0FCF" w:rsidP="005B245C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</w:pPr>
                        <w:r w:rsidRPr="005B245C"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矩形 183" o:spid="_x0000_s1074" style="position:absolute;left:6;top:8669;width:6731;height:22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1E3B0AD0" w14:textId="77777777" w:rsidR="00DB0FCF" w:rsidRPr="005B245C" w:rsidRDefault="00DB0FCF" w:rsidP="005B245C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184" o:spid="_x0000_s1075" style="position:absolute;left:48493;top:9391;width:6731;height:22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5A1A9737" w14:textId="77777777" w:rsidR="00DB0FCF" w:rsidRPr="005B245C" w:rsidRDefault="00DB0FCF" w:rsidP="005B245C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F66DA7" w14:textId="77777777" w:rsidR="00610FB2" w:rsidRDefault="00610FB2" w:rsidP="00610FB2">
      <w:pPr>
        <w:pStyle w:val="3"/>
      </w:pPr>
      <w:bookmarkStart w:id="29" w:name="_Toc56086958"/>
      <w:r>
        <w:rPr>
          <w:rFonts w:hint="eastAsia"/>
        </w:rPr>
        <w:lastRenderedPageBreak/>
        <w:t>步骤</w:t>
      </w:r>
      <w:r>
        <w:t>3</w:t>
      </w:r>
      <w:r>
        <w:rPr>
          <w:rFonts w:hint="eastAsia"/>
        </w:rPr>
        <w:t>：使用调度模板</w:t>
      </w:r>
      <w:bookmarkEnd w:id="29"/>
    </w:p>
    <w:p w14:paraId="71C716D6" w14:textId="51727294" w:rsidR="00714879" w:rsidRDefault="00610FB2" w:rsidP="00FE141F">
      <w:pPr>
        <w:ind w:firstLineChars="200" w:firstLine="480"/>
      </w:pPr>
      <w:r>
        <w:rPr>
          <w:rFonts w:hint="eastAsia"/>
        </w:rPr>
        <w:t>作业</w:t>
      </w:r>
      <w:r w:rsidR="00E95647">
        <w:rPr>
          <w:rFonts w:hint="eastAsia"/>
        </w:rPr>
        <w:t>中心</w:t>
      </w:r>
      <w:r w:rsidR="00714879">
        <w:rPr>
          <w:rFonts w:hint="eastAsia"/>
        </w:rPr>
        <w:t>支持</w:t>
      </w:r>
      <w:r w:rsidR="00FE141F">
        <w:rPr>
          <w:rFonts w:hint="eastAsia"/>
        </w:rPr>
        <w:t>部署</w:t>
      </w:r>
      <w:r w:rsidR="00714879">
        <w:rPr>
          <w:rFonts w:hint="eastAsia"/>
        </w:rPr>
        <w:t>的</w:t>
      </w:r>
      <w:r>
        <w:rPr>
          <w:rFonts w:hint="eastAsia"/>
        </w:rPr>
        <w:t>SQL</w:t>
      </w:r>
      <w:r>
        <w:rPr>
          <w:rFonts w:hint="eastAsia"/>
        </w:rPr>
        <w:t>模板是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脚本，参考</w:t>
      </w:r>
      <w:r w:rsidR="00AC3BED">
        <w:fldChar w:fldCharType="begin"/>
      </w:r>
      <w:r w:rsidR="00AC3BED">
        <w:instrText xml:space="preserve"> HYPERLINK \l "_</w:instrText>
      </w:r>
      <w:r w:rsidR="00AC3BED">
        <w:instrText>附录</w:instrText>
      </w:r>
      <w:r w:rsidR="00AC3BED">
        <w:instrText>2-_SQL</w:instrText>
      </w:r>
      <w:r w:rsidR="00AC3BED">
        <w:instrText>调度模板</w:instrText>
      </w:r>
      <w:r w:rsidR="00AC3BED">
        <w:instrText xml:space="preserve">" </w:instrText>
      </w:r>
      <w:r w:rsidR="00AC3BED">
        <w:fldChar w:fldCharType="separate"/>
      </w:r>
      <w:r w:rsidRPr="00610FB2">
        <w:rPr>
          <w:rStyle w:val="af"/>
          <w:rFonts w:hint="eastAsia"/>
        </w:rPr>
        <w:t>SQL</w:t>
      </w:r>
      <w:r w:rsidRPr="00610FB2">
        <w:rPr>
          <w:rStyle w:val="af"/>
          <w:rFonts w:hint="eastAsia"/>
        </w:rPr>
        <w:t>调度模板</w:t>
      </w:r>
      <w:r w:rsidR="00AC3BED">
        <w:rPr>
          <w:rStyle w:val="af"/>
        </w:rPr>
        <w:fldChar w:fldCharType="end"/>
      </w:r>
      <w:r>
        <w:rPr>
          <w:rFonts w:hint="eastAsia"/>
        </w:rPr>
        <w:t>，需要在</w:t>
      </w:r>
      <w:r>
        <w:rPr>
          <w:rFonts w:hint="eastAsia"/>
        </w:rPr>
        <w:t>IDE</w:t>
      </w:r>
      <w:r>
        <w:rPr>
          <w:rFonts w:hint="eastAsia"/>
        </w:rPr>
        <w:t>新建一个</w:t>
      </w:r>
      <w:r w:rsidR="00FE141F">
        <w:rPr>
          <w:rFonts w:hint="eastAsia"/>
        </w:rPr>
        <w:t>Hive</w:t>
      </w:r>
      <w:r w:rsidR="00FE141F">
        <w:t xml:space="preserve"> </w:t>
      </w:r>
      <w:r w:rsidR="00FE141F">
        <w:rPr>
          <w:rFonts w:hint="eastAsia"/>
        </w:rPr>
        <w:t>SQL</w:t>
      </w:r>
      <w:r w:rsidR="00FE141F">
        <w:rPr>
          <w:rFonts w:hint="eastAsia"/>
        </w:rPr>
        <w:t>模版的</w:t>
      </w:r>
      <w:r>
        <w:rPr>
          <w:rFonts w:hint="eastAsia"/>
        </w:rPr>
        <w:t>Py</w:t>
      </w:r>
      <w:r>
        <w:t>thon</w:t>
      </w:r>
      <w:r>
        <w:rPr>
          <w:rFonts w:hint="eastAsia"/>
        </w:rPr>
        <w:t>脚本。</w:t>
      </w:r>
    </w:p>
    <w:p w14:paraId="2EA2755A" w14:textId="5DC63EE2" w:rsidR="00FE141F" w:rsidRDefault="00FE141F" w:rsidP="00E64C13">
      <w:pPr>
        <w:ind w:firstLineChars="200" w:firstLine="480"/>
      </w:pPr>
      <w:r>
        <w:rPr>
          <w:rFonts w:hint="eastAsia"/>
        </w:rPr>
        <w:t>将</w:t>
      </w:r>
      <w:r>
        <w:rPr>
          <w:rFonts w:hint="eastAsia"/>
        </w:rPr>
        <w:t>3</w:t>
      </w:r>
      <w:r>
        <w:t>.3.1</w:t>
      </w:r>
      <w:r>
        <w:rPr>
          <w:rFonts w:hint="eastAsia"/>
        </w:rPr>
        <w:t>节编辑和调试好的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脚本粘贴到新建模版文件中的</w:t>
      </w:r>
      <w:proofErr w:type="spellStart"/>
      <w:r>
        <w:rPr>
          <w:rFonts w:hint="eastAsia"/>
        </w:rPr>
        <w:t>sql</w:t>
      </w:r>
      <w:r>
        <w:t>_map</w:t>
      </w:r>
      <w:proofErr w:type="spellEnd"/>
      <w:r>
        <w:rPr>
          <w:rFonts w:hint="eastAsia"/>
        </w:rPr>
        <w:t>处</w:t>
      </w:r>
      <w:r w:rsidR="00E64C13">
        <w:rPr>
          <w:rFonts w:hint="eastAsia"/>
        </w:rPr>
        <w:t>（按照“</w:t>
      </w:r>
      <w:proofErr w:type="spellStart"/>
      <w:r w:rsidR="00E64C13">
        <w:rPr>
          <w:rFonts w:hint="eastAsia"/>
        </w:rPr>
        <w:t>sql</w:t>
      </w:r>
      <w:r w:rsidR="00E64C13">
        <w:t>_nn</w:t>
      </w:r>
      <w:proofErr w:type="spellEnd"/>
      <w:r w:rsidR="00E64C13">
        <w:rPr>
          <w:rFonts w:hint="eastAsia"/>
        </w:rPr>
        <w:t>”的编号逐段粘贴）</w:t>
      </w:r>
      <w:r>
        <w:rPr>
          <w:rFonts w:hint="eastAsia"/>
        </w:rPr>
        <w:t>。</w:t>
      </w:r>
    </w:p>
    <w:p w14:paraId="23F006CF" w14:textId="3F07E4BE" w:rsidR="00FE141F" w:rsidRDefault="00FE141F" w:rsidP="00E64C13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3A7DAAC0" wp14:editId="638A5960">
                <wp:extent cx="6188710" cy="3052445"/>
                <wp:effectExtent l="12700" t="12700" r="8890" b="0"/>
                <wp:docPr id="772" name="组合 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052445"/>
                          <a:chOff x="0" y="0"/>
                          <a:chExt cx="6188710" cy="3052609"/>
                        </a:xfrm>
                      </wpg:grpSpPr>
                      <wpg:grpSp>
                        <wpg:cNvPr id="768" name="组合 768"/>
                        <wpg:cNvGrpSpPr/>
                        <wpg:grpSpPr>
                          <a:xfrm>
                            <a:off x="0" y="0"/>
                            <a:ext cx="6188710" cy="2311733"/>
                            <a:chOff x="0" y="0"/>
                            <a:chExt cx="6188710" cy="2311857"/>
                          </a:xfrm>
                        </wpg:grpSpPr>
                        <pic:pic xmlns:pic="http://schemas.openxmlformats.org/drawingml/2006/picture">
                          <pic:nvPicPr>
                            <pic:cNvPr id="186" name="图片 18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1097"/>
                              <a:ext cx="6188710" cy="227076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87" name="图片 1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67470" y="706491"/>
                              <a:ext cx="1437640" cy="3594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9" name="矩形 189"/>
                          <wps:cNvSpPr/>
                          <wps:spPr>
                            <a:xfrm>
                              <a:off x="1869896" y="0"/>
                              <a:ext cx="513359" cy="2544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3C7137" w14:textId="77777777" w:rsidR="00DB0FCF" w:rsidRPr="005B245C" w:rsidRDefault="00DB0FCF" w:rsidP="00FE141F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" name="矩形 190"/>
                          <wps:cNvSpPr/>
                          <wps:spPr>
                            <a:xfrm>
                              <a:off x="2404152" y="873304"/>
                              <a:ext cx="732947" cy="278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6D0141C" w14:textId="77777777" w:rsidR="00DB0FCF" w:rsidRPr="005B245C" w:rsidRDefault="00DB0FCF" w:rsidP="00FE141F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" name="矩形 191"/>
                          <wps:cNvSpPr/>
                          <wps:spPr>
                            <a:xfrm>
                              <a:off x="3565132" y="1397286"/>
                              <a:ext cx="1037590" cy="2978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A05ACD" w14:textId="77777777" w:rsidR="00DB0FCF" w:rsidRPr="005B245C" w:rsidRDefault="00DB0FCF" w:rsidP="00FE141F">
                                <w:pPr>
                                  <w:jc w:val="right"/>
                                  <w:rPr>
                                    <w:rFonts w:ascii="黑体" w:eastAsia="黑体" w:hAnsi="黑体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69" name="图片 769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3502" y="1888019"/>
                            <a:ext cx="3465830" cy="1164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" name="矩形 771"/>
                        <wps:cNvSpPr/>
                        <wps:spPr>
                          <a:xfrm>
                            <a:off x="2301411" y="2250040"/>
                            <a:ext cx="2496621" cy="739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C84237" w14:textId="77777777" w:rsidR="00DB0FCF" w:rsidRPr="00FE141F" w:rsidRDefault="00DB0FCF" w:rsidP="00FE141F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7DAAC0" id="组合 772" o:spid="_x0000_s1076" style="width:487.3pt;height:240.35pt;mso-position-horizontal-relative:char;mso-position-vertical-relative:line" coordsize="61887,305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">
                <v:group id="组合 768" o:spid="_x0000_s1077" style="position:absolute;width:61887;height:23117" coordsize="61887,23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">
                  <v:shape id="图片 186" o:spid="_x0000_s1078" type="#_x0000_t75" style="position:absolute;top:410;width:61887;height:227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" stroked="t" strokecolor="black [3213]">
                    <v:imagedata r:id="rId54" o:title=""/>
                    <v:path arrowok="t"/>
                  </v:shape>
                  <v:shape id="图片 187" o:spid="_x0000_s1079" type="#_x0000_t75" style="position:absolute;left:18674;top:7064;width:14377;height:35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">
                    <v:imagedata r:id="rId55" o:title=""/>
                  </v:shape>
                  <v:rect id="矩形 189" o:spid="_x0000_s1080" style="position:absolute;left:18698;width:5134;height:25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" filled="f" strokecolor="#c00000" strokeweight="2pt">
                    <v:textbox inset="0,0,0,0">
                      <w:txbxContent>
                        <w:p w14:paraId="313C7137" w14:textId="77777777" w:rsidR="00DB0FCF" w:rsidRPr="005B245C" w:rsidRDefault="00DB0FCF" w:rsidP="00FE141F">
                          <w:pPr>
                            <w:jc w:val="right"/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</w:pPr>
                          <w:r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  <w:t>1</w:t>
                          </w:r>
                        </w:p>
                      </w:txbxContent>
                    </v:textbox>
                  </v:rect>
                  <v:rect id="矩形 190" o:spid="_x0000_s1081" style="position:absolute;left:24041;top:8733;width:7329;height:27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" filled="f" strokecolor="#c00000" strokeweight="2pt">
                    <v:textbox inset="0,0,0,0">
                      <w:txbxContent>
                        <w:p w14:paraId="76D0141C" w14:textId="77777777" w:rsidR="00DB0FCF" w:rsidRPr="005B245C" w:rsidRDefault="00DB0FCF" w:rsidP="00FE141F">
                          <w:pPr>
                            <w:jc w:val="right"/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</w:pPr>
                          <w:r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  <w:t>2</w:t>
                          </w:r>
                        </w:p>
                      </w:txbxContent>
                    </v:textbox>
                  </v:rect>
                  <v:rect id="矩形 191" o:spid="_x0000_s1082" style="position:absolute;left:35651;top:13972;width:10376;height:29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" filled="f" strokecolor="#c00000" strokeweight="2pt">
                    <v:textbox inset="0,0,0,0">
                      <w:txbxContent>
                        <w:p w14:paraId="27A05ACD" w14:textId="77777777" w:rsidR="00DB0FCF" w:rsidRPr="005B245C" w:rsidRDefault="00DB0FCF" w:rsidP="00FE141F">
                          <w:pPr>
                            <w:jc w:val="right"/>
                            <w:rPr>
                              <w:rFonts w:ascii="黑体" w:eastAsia="黑体" w:hAnsi="黑体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rect>
                </v:group>
                <v:shape id="图片 769" o:spid="_x0000_s1083" type="#_x0000_t75" style="position:absolute;left:20935;top:18880;width:34658;height:116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">
                  <v:imagedata r:id="rId56" o:title=""/>
                </v:shape>
                <v:rect id="矩形 771" o:spid="_x0000_s1084" style="position:absolute;left:23014;top:22500;width:24966;height:73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4DC84237" w14:textId="77777777" w:rsidR="00DB0FCF" w:rsidRPr="00FE141F" w:rsidRDefault="00DB0FCF" w:rsidP="00FE141F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C8ADCFF" w14:textId="2E63A91D" w:rsidR="00324947" w:rsidRDefault="000768D3" w:rsidP="00E64C13">
      <w:pPr>
        <w:ind w:firstLineChars="200" w:firstLine="480"/>
      </w:pPr>
      <w:r>
        <w:rPr>
          <w:rFonts w:hint="eastAsia"/>
        </w:rPr>
        <w:t>将</w:t>
      </w:r>
      <w:r w:rsidR="00E64C13">
        <w:rPr>
          <w:rFonts w:hint="eastAsia"/>
        </w:rPr>
        <w:t>粘贴后代码中的目标写入库，由开发调试库如</w:t>
      </w:r>
      <w:proofErr w:type="spellStart"/>
      <w:r>
        <w:rPr>
          <w:rFonts w:hint="eastAsia"/>
        </w:rPr>
        <w:t>d</w:t>
      </w:r>
      <w:r>
        <w:t>ev_tmp</w:t>
      </w:r>
      <w:proofErr w:type="spellEnd"/>
      <w:r>
        <w:rPr>
          <w:rFonts w:hint="eastAsia"/>
        </w:rPr>
        <w:t>，替换成</w:t>
      </w:r>
      <w:r w:rsidR="00E64C13">
        <w:rPr>
          <w:rFonts w:hint="eastAsia"/>
        </w:rPr>
        <w:t>作业上线后的</w:t>
      </w:r>
      <w:r>
        <w:rPr>
          <w:rFonts w:hint="eastAsia"/>
        </w:rPr>
        <w:t>生产库表</w:t>
      </w:r>
      <w:r w:rsidR="00E64C13">
        <w:rPr>
          <w:rFonts w:hint="eastAsia"/>
        </w:rPr>
        <w:t>如</w:t>
      </w:r>
      <w:proofErr w:type="spellStart"/>
      <w:r w:rsidR="00E64C13">
        <w:rPr>
          <w:rFonts w:hint="eastAsia"/>
        </w:rPr>
        <w:t>dm</w:t>
      </w:r>
      <w:r w:rsidR="00E64C13">
        <w:t>_upf</w:t>
      </w:r>
      <w:proofErr w:type="spellEnd"/>
      <w:r w:rsidR="00E64C13">
        <w:rPr>
          <w:rFonts w:hint="eastAsia"/>
        </w:rPr>
        <w:t>，点击【保存】脚本</w:t>
      </w:r>
      <w:r w:rsidR="00002C11">
        <w:rPr>
          <w:rFonts w:hint="eastAsia"/>
        </w:rPr>
        <w:t>。</w:t>
      </w:r>
    </w:p>
    <w:p w14:paraId="312B7541" w14:textId="6B3E0B90" w:rsidR="00324947" w:rsidRPr="00E64C13" w:rsidRDefault="00324947" w:rsidP="00382195">
      <w:pPr>
        <w:ind w:firstLineChars="200" w:firstLine="480"/>
      </w:pPr>
    </w:p>
    <w:p w14:paraId="6BA297C5" w14:textId="77777777" w:rsidR="000768D3" w:rsidRDefault="000768D3" w:rsidP="000768D3">
      <w:pPr>
        <w:pStyle w:val="3"/>
      </w:pPr>
      <w:bookmarkStart w:id="30" w:name="_Toc56086959"/>
      <w:r>
        <w:rPr>
          <w:rFonts w:hint="eastAsia"/>
        </w:rPr>
        <w:t>步骤</w:t>
      </w:r>
      <w:r>
        <w:t>4</w:t>
      </w:r>
      <w:r>
        <w:rPr>
          <w:rFonts w:hint="eastAsia"/>
        </w:rPr>
        <w:t>：发布脚本</w:t>
      </w:r>
      <w:bookmarkEnd w:id="30"/>
    </w:p>
    <w:p w14:paraId="66AB21B5" w14:textId="794FB04B" w:rsidR="00660A53" w:rsidRDefault="005762B0" w:rsidP="00382195">
      <w:pPr>
        <w:ind w:firstLineChars="200" w:firstLine="480"/>
      </w:pPr>
      <w:r>
        <w:rPr>
          <w:rFonts w:hint="eastAsia"/>
        </w:rPr>
        <w:t>Hive</w:t>
      </w:r>
      <w:r>
        <w:t xml:space="preserve"> </w:t>
      </w:r>
      <w:r>
        <w:rPr>
          <w:rFonts w:hint="eastAsia"/>
        </w:rPr>
        <w:t>SQL</w:t>
      </w:r>
      <w:r>
        <w:rPr>
          <w:rFonts w:hint="eastAsia"/>
        </w:rPr>
        <w:t>模版的</w:t>
      </w:r>
      <w:r>
        <w:rPr>
          <w:rFonts w:hint="eastAsia"/>
        </w:rPr>
        <w:t>python</w:t>
      </w:r>
      <w:r>
        <w:rPr>
          <w:rFonts w:hint="eastAsia"/>
        </w:rPr>
        <w:t>脚本编写好后，在编辑区上</w:t>
      </w:r>
      <w:r w:rsidR="00660A53">
        <w:rPr>
          <w:rFonts w:hint="eastAsia"/>
        </w:rPr>
        <w:t>部</w:t>
      </w:r>
      <w:r w:rsidR="000768D3">
        <w:rPr>
          <w:rFonts w:hint="eastAsia"/>
        </w:rPr>
        <w:t>点击</w:t>
      </w:r>
      <w:r>
        <w:rPr>
          <w:rFonts w:hint="eastAsia"/>
        </w:rPr>
        <w:t>【发布】</w:t>
      </w:r>
      <w:r w:rsidR="000768D3">
        <w:rPr>
          <w:rFonts w:hint="eastAsia"/>
        </w:rPr>
        <w:t>，</w:t>
      </w:r>
      <w:r w:rsidR="00660A53">
        <w:rPr>
          <w:rFonts w:hint="eastAsia"/>
        </w:rPr>
        <w:t>依次</w:t>
      </w:r>
      <w:r w:rsidR="000768D3">
        <w:rPr>
          <w:rFonts w:hint="eastAsia"/>
        </w:rPr>
        <w:t>填写</w:t>
      </w:r>
      <w:r w:rsidR="00660A53">
        <w:rPr>
          <w:rFonts w:hint="eastAsia"/>
        </w:rPr>
        <w:t>设置</w:t>
      </w:r>
      <w:r w:rsidR="000768D3">
        <w:rPr>
          <w:rFonts w:hint="eastAsia"/>
        </w:rPr>
        <w:t>相应的调度信息，如下图</w:t>
      </w:r>
      <w:r w:rsidR="00660A53">
        <w:rPr>
          <w:rFonts w:hint="eastAsia"/>
        </w:rPr>
        <w:t>所示</w:t>
      </w:r>
      <w:r w:rsidR="000768D3">
        <w:rPr>
          <w:rFonts w:hint="eastAsia"/>
        </w:rPr>
        <w:t>。</w:t>
      </w:r>
    </w:p>
    <w:p w14:paraId="57A5468B" w14:textId="56C3947D" w:rsidR="000768D3" w:rsidRPr="000768D3" w:rsidRDefault="000768D3" w:rsidP="00382195">
      <w:pPr>
        <w:ind w:firstLineChars="200" w:firstLine="480"/>
      </w:pPr>
      <w:r>
        <w:rPr>
          <w:rFonts w:hint="eastAsia"/>
        </w:rPr>
        <w:t>发布成功后，可以在</w:t>
      </w:r>
      <w:r w:rsidR="00660A53">
        <w:rPr>
          <w:rFonts w:hint="eastAsia"/>
          <w:bCs/>
        </w:rPr>
        <w:t>【</w:t>
      </w:r>
      <w:r w:rsidR="00660A53" w:rsidRPr="005B245C">
        <w:rPr>
          <w:rFonts w:hint="eastAsia"/>
          <w:bCs/>
        </w:rPr>
        <w:t>产品</w:t>
      </w:r>
      <w:r w:rsidR="00660A53">
        <w:rPr>
          <w:rFonts w:hint="eastAsia"/>
          <w:bCs/>
        </w:rPr>
        <w:t>导航】</w:t>
      </w:r>
      <w:r w:rsidR="00660A53" w:rsidRPr="005B245C">
        <w:rPr>
          <w:rFonts w:hint="eastAsia"/>
          <w:bCs/>
        </w:rPr>
        <w:t>&gt;</w:t>
      </w:r>
      <w:r w:rsidR="00660A53">
        <w:rPr>
          <w:rFonts w:hint="eastAsia"/>
          <w:bCs/>
        </w:rPr>
        <w:t>【数据开发】</w:t>
      </w:r>
      <w:r w:rsidR="00660A53" w:rsidRPr="005B245C">
        <w:rPr>
          <w:rFonts w:hint="eastAsia"/>
          <w:bCs/>
        </w:rPr>
        <w:t>&gt;</w:t>
      </w:r>
      <w:r w:rsidR="00660A53">
        <w:rPr>
          <w:rFonts w:hint="eastAsia"/>
          <w:bCs/>
        </w:rPr>
        <w:t>【作业管理】</w:t>
      </w:r>
      <w:r w:rsidR="00660A53" w:rsidRPr="005B245C">
        <w:rPr>
          <w:rFonts w:hint="eastAsia"/>
          <w:bCs/>
        </w:rPr>
        <w:t>&gt;</w:t>
      </w:r>
      <w:r w:rsidR="00660A53">
        <w:rPr>
          <w:rFonts w:hint="eastAsia"/>
          <w:bCs/>
        </w:rPr>
        <w:t>【作业中心】</w:t>
      </w:r>
      <w:r w:rsidR="00660A53">
        <w:rPr>
          <w:rFonts w:hint="eastAsia"/>
        </w:rPr>
        <w:t>中</w:t>
      </w:r>
      <w:r w:rsidRPr="00382195">
        <w:rPr>
          <w:rFonts w:hint="eastAsia"/>
        </w:rPr>
        <w:t>查看作业的详细情况</w:t>
      </w:r>
      <w:r>
        <w:rPr>
          <w:rFonts w:hint="eastAsia"/>
        </w:rPr>
        <w:t>。</w:t>
      </w:r>
    </w:p>
    <w:p w14:paraId="40592D76" w14:textId="252F7993" w:rsidR="00F427E0" w:rsidRDefault="005762B0" w:rsidP="000768D3">
      <w:r>
        <w:rPr>
          <w:noProof/>
        </w:rPr>
        <w:lastRenderedPageBreak/>
        <mc:AlternateContent>
          <mc:Choice Requires="wpg">
            <w:drawing>
              <wp:inline distT="0" distB="0" distL="0" distR="0" wp14:anchorId="5B877DB0" wp14:editId="4D93A7D1">
                <wp:extent cx="6188710" cy="3177697"/>
                <wp:effectExtent l="12700" t="12700" r="8890" b="10160"/>
                <wp:docPr id="777" name="组合 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177697"/>
                          <a:chOff x="0" y="0"/>
                          <a:chExt cx="6188710" cy="3177697"/>
                        </a:xfrm>
                      </wpg:grpSpPr>
                      <pic:pic xmlns:pic="http://schemas.openxmlformats.org/drawingml/2006/picture">
                        <pic:nvPicPr>
                          <pic:cNvPr id="773" name="图片 773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27755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74" name="图片 774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585627"/>
                            <a:ext cx="3134995" cy="2592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75" name="矩形 775"/>
                        <wps:cNvSpPr/>
                        <wps:spPr>
                          <a:xfrm>
                            <a:off x="4962418" y="0"/>
                            <a:ext cx="591677" cy="2030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57C3D0" w14:textId="77777777" w:rsidR="00DB0FCF" w:rsidRPr="005B245C" w:rsidRDefault="00DB0FCF" w:rsidP="00F427E0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矩形 776"/>
                        <wps:cNvSpPr/>
                        <wps:spPr>
                          <a:xfrm>
                            <a:off x="1849348" y="1181528"/>
                            <a:ext cx="2853790" cy="191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8FC873" w14:textId="77777777" w:rsidR="00DB0FCF" w:rsidRPr="005B245C" w:rsidRDefault="00DB0FCF" w:rsidP="00F427E0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877DB0" id="组合 777" o:spid="_x0000_s1085" style="width:487.3pt;height:250.2pt;mso-position-horizontal-relative:char;mso-position-vertical-relative:line" coordsize="61887,317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">
                <v:shape id="图片 773" o:spid="_x0000_s1086" type="#_x0000_t75" style="position:absolute;width:61887;height:277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" stroked="t" strokecolor="black [3213]">
                  <v:imagedata r:id="rId59" o:title=""/>
                  <v:path arrowok="t"/>
                </v:shape>
                <v:shape id="图片 774" o:spid="_x0000_s1087" type="#_x0000_t75" style="position:absolute;left:18288;top:5856;width:31349;height:259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" stroked="t" strokecolor="black [3213]">
                  <v:imagedata r:id="rId60" o:title=""/>
                  <v:path arrowok="t"/>
                </v:shape>
                <v:rect id="矩形 775" o:spid="_x0000_s1088" style="position:absolute;left:49624;width:5916;height:20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2957C3D0" w14:textId="77777777" w:rsidR="00DB0FCF" w:rsidRPr="005B245C" w:rsidRDefault="00DB0FCF" w:rsidP="00F427E0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ect>
                <v:rect id="矩形 776" o:spid="_x0000_s1089" style="position:absolute;left:18493;top:11815;width:28538;height:191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3B8FC873" w14:textId="77777777" w:rsidR="00DB0FCF" w:rsidRPr="005B245C" w:rsidRDefault="00DB0FCF" w:rsidP="00F427E0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0C8A96" w14:textId="3D62246D" w:rsidR="00F427E0" w:rsidRDefault="00F427E0" w:rsidP="000768D3"/>
    <w:p w14:paraId="06D812B1" w14:textId="225CA4B9" w:rsidR="00893715" w:rsidRDefault="00893715" w:rsidP="00893715">
      <w:pPr>
        <w:pStyle w:val="2"/>
      </w:pPr>
      <w:bookmarkStart w:id="31" w:name="_Toc56086960"/>
      <w:r>
        <w:rPr>
          <w:rFonts w:hint="eastAsia"/>
        </w:rPr>
        <w:t>终端环境</w:t>
      </w:r>
      <w:bookmarkEnd w:id="31"/>
      <w:r w:rsidR="001141AC">
        <w:rPr>
          <w:rFonts w:hint="eastAsia"/>
        </w:rPr>
        <w:t>访问</w:t>
      </w:r>
    </w:p>
    <w:p w14:paraId="2A51CA5F" w14:textId="0D66CF73" w:rsidR="00893715" w:rsidRDefault="00AA4C57" w:rsidP="00382195">
      <w:pPr>
        <w:ind w:firstLineChars="200" w:firstLine="480"/>
      </w:pPr>
      <w:r>
        <w:rPr>
          <w:rFonts w:hint="eastAsia"/>
        </w:rPr>
        <w:t>场景</w:t>
      </w:r>
      <w:r w:rsidR="00007693">
        <w:rPr>
          <w:rFonts w:hint="eastAsia"/>
        </w:rPr>
        <w:t>：</w:t>
      </w:r>
      <w:r>
        <w:rPr>
          <w:rFonts w:hint="eastAsia"/>
        </w:rPr>
        <w:t>通过终端可以访问不同版本的</w:t>
      </w:r>
      <w:r>
        <w:rPr>
          <w:rFonts w:hint="eastAsia"/>
        </w:rPr>
        <w:t>python</w:t>
      </w:r>
      <w:r w:rsidR="00007693">
        <w:rPr>
          <w:rFonts w:hint="eastAsia"/>
        </w:rPr>
        <w:t>，</w:t>
      </w:r>
      <w:r>
        <w:rPr>
          <w:rFonts w:hint="eastAsia"/>
        </w:rPr>
        <w:t>安装和引用</w:t>
      </w:r>
      <w:r>
        <w:rPr>
          <w:rFonts w:hint="eastAsia"/>
        </w:rPr>
        <w:t>package</w:t>
      </w:r>
      <w:r>
        <w:rPr>
          <w:rFonts w:hint="eastAsia"/>
        </w:rPr>
        <w:t>，进行更加灵活的代码开发，还可以进入</w:t>
      </w:r>
      <w:r>
        <w:rPr>
          <w:rFonts w:hint="eastAsia"/>
        </w:rPr>
        <w:t>hive</w:t>
      </w:r>
      <w:r>
        <w:rPr>
          <w:rFonts w:hint="eastAsia"/>
        </w:rPr>
        <w:t>进行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开发调试</w:t>
      </w:r>
      <w:r w:rsidR="00007693">
        <w:rPr>
          <w:rFonts w:hint="eastAsia"/>
        </w:rPr>
        <w:t>。</w:t>
      </w:r>
    </w:p>
    <w:p w14:paraId="3C312DB8" w14:textId="2E6D7327" w:rsidR="0019026E" w:rsidRDefault="0019026E" w:rsidP="00382195">
      <w:pPr>
        <w:ind w:firstLineChars="200" w:firstLine="480"/>
      </w:pPr>
      <w:r>
        <w:rPr>
          <w:rFonts w:hint="eastAsia"/>
        </w:rPr>
        <w:t>在工作区点击代码编辑区上部的【终端】，打开终端选择界面，然后在左侧</w:t>
      </w:r>
      <w:r w:rsidR="00D437D3">
        <w:rPr>
          <w:rFonts w:hint="eastAsia"/>
        </w:rPr>
        <w:t>选择要访问的集群并双击，打开终端访问界面。</w:t>
      </w:r>
    </w:p>
    <w:p w14:paraId="46AB0D5E" w14:textId="377724E9" w:rsidR="0019026E" w:rsidRDefault="0019026E" w:rsidP="0019026E">
      <w:r>
        <w:rPr>
          <w:noProof/>
        </w:rPr>
        <mc:AlternateContent>
          <mc:Choice Requires="wpg">
            <w:drawing>
              <wp:inline distT="0" distB="0" distL="0" distR="0" wp14:anchorId="70CFD7CF" wp14:editId="3499E501">
                <wp:extent cx="6153399" cy="3141467"/>
                <wp:effectExtent l="12700" t="12700" r="19050" b="8255"/>
                <wp:docPr id="783" name="组合 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399" cy="3141467"/>
                          <a:chOff x="0" y="0"/>
                          <a:chExt cx="6188710" cy="3289372"/>
                        </a:xfrm>
                      </wpg:grpSpPr>
                      <pic:pic xmlns:pic="http://schemas.openxmlformats.org/drawingml/2006/picture">
                        <pic:nvPicPr>
                          <pic:cNvPr id="778" name="图片 778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974"/>
                            <a:ext cx="6188710" cy="24790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79" name="矩形 779"/>
                        <wps:cNvSpPr/>
                        <wps:spPr>
                          <a:xfrm>
                            <a:off x="4867524" y="0"/>
                            <a:ext cx="591185" cy="2025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71B1C9" w14:textId="77777777" w:rsidR="00DB0FCF" w:rsidRPr="005B245C" w:rsidRDefault="00DB0FCF" w:rsidP="0019026E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" name="图片 780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4948" y="1276422"/>
                            <a:ext cx="4935220" cy="20129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81" name="矩形 781"/>
                        <wps:cNvSpPr/>
                        <wps:spPr>
                          <a:xfrm>
                            <a:off x="932522" y="1941816"/>
                            <a:ext cx="591185" cy="2025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889C9B" w14:textId="5540CAF4" w:rsidR="00DB0FCF" w:rsidRPr="005B245C" w:rsidRDefault="00DB0FCF" w:rsidP="0019026E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矩形 782"/>
                        <wps:cNvSpPr/>
                        <wps:spPr>
                          <a:xfrm>
                            <a:off x="2383604" y="1944242"/>
                            <a:ext cx="2483920" cy="2127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B6D0C0" w14:textId="10151B8E" w:rsidR="00DB0FCF" w:rsidRPr="0019026E" w:rsidRDefault="00DB0FCF" w:rsidP="0019026E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CFD7CF" id="组合 783" o:spid="_x0000_s1090" style="width:484.5pt;height:247.35pt;mso-position-horizontal-relative:char;mso-position-vertical-relative:line" coordsize="61887,3289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">
                <v:shape id="图片 778" o:spid="_x0000_s1091" type="#_x0000_t75" style="position:absolute;top:229;width:61887;height:247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" stroked="t" strokecolor="black [3213]">
                  <v:imagedata r:id="rId63" o:title=""/>
                  <v:path arrowok="t"/>
                </v:shape>
                <v:rect id="矩形 779" o:spid="_x0000_s1092" style="position:absolute;left:48675;width:5912;height:20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4371B1C9" w14:textId="77777777" w:rsidR="00DB0FCF" w:rsidRPr="005B245C" w:rsidRDefault="00DB0FCF" w:rsidP="0019026E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ect>
                <v:shape id="图片 780" o:spid="_x0000_s1093" type="#_x0000_t75" style="position:absolute;left:9349;top:12764;width:49352;height:201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" stroked="t" strokecolor="black [3213]">
                  <v:imagedata r:id="rId64" o:title=""/>
                  <v:path arrowok="t"/>
                </v:shape>
                <v:rect id="矩形 781" o:spid="_x0000_s1094" style="position:absolute;left:9325;top:19418;width:5912;height:20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72889C9B" w14:textId="5540CAF4" w:rsidR="00DB0FCF" w:rsidRPr="005B245C" w:rsidRDefault="00DB0FCF" w:rsidP="0019026E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782" o:spid="_x0000_s1095" style="position:absolute;left:23836;top:19442;width:24839;height:21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31B6D0C0" w14:textId="10151B8E" w:rsidR="00DB0FCF" w:rsidRPr="0019026E" w:rsidRDefault="00DB0FCF" w:rsidP="0019026E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DFA1854" w14:textId="43C5E5A2" w:rsidR="00893715" w:rsidRDefault="00893715" w:rsidP="00893715">
      <w:pPr>
        <w:pStyle w:val="3"/>
      </w:pPr>
      <w:bookmarkStart w:id="32" w:name="_Toc56086961"/>
      <w:r>
        <w:rPr>
          <w:rFonts w:hint="eastAsia"/>
        </w:rPr>
        <w:lastRenderedPageBreak/>
        <w:t>步骤</w:t>
      </w:r>
      <w:r w:rsidR="00487551">
        <w:t>1</w:t>
      </w:r>
      <w:r>
        <w:rPr>
          <w:rFonts w:hint="eastAsia"/>
        </w:rPr>
        <w:t>：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初始化</w:t>
      </w:r>
      <w:bookmarkEnd w:id="32"/>
    </w:p>
    <w:p w14:paraId="123D5801" w14:textId="549E969F" w:rsidR="000A0806" w:rsidRDefault="00487551" w:rsidP="00487551">
      <w:pPr>
        <w:ind w:firstLine="420"/>
      </w:pPr>
      <w:r>
        <w:rPr>
          <w:rFonts w:hint="eastAsia"/>
        </w:rPr>
        <w:t>要访问</w:t>
      </w:r>
      <w:r w:rsidR="000376C2" w:rsidRPr="00893715">
        <w:t>Python</w:t>
      </w:r>
      <w:r>
        <w:t>3</w:t>
      </w:r>
      <w:r>
        <w:rPr>
          <w:rFonts w:hint="eastAsia"/>
        </w:rPr>
        <w:t>，</w:t>
      </w:r>
      <w:r w:rsidR="000376C2">
        <w:rPr>
          <w:rFonts w:hint="eastAsia"/>
        </w:rPr>
        <w:t>在终端，先输入以下命令：</w:t>
      </w:r>
    </w:p>
    <w:p w14:paraId="10BE7356" w14:textId="320E3D29" w:rsidR="00EF7C64" w:rsidRPr="00B27A4B" w:rsidRDefault="00EF7C64" w:rsidP="001F3747">
      <w:pPr>
        <w:widowControl/>
        <w:pBdr>
          <w:left w:val="single" w:sz="18" w:space="0" w:color="6CE26C"/>
        </w:pBdr>
        <w:shd w:val="clear" w:color="auto" w:fill="F8F8F8"/>
        <w:spacing w:line="360" w:lineRule="auto"/>
        <w:ind w:left="357" w:firstLineChars="100" w:firstLine="240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t>source /soft/py3env.sh</w:t>
      </w:r>
    </w:p>
    <w:p w14:paraId="79B3D5FE" w14:textId="1AA3F94A" w:rsidR="00487551" w:rsidRDefault="00487551" w:rsidP="00487551">
      <w:pPr>
        <w:ind w:firstLine="420"/>
      </w:pPr>
      <w:r>
        <w:rPr>
          <w:rFonts w:hint="eastAsia"/>
        </w:rPr>
        <w:t>要访问</w:t>
      </w:r>
      <w:r w:rsidRPr="00893715">
        <w:t>Python</w:t>
      </w:r>
      <w:r>
        <w:t>2</w:t>
      </w:r>
      <w:r>
        <w:rPr>
          <w:rFonts w:hint="eastAsia"/>
        </w:rPr>
        <w:t>，在终端，先输入以下命令：</w:t>
      </w:r>
    </w:p>
    <w:p w14:paraId="1CF53280" w14:textId="59BE770D" w:rsidR="00EF7C64" w:rsidRPr="00EC6BE4" w:rsidRDefault="00EF7C64" w:rsidP="001F3747">
      <w:pPr>
        <w:widowControl/>
        <w:pBdr>
          <w:left w:val="single" w:sz="18" w:space="0" w:color="6CE26C"/>
        </w:pBdr>
        <w:shd w:val="clear" w:color="auto" w:fill="F8F8F8"/>
        <w:spacing w:line="360" w:lineRule="auto"/>
        <w:ind w:left="357" w:firstLineChars="100" w:firstLine="240"/>
      </w:pPr>
      <w:r>
        <w:t>source /soft/py2env.sh</w:t>
      </w:r>
    </w:p>
    <w:p w14:paraId="1324F70F" w14:textId="4F98BE57" w:rsidR="000376C2" w:rsidRDefault="000376C2" w:rsidP="000376C2">
      <w:pPr>
        <w:pStyle w:val="3"/>
      </w:pPr>
      <w:bookmarkStart w:id="33" w:name="_Toc56086962"/>
      <w:r>
        <w:rPr>
          <w:rFonts w:hint="eastAsia"/>
        </w:rPr>
        <w:t>步骤</w:t>
      </w:r>
      <w:r w:rsidR="007A0D52">
        <w:t>2</w:t>
      </w:r>
      <w:r>
        <w:rPr>
          <w:rFonts w:hint="eastAsia"/>
        </w:rPr>
        <w:t>：启动</w:t>
      </w:r>
      <w:r w:rsidR="007A0D52">
        <w:t>Python</w:t>
      </w:r>
      <w:r w:rsidR="007A0D52">
        <w:rPr>
          <w:rFonts w:hint="eastAsia"/>
        </w:rPr>
        <w:t>或</w:t>
      </w:r>
      <w:r w:rsidR="007A0D52">
        <w:rPr>
          <w:rFonts w:hint="eastAsia"/>
        </w:rPr>
        <w:t>Hive</w:t>
      </w:r>
      <w:bookmarkEnd w:id="33"/>
    </w:p>
    <w:p w14:paraId="36CFF43F" w14:textId="62D9F0D2" w:rsidR="007A0D52" w:rsidRPr="007A0D52" w:rsidRDefault="007A0D52" w:rsidP="007A0D52">
      <w:pPr>
        <w:ind w:firstLine="420"/>
      </w:pPr>
      <w:r>
        <w:rPr>
          <w:rFonts w:hint="eastAsia"/>
        </w:rPr>
        <w:t>访问</w:t>
      </w:r>
      <w:r>
        <w:rPr>
          <w:rFonts w:hint="eastAsia"/>
        </w:rPr>
        <w:t>Python</w:t>
      </w:r>
      <w:r>
        <w:rPr>
          <w:rFonts w:hint="eastAsia"/>
        </w:rPr>
        <w:t>，直接</w:t>
      </w:r>
      <w:r w:rsidR="000376C2">
        <w:rPr>
          <w:rFonts w:hint="eastAsia"/>
        </w:rPr>
        <w:t>输入以下命令：</w:t>
      </w:r>
    </w:p>
    <w:p w14:paraId="7AEA0AB5" w14:textId="7895664A" w:rsidR="00EF7C64" w:rsidRPr="00EC6BE4" w:rsidRDefault="00EF7C64" w:rsidP="001F3747">
      <w:pPr>
        <w:widowControl/>
        <w:pBdr>
          <w:left w:val="single" w:sz="18" w:space="0" w:color="6CE26C"/>
        </w:pBdr>
        <w:shd w:val="clear" w:color="auto" w:fill="F8F8F8"/>
        <w:spacing w:line="360" w:lineRule="auto"/>
        <w:ind w:left="357" w:firstLineChars="100" w:firstLine="240"/>
      </w:pPr>
      <w:r>
        <w:t>python</w:t>
      </w:r>
    </w:p>
    <w:p w14:paraId="612498E1" w14:textId="1078CA87" w:rsidR="007A0D52" w:rsidRPr="007A0D52" w:rsidRDefault="007A0D52" w:rsidP="007A0D52">
      <w:pPr>
        <w:ind w:firstLine="420"/>
      </w:pPr>
      <w:r>
        <w:rPr>
          <w:rFonts w:hint="eastAsia"/>
        </w:rPr>
        <w:t>访问</w:t>
      </w:r>
      <w:r>
        <w:rPr>
          <w:rFonts w:hint="eastAsia"/>
        </w:rPr>
        <w:t>Hive</w:t>
      </w:r>
      <w:r>
        <w:rPr>
          <w:rFonts w:hint="eastAsia"/>
        </w:rPr>
        <w:t>，直接输入以下命令：</w:t>
      </w:r>
    </w:p>
    <w:p w14:paraId="16822251" w14:textId="2FE5477E" w:rsidR="00EF7C64" w:rsidRPr="00EC6BE4" w:rsidRDefault="00EF7C64" w:rsidP="001F3747">
      <w:pPr>
        <w:widowControl/>
        <w:pBdr>
          <w:left w:val="single" w:sz="18" w:space="0" w:color="6CE26C"/>
        </w:pBdr>
        <w:shd w:val="clear" w:color="auto" w:fill="F8F8F8"/>
        <w:spacing w:line="360" w:lineRule="auto"/>
        <w:ind w:left="357" w:firstLineChars="100" w:firstLine="240"/>
      </w:pPr>
      <w:r>
        <w:t>hive</w:t>
      </w:r>
    </w:p>
    <w:p w14:paraId="6219B26F" w14:textId="77777777" w:rsidR="007A0D52" w:rsidRPr="000376C2" w:rsidRDefault="007A0D52" w:rsidP="000376C2"/>
    <w:p w14:paraId="13E78ECD" w14:textId="4C6EE460" w:rsidR="00893715" w:rsidRDefault="00EA08A8" w:rsidP="00893715">
      <w:pPr>
        <w:pStyle w:val="2"/>
      </w:pPr>
      <w:bookmarkStart w:id="34" w:name="_Toc56086963"/>
      <w:r>
        <w:rPr>
          <w:rFonts w:hint="eastAsia"/>
        </w:rPr>
        <w:t>本地数据上传</w:t>
      </w:r>
      <w:bookmarkEnd w:id="34"/>
    </w:p>
    <w:p w14:paraId="355DF7D6" w14:textId="77777777" w:rsidR="00893715" w:rsidRDefault="00893715" w:rsidP="00893715">
      <w:pPr>
        <w:pStyle w:val="3"/>
      </w:pPr>
      <w:bookmarkStart w:id="35" w:name="_Toc56086964"/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：上传数据文件</w:t>
      </w:r>
      <w:bookmarkEnd w:id="35"/>
    </w:p>
    <w:p w14:paraId="08CCA079" w14:textId="77777777" w:rsidR="0036147D" w:rsidRDefault="0036147D" w:rsidP="00893715">
      <w:pPr>
        <w:ind w:firstLineChars="200" w:firstLine="480"/>
      </w:pPr>
      <w:r>
        <w:rPr>
          <w:rFonts w:hint="eastAsia"/>
        </w:rPr>
        <w:t>先</w:t>
      </w:r>
      <w:r w:rsidR="00893715">
        <w:rPr>
          <w:rFonts w:hint="eastAsia"/>
        </w:rPr>
        <w:t>打开【文件管理】，</w:t>
      </w:r>
      <w:r>
        <w:rPr>
          <w:rFonts w:hint="eastAsia"/>
        </w:rPr>
        <w:t>然后</w:t>
      </w:r>
      <w:r w:rsidR="00893715">
        <w:rPr>
          <w:rFonts w:hint="eastAsia"/>
        </w:rPr>
        <w:t>点击</w:t>
      </w:r>
      <w:r>
        <w:rPr>
          <w:rFonts w:hint="eastAsia"/>
        </w:rPr>
        <w:t>工作区的</w:t>
      </w:r>
      <w:r w:rsidR="00893715">
        <w:rPr>
          <w:noProof/>
        </w:rPr>
        <w:drawing>
          <wp:inline distT="0" distB="0" distL="0" distR="0" wp14:anchorId="2487F8DF" wp14:editId="0EF3164E">
            <wp:extent cx="193565" cy="21507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9239" cy="2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</w:t>
      </w:r>
      <w:r w:rsidR="00893715">
        <w:rPr>
          <w:rFonts w:hint="eastAsia"/>
        </w:rPr>
        <w:t>，</w:t>
      </w:r>
      <w:r>
        <w:rPr>
          <w:rFonts w:hint="eastAsia"/>
        </w:rPr>
        <w:t>打开文件上传界面。</w:t>
      </w:r>
    </w:p>
    <w:p w14:paraId="70F98A68" w14:textId="28CE6739" w:rsidR="00893715" w:rsidRDefault="00893B8F" w:rsidP="00893715">
      <w:pPr>
        <w:ind w:firstLineChars="200" w:firstLine="480"/>
      </w:pPr>
      <w:r>
        <w:rPr>
          <w:rFonts w:hint="eastAsia"/>
        </w:rPr>
        <w:t>点击【上传】</w:t>
      </w:r>
      <w:r w:rsidR="00893715">
        <w:rPr>
          <w:rFonts w:hint="eastAsia"/>
        </w:rPr>
        <w:t>选择本地文件，支持多文件上传，单个文件大小不能超过</w:t>
      </w:r>
      <w:r w:rsidR="00893715">
        <w:rPr>
          <w:rFonts w:hint="eastAsia"/>
        </w:rPr>
        <w:t>5</w:t>
      </w:r>
      <w:r w:rsidR="00893715">
        <w:t>00</w:t>
      </w:r>
      <w:r w:rsidR="00893715">
        <w:rPr>
          <w:rFonts w:hint="eastAsia"/>
        </w:rPr>
        <w:t>M</w:t>
      </w:r>
      <w:r w:rsidR="00893715">
        <w:rPr>
          <w:rFonts w:hint="eastAsia"/>
        </w:rPr>
        <w:t>。</w:t>
      </w:r>
    </w:p>
    <w:p w14:paraId="115AB3C0" w14:textId="339F6349" w:rsidR="00184809" w:rsidRPr="00184809" w:rsidRDefault="00184809" w:rsidP="00893715">
      <w:pPr>
        <w:ind w:firstLineChars="200" w:firstLine="480"/>
      </w:pPr>
      <w:r>
        <w:rPr>
          <w:rFonts w:hint="eastAsia"/>
        </w:rPr>
        <w:t>上传后，点击按钮</w:t>
      </w:r>
      <w:r w:rsidRPr="00184809">
        <w:rPr>
          <w:noProof/>
        </w:rPr>
        <w:drawing>
          <wp:inline distT="0" distB="0" distL="0" distR="0" wp14:anchorId="47513F51" wp14:editId="1EAB77FE">
            <wp:extent cx="205483" cy="195700"/>
            <wp:effectExtent l="0" t="0" r="0" b="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3121" cy="20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刷新，在左侧的文件列表处显示所上传的文件。</w:t>
      </w:r>
    </w:p>
    <w:p w14:paraId="330EC16C" w14:textId="0EF52E78" w:rsidR="00EC6BE4" w:rsidRDefault="00AE173B" w:rsidP="00AE173B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F046D75" wp14:editId="332713F4">
                <wp:extent cx="5259884" cy="2486025"/>
                <wp:effectExtent l="12700" t="12700" r="10795" b="15875"/>
                <wp:docPr id="791" name="组合 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9884" cy="2486025"/>
                          <a:chOff x="0" y="0"/>
                          <a:chExt cx="5259884" cy="2486025"/>
                        </a:xfrm>
                      </wpg:grpSpPr>
                      <pic:pic xmlns:pic="http://schemas.openxmlformats.org/drawingml/2006/picture">
                        <pic:nvPicPr>
                          <pic:cNvPr id="785" name="图片 785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090" cy="24860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6" name="图片 786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7704" y="565078"/>
                            <a:ext cx="3472180" cy="1628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87" name="矩形 787"/>
                        <wps:cNvSpPr/>
                        <wps:spPr>
                          <a:xfrm>
                            <a:off x="0" y="1890444"/>
                            <a:ext cx="205483" cy="51370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DF8B0B" w14:textId="530BE8CA" w:rsidR="00DB0FCF" w:rsidRPr="005B245C" w:rsidRDefault="00DB0FCF" w:rsidP="00AE173B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矩形 788"/>
                        <wps:cNvSpPr/>
                        <wps:spPr>
                          <a:xfrm>
                            <a:off x="1417834" y="246579"/>
                            <a:ext cx="215758" cy="19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EE67E6" w14:textId="77777777" w:rsidR="00DB0FCF" w:rsidRPr="005B245C" w:rsidRDefault="00DB0FCF" w:rsidP="00AE173B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矩形 789"/>
                        <wps:cNvSpPr/>
                        <wps:spPr>
                          <a:xfrm>
                            <a:off x="2198670" y="821932"/>
                            <a:ext cx="490734" cy="2544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B9BB05" w14:textId="13AA5D30" w:rsidR="00DB0FCF" w:rsidRPr="005B245C" w:rsidRDefault="00DB0FCF" w:rsidP="00AE173B">
                              <w:pP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矩形 790"/>
                        <wps:cNvSpPr/>
                        <wps:spPr>
                          <a:xfrm>
                            <a:off x="2301412" y="1160979"/>
                            <a:ext cx="577678" cy="5856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18E608" w14:textId="058B9FDA" w:rsidR="00DB0FCF" w:rsidRPr="005B245C" w:rsidRDefault="00DB0FCF" w:rsidP="00AE173B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046D75" id="组合 791" o:spid="_x0000_s1096" style="width:414.15pt;height:195.75pt;mso-position-horizontal-relative:char;mso-position-vertical-relative:line" coordsize="52598,248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">
                <v:shape id="图片 785" o:spid="_x0000_s1097" type="#_x0000_t75" style="position:absolute;width:28790;height:248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" stroked="t" strokecolor="black [3213]">
                  <v:imagedata r:id="rId69" o:title=""/>
                  <v:path arrowok="t"/>
                </v:shape>
                <v:shape id="图片 786" o:spid="_x0000_s1098" type="#_x0000_t75" style="position:absolute;left:17877;top:5650;width:34721;height:162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" stroked="t" strokecolor="black [3213]">
                  <v:imagedata r:id="rId70" o:title=""/>
                  <v:path arrowok="t"/>
                </v:shape>
                <v:rect id="矩形 787" o:spid="_x0000_s1099" style="position:absolute;top:18904;width:2054;height:51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6CDF8B0B" w14:textId="530BE8CA" w:rsidR="00DB0FCF" w:rsidRPr="005B245C" w:rsidRDefault="00DB0FCF" w:rsidP="00AE173B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ect>
                <v:rect id="矩形 788" o:spid="_x0000_s1100" style="position:absolute;left:14178;top:2465;width:2157;height:19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0AEE67E6" w14:textId="77777777" w:rsidR="00DB0FCF" w:rsidRPr="005B245C" w:rsidRDefault="00DB0FCF" w:rsidP="00AE173B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789" o:spid="_x0000_s1101" style="position:absolute;left:21986;top:8219;width:4908;height:25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07B9BB05" w14:textId="13AA5D30" w:rsidR="00DB0FCF" w:rsidRPr="005B245C" w:rsidRDefault="00DB0FCF" w:rsidP="00AE173B">
                        <w:pP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v:rect id="矩形 790" o:spid="_x0000_s1102" style="position:absolute;left:23014;top:11609;width:5776;height:58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5618E608" w14:textId="058B9FDA" w:rsidR="00DB0FCF" w:rsidRPr="005B245C" w:rsidRDefault="00DB0FCF" w:rsidP="00AE173B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4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2319AB9" w14:textId="4C649E49" w:rsidR="00AE173B" w:rsidRDefault="00AE173B" w:rsidP="00893B8F"/>
    <w:p w14:paraId="1493D220" w14:textId="6D2B196C" w:rsidR="00893715" w:rsidRDefault="00893715" w:rsidP="00893715">
      <w:pPr>
        <w:pStyle w:val="3"/>
      </w:pPr>
      <w:bookmarkStart w:id="36" w:name="_Toc56086965"/>
      <w:r>
        <w:rPr>
          <w:rFonts w:hint="eastAsia"/>
        </w:rPr>
        <w:lastRenderedPageBreak/>
        <w:t>步骤</w:t>
      </w:r>
      <w:r>
        <w:t>2</w:t>
      </w:r>
      <w:r>
        <w:rPr>
          <w:rFonts w:hint="eastAsia"/>
        </w:rPr>
        <w:t>：</w:t>
      </w:r>
      <w:r w:rsidR="00B751A9">
        <w:rPr>
          <w:rFonts w:hint="eastAsia"/>
        </w:rPr>
        <w:t>访问</w:t>
      </w:r>
      <w:r>
        <w:rPr>
          <w:rFonts w:hint="eastAsia"/>
        </w:rPr>
        <w:t>上传数据</w:t>
      </w:r>
      <w:bookmarkEnd w:id="36"/>
    </w:p>
    <w:p w14:paraId="5726CD00" w14:textId="4D7F5436" w:rsidR="00184809" w:rsidRDefault="00893715" w:rsidP="00184809">
      <w:pPr>
        <w:ind w:firstLine="420"/>
      </w:pPr>
      <w:r>
        <w:rPr>
          <w:rFonts w:hint="eastAsia"/>
        </w:rPr>
        <w:t>文件上传</w:t>
      </w:r>
      <w:r w:rsidR="00184809">
        <w:rPr>
          <w:rFonts w:hint="eastAsia"/>
        </w:rPr>
        <w:t>过程</w:t>
      </w:r>
      <w:r>
        <w:rPr>
          <w:rFonts w:hint="eastAsia"/>
        </w:rPr>
        <w:t>中，右下角会出现上传列表，</w:t>
      </w:r>
      <w:r w:rsidR="00B751A9">
        <w:rPr>
          <w:rFonts w:hint="eastAsia"/>
        </w:rPr>
        <w:t>也可点击右下角的</w:t>
      </w:r>
      <w:r w:rsidR="00B751A9" w:rsidRPr="00B751A9">
        <w:rPr>
          <w:noProof/>
        </w:rPr>
        <w:drawing>
          <wp:inline distT="0" distB="0" distL="0" distR="0" wp14:anchorId="409FFA65" wp14:editId="7D3558D2">
            <wp:extent cx="215900" cy="190500"/>
            <wp:effectExtent l="0" t="0" r="0" b="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1A9">
        <w:rPr>
          <w:rFonts w:hint="eastAsia"/>
        </w:rPr>
        <w:t>图表，打开上传列表</w:t>
      </w:r>
      <w:r>
        <w:rPr>
          <w:rFonts w:hint="eastAsia"/>
        </w:rPr>
        <w:t>，如下图。上传的文件存储在</w:t>
      </w:r>
      <w:r>
        <w:rPr>
          <w:rFonts w:hint="eastAsia"/>
        </w:rPr>
        <w:t>/</w:t>
      </w:r>
      <w:r>
        <w:t>soft/data</w:t>
      </w:r>
      <w:r w:rsidR="00184809">
        <w:rPr>
          <w:rFonts w:hint="eastAsia"/>
        </w:rPr>
        <w:t>，可以通过</w:t>
      </w:r>
      <w:r w:rsidR="00184809">
        <w:rPr>
          <w:rFonts w:hint="eastAsia"/>
        </w:rPr>
        <w:t>IDE</w:t>
      </w:r>
      <w:r w:rsidR="00184809">
        <w:rPr>
          <w:rFonts w:hint="eastAsia"/>
        </w:rPr>
        <w:t>或者终端访问</w:t>
      </w:r>
      <w:r>
        <w:rPr>
          <w:rFonts w:hint="eastAsia"/>
        </w:rPr>
        <w:t>。</w:t>
      </w:r>
    </w:p>
    <w:p w14:paraId="67001CCF" w14:textId="043203BA" w:rsidR="00DD7BC3" w:rsidRDefault="00B751A9" w:rsidP="00DD7BC3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21262C33" wp14:editId="029D60B0">
                <wp:extent cx="5492494" cy="1090388"/>
                <wp:effectExtent l="12700" t="12700" r="6985" b="14605"/>
                <wp:docPr id="794" name="组合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2494" cy="1090388"/>
                          <a:chOff x="0" y="0"/>
                          <a:chExt cx="6188710" cy="1355561"/>
                        </a:xfrm>
                      </wpg:grpSpPr>
                      <pic:pic xmlns:pic="http://schemas.openxmlformats.org/drawingml/2006/picture">
                        <pic:nvPicPr>
                          <pic:cNvPr id="792" name="图片 792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13525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93" name="矩形 793"/>
                        <wps:cNvSpPr/>
                        <wps:spPr>
                          <a:xfrm>
                            <a:off x="5630238" y="1181528"/>
                            <a:ext cx="441411" cy="17403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5ADE22" w14:textId="62798E31" w:rsidR="00DB0FCF" w:rsidRPr="005B245C" w:rsidRDefault="00DB0FCF" w:rsidP="00B751A9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62C33" id="组合 794" o:spid="_x0000_s1103" style="width:432.5pt;height:85.85pt;mso-position-horizontal-relative:char;mso-position-vertical-relative:line" coordsize="61887,135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">
                <v:shape id="图片 792" o:spid="_x0000_s1104" type="#_x0000_t75" style="position:absolute;width:61887;height:135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" stroked="t" strokecolor="black [3213]">
                  <v:imagedata r:id="rId73" o:title=""/>
                  <v:path arrowok="t"/>
                </v:shape>
                <v:rect id="矩形 793" o:spid="_x0000_s1105" style="position:absolute;left:56302;top:11815;width:4414;height:17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345ADE22" w14:textId="62798E31" w:rsidR="00DB0FCF" w:rsidRPr="005B245C" w:rsidRDefault="00DB0FCF" w:rsidP="00B751A9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D506A5">
        <w:t xml:space="preserve">   </w:t>
      </w:r>
    </w:p>
    <w:p w14:paraId="3443B1D6" w14:textId="6C006A6F" w:rsidR="00B751A9" w:rsidRPr="00DD7BC3" w:rsidRDefault="00893715" w:rsidP="009F7C11">
      <w:pPr>
        <w:spacing w:line="360" w:lineRule="exact"/>
        <w:rPr>
          <w:sz w:val="21"/>
          <w:szCs w:val="20"/>
        </w:rPr>
      </w:pPr>
      <w:r w:rsidRPr="00DD7BC3">
        <w:rPr>
          <w:rFonts w:hint="eastAsia"/>
          <w:sz w:val="21"/>
          <w:szCs w:val="20"/>
        </w:rPr>
        <w:t>注：不同集群环境</w:t>
      </w:r>
      <w:r w:rsidRPr="00DD7BC3">
        <w:rPr>
          <w:rFonts w:hint="eastAsia"/>
          <w:sz w:val="21"/>
          <w:szCs w:val="20"/>
        </w:rPr>
        <w:t>/</w:t>
      </w:r>
      <w:r w:rsidRPr="00DD7BC3">
        <w:rPr>
          <w:sz w:val="21"/>
          <w:szCs w:val="20"/>
        </w:rPr>
        <w:t>soft/data</w:t>
      </w:r>
      <w:r w:rsidRPr="00DD7BC3">
        <w:rPr>
          <w:rFonts w:hint="eastAsia"/>
          <w:sz w:val="21"/>
          <w:szCs w:val="20"/>
        </w:rPr>
        <w:t>的数据不通，所以上传时要确认所在环境是否当前工作集群，在【环境配置】中查看。有未下载完成的文件，如果切换集群，会清除这些文件。</w:t>
      </w:r>
    </w:p>
    <w:p w14:paraId="676AEDBA" w14:textId="77777777" w:rsidR="00C1114D" w:rsidRDefault="00C1114D" w:rsidP="008F22EC"/>
    <w:p w14:paraId="22195D5B" w14:textId="5CB1139A" w:rsidR="008F22EC" w:rsidRDefault="008F22EC" w:rsidP="008F22EC">
      <w:pPr>
        <w:pStyle w:val="2"/>
      </w:pPr>
      <w:bookmarkStart w:id="37" w:name="_Toc56086966"/>
      <w:r>
        <w:rPr>
          <w:rFonts w:hint="eastAsia"/>
        </w:rPr>
        <w:t>数据下载</w:t>
      </w:r>
      <w:bookmarkEnd w:id="37"/>
    </w:p>
    <w:p w14:paraId="421F3C75" w14:textId="76DA0A71" w:rsidR="008F22EC" w:rsidRDefault="008F22EC" w:rsidP="0047026B">
      <w:pPr>
        <w:ind w:firstLine="480"/>
      </w:pPr>
      <w:r>
        <w:rPr>
          <w:rFonts w:hint="eastAsia"/>
        </w:rPr>
        <w:t>数据下载，需要</w:t>
      </w:r>
      <w:r w:rsidR="0047026B">
        <w:rPr>
          <w:rFonts w:hint="eastAsia"/>
        </w:rPr>
        <w:t>在通过平台的</w:t>
      </w:r>
      <w:r>
        <w:rPr>
          <w:rFonts w:hint="eastAsia"/>
        </w:rPr>
        <w:t>审批流程后，以邮件形式发送下载链接，</w:t>
      </w:r>
      <w:r w:rsidR="0047026B">
        <w:rPr>
          <w:rFonts w:hint="eastAsia"/>
        </w:rPr>
        <w:t>可</w:t>
      </w:r>
      <w:r>
        <w:rPr>
          <w:rFonts w:hint="eastAsia"/>
        </w:rPr>
        <w:t>下载</w:t>
      </w:r>
      <w:r w:rsidR="0047026B">
        <w:rPr>
          <w:rFonts w:hint="eastAsia"/>
        </w:rPr>
        <w:t>的数据还有</w:t>
      </w:r>
      <w:r>
        <w:rPr>
          <w:rFonts w:hint="eastAsia"/>
        </w:rPr>
        <w:t>条数</w:t>
      </w:r>
      <w:r w:rsidR="0047026B">
        <w:rPr>
          <w:rFonts w:hint="eastAsia"/>
        </w:rPr>
        <w:t>限制</w:t>
      </w:r>
      <w:r>
        <w:rPr>
          <w:rFonts w:hint="eastAsia"/>
        </w:rPr>
        <w:t>，</w:t>
      </w:r>
      <w:r w:rsidR="00444F35">
        <w:rPr>
          <w:rFonts w:hint="eastAsia"/>
        </w:rPr>
        <w:t>且有保存期限限制</w:t>
      </w:r>
      <w:r>
        <w:rPr>
          <w:rFonts w:hint="eastAsia"/>
        </w:rPr>
        <w:t>，</w:t>
      </w:r>
      <w:r w:rsidR="00444F35">
        <w:rPr>
          <w:rFonts w:hint="eastAsia"/>
        </w:rPr>
        <w:t>收到邮件后</w:t>
      </w:r>
      <w:r>
        <w:rPr>
          <w:rFonts w:hint="eastAsia"/>
        </w:rPr>
        <w:t>尽快下载。</w:t>
      </w:r>
    </w:p>
    <w:p w14:paraId="435F2A86" w14:textId="444C54B9" w:rsidR="008F22EC" w:rsidRDefault="008F22EC" w:rsidP="008F22EC">
      <w:pPr>
        <w:pStyle w:val="3"/>
      </w:pPr>
      <w:bookmarkStart w:id="38" w:name="_Toc56086967"/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：数据准备</w:t>
      </w:r>
      <w:bookmarkEnd w:id="38"/>
    </w:p>
    <w:p w14:paraId="34EF1E3D" w14:textId="4CE08F46" w:rsidR="008F22EC" w:rsidRDefault="00444F35" w:rsidP="008F22EC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IDE</w:t>
      </w:r>
      <w:r>
        <w:rPr>
          <w:rFonts w:hint="eastAsia"/>
        </w:rPr>
        <w:t>开发脚本，</w:t>
      </w:r>
      <w:r w:rsidR="008F22EC">
        <w:rPr>
          <w:rFonts w:hint="eastAsia"/>
        </w:rPr>
        <w:t>把要下载的数据，写</w:t>
      </w:r>
      <w:r>
        <w:rPr>
          <w:rFonts w:hint="eastAsia"/>
        </w:rPr>
        <w:t>入有权限的库表中，如</w:t>
      </w:r>
      <w:proofErr w:type="spellStart"/>
      <w:r>
        <w:rPr>
          <w:rFonts w:hint="eastAsia"/>
        </w:rPr>
        <w:t>d</w:t>
      </w:r>
      <w:r>
        <w:t>ev_tmp</w:t>
      </w:r>
      <w:proofErr w:type="spellEnd"/>
      <w:r>
        <w:rPr>
          <w:rFonts w:hint="eastAsia"/>
        </w:rPr>
        <w:t>库中的临时表</w:t>
      </w:r>
      <w:r w:rsidR="008F22EC">
        <w:rPr>
          <w:rFonts w:hint="eastAsia"/>
        </w:rPr>
        <w:t>。</w:t>
      </w:r>
    </w:p>
    <w:p w14:paraId="5467CF8B" w14:textId="66A2DF73" w:rsidR="008F22EC" w:rsidRDefault="008F22EC" w:rsidP="008F22EC">
      <w:pPr>
        <w:pStyle w:val="3"/>
      </w:pPr>
      <w:bookmarkStart w:id="39" w:name="_Toc56086968"/>
      <w:r>
        <w:rPr>
          <w:rFonts w:hint="eastAsia"/>
        </w:rPr>
        <w:t>步骤</w:t>
      </w:r>
      <w:r>
        <w:t>2</w:t>
      </w:r>
      <w:r>
        <w:rPr>
          <w:rFonts w:hint="eastAsia"/>
        </w:rPr>
        <w:t>：进入流程中心</w:t>
      </w:r>
      <w:bookmarkEnd w:id="39"/>
    </w:p>
    <w:p w14:paraId="0C1975E1" w14:textId="52D28973" w:rsidR="00444F35" w:rsidRPr="00B205EE" w:rsidRDefault="00444F35" w:rsidP="00444F35">
      <w:pPr>
        <w:ind w:firstLineChars="200" w:firstLine="480"/>
      </w:pPr>
      <w:r w:rsidRPr="005B245C">
        <w:rPr>
          <w:rFonts w:hint="eastAsia"/>
          <w:bCs/>
        </w:rPr>
        <w:t>依次点击</w:t>
      </w:r>
      <w:r>
        <w:rPr>
          <w:rFonts w:hint="eastAsia"/>
          <w:bCs/>
        </w:rPr>
        <w:t>【</w:t>
      </w:r>
      <w:r w:rsidR="006F2993">
        <w:rPr>
          <w:rFonts w:hint="eastAsia"/>
          <w:bCs/>
        </w:rPr>
        <w:t>流程管理</w:t>
      </w:r>
      <w:r>
        <w:rPr>
          <w:rFonts w:hint="eastAsia"/>
          <w:bCs/>
        </w:rPr>
        <w:t>】</w:t>
      </w:r>
      <w:r w:rsidRPr="005B245C">
        <w:rPr>
          <w:rFonts w:hint="eastAsia"/>
          <w:bCs/>
        </w:rPr>
        <w:t>&gt;</w:t>
      </w:r>
      <w:r>
        <w:rPr>
          <w:rFonts w:hint="eastAsia"/>
          <w:bCs/>
        </w:rPr>
        <w:t>【</w:t>
      </w:r>
      <w:r w:rsidR="006F2993">
        <w:rPr>
          <w:rFonts w:hint="eastAsia"/>
          <w:bCs/>
        </w:rPr>
        <w:t>流程申请</w:t>
      </w:r>
      <w:r>
        <w:rPr>
          <w:rFonts w:hint="eastAsia"/>
          <w:bCs/>
        </w:rPr>
        <w:t>】</w:t>
      </w:r>
      <w:r w:rsidRPr="005B245C">
        <w:rPr>
          <w:rFonts w:hint="eastAsia"/>
          <w:bCs/>
        </w:rPr>
        <w:t>&gt;</w:t>
      </w:r>
      <w:r>
        <w:rPr>
          <w:rFonts w:hint="eastAsia"/>
          <w:bCs/>
        </w:rPr>
        <w:t>【</w:t>
      </w:r>
      <w:r w:rsidR="00E153FD">
        <w:rPr>
          <w:rFonts w:hint="eastAsia"/>
          <w:bCs/>
        </w:rPr>
        <w:t>数据下载申请</w:t>
      </w:r>
      <w:r>
        <w:rPr>
          <w:rFonts w:hint="eastAsia"/>
          <w:bCs/>
        </w:rPr>
        <w:t>】</w:t>
      </w:r>
      <w:r w:rsidRPr="005B245C">
        <w:rPr>
          <w:rFonts w:hint="eastAsia"/>
          <w:bCs/>
        </w:rPr>
        <w:t>，</w:t>
      </w:r>
      <w:r w:rsidR="00E153FD">
        <w:rPr>
          <w:rFonts w:hint="eastAsia"/>
          <w:bCs/>
        </w:rPr>
        <w:t>打开下载申请</w:t>
      </w:r>
      <w:r>
        <w:rPr>
          <w:rFonts w:hint="eastAsia"/>
        </w:rPr>
        <w:t>，</w:t>
      </w:r>
      <w:r w:rsidR="00E153FD">
        <w:rPr>
          <w:rFonts w:hint="eastAsia"/>
        </w:rPr>
        <w:t>选择在</w:t>
      </w:r>
      <w:r w:rsidR="00E153FD">
        <w:rPr>
          <w:rFonts w:hint="eastAsia"/>
        </w:rPr>
        <w:t>IDE</w:t>
      </w:r>
      <w:r w:rsidR="00E153FD">
        <w:rPr>
          <w:rFonts w:hint="eastAsia"/>
        </w:rPr>
        <w:t>里</w:t>
      </w:r>
      <w:r w:rsidR="00011F98">
        <w:rPr>
          <w:rFonts w:hint="eastAsia"/>
        </w:rPr>
        <w:t>脚本</w:t>
      </w:r>
      <w:r w:rsidR="00E153FD">
        <w:rPr>
          <w:rFonts w:hint="eastAsia"/>
        </w:rPr>
        <w:t>开发</w:t>
      </w:r>
      <w:r w:rsidR="00011F98">
        <w:rPr>
          <w:rFonts w:hint="eastAsia"/>
        </w:rPr>
        <w:t>所</w:t>
      </w:r>
      <w:r w:rsidR="00E153FD">
        <w:rPr>
          <w:rFonts w:hint="eastAsia"/>
        </w:rPr>
        <w:t>写入的库表，完成相关选项设置，发起下载申请</w:t>
      </w:r>
      <w:r>
        <w:rPr>
          <w:rFonts w:hint="eastAsia"/>
        </w:rPr>
        <w:t>。</w:t>
      </w:r>
    </w:p>
    <w:p w14:paraId="2AE9E43D" w14:textId="7659CFDD" w:rsidR="008F22EC" w:rsidRDefault="00A91A8C" w:rsidP="00DA4E86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1E4C791" wp14:editId="6A92DEBB">
                <wp:extent cx="5997518" cy="2051702"/>
                <wp:effectExtent l="12700" t="12700" r="10160" b="18415"/>
                <wp:docPr id="804" name="组合 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7518" cy="2051702"/>
                          <a:chOff x="0" y="0"/>
                          <a:chExt cx="5997518" cy="2051702"/>
                        </a:xfrm>
                      </wpg:grpSpPr>
                      <pic:pic xmlns:pic="http://schemas.openxmlformats.org/drawingml/2006/picture">
                        <pic:nvPicPr>
                          <pic:cNvPr id="798" name="图片 798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870" cy="20237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9" name="图片 799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09663" y="300372"/>
                            <a:ext cx="1887855" cy="17513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00" name="矩形 800"/>
                        <wps:cNvSpPr/>
                        <wps:spPr>
                          <a:xfrm>
                            <a:off x="4017195" y="0"/>
                            <a:ext cx="490717" cy="2544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1867E3" w14:textId="30CA8DEA" w:rsidR="00DB0FCF" w:rsidRPr="00A91A8C" w:rsidRDefault="00DB0FCF" w:rsidP="00A91A8C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矩形 801"/>
                        <wps:cNvSpPr/>
                        <wps:spPr>
                          <a:xfrm>
                            <a:off x="71919" y="164386"/>
                            <a:ext cx="490717" cy="2544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C82079" w14:textId="77777777" w:rsidR="00DB0FCF" w:rsidRPr="005B245C" w:rsidRDefault="00DB0FCF" w:rsidP="00A91A8C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矩形 802"/>
                        <wps:cNvSpPr/>
                        <wps:spPr>
                          <a:xfrm>
                            <a:off x="3030876" y="678093"/>
                            <a:ext cx="873303" cy="5445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9092D3" w14:textId="77777777" w:rsidR="00DB0FCF" w:rsidRPr="005B245C" w:rsidRDefault="00DB0FCF" w:rsidP="00A91A8C">
                              <w:pP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矩形 803"/>
                        <wps:cNvSpPr/>
                        <wps:spPr>
                          <a:xfrm>
                            <a:off x="4161033" y="1479478"/>
                            <a:ext cx="1618758" cy="544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59AE2A" w14:textId="294C9E7E" w:rsidR="00DB0FCF" w:rsidRPr="005B245C" w:rsidRDefault="00DB0FCF" w:rsidP="00A91A8C">
                              <w:pP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E4C791" id="组合 804" o:spid="_x0000_s1106" style="width:472.25pt;height:161.55pt;mso-position-horizontal-relative:char;mso-position-vertical-relative:line" coordsize="59975,205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">
                <v:shape id="图片 798" o:spid="_x0000_s1107" type="#_x0000_t75" style="position:absolute;width:48018;height:202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" stroked="t" strokecolor="black [3213]">
                  <v:imagedata r:id="rId76" o:title=""/>
                  <v:path arrowok="t"/>
                </v:shape>
                <v:shape id="图片 799" o:spid="_x0000_s1108" type="#_x0000_t75" style="position:absolute;left:41096;top:3003;width:18879;height:175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" stroked="t" strokecolor="black [3213]">
                  <v:imagedata r:id="rId77" o:title=""/>
                  <v:path arrowok="t"/>
                </v:shape>
                <v:rect id="矩形 800" o:spid="_x0000_s1109" style="position:absolute;left:40171;width:4908;height:25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441867E3" w14:textId="30CA8DEA" w:rsidR="00DB0FCF" w:rsidRPr="00A91A8C" w:rsidRDefault="00DB0FCF" w:rsidP="00A91A8C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矩形 801" o:spid="_x0000_s1110" style="position:absolute;left:719;top:1643;width:4907;height:25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41C82079" w14:textId="77777777" w:rsidR="00DB0FCF" w:rsidRPr="005B245C" w:rsidRDefault="00DB0FCF" w:rsidP="00A91A8C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802" o:spid="_x0000_s1111" style="position:absolute;left:30308;top:6780;width:8733;height:54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2E9092D3" w14:textId="77777777" w:rsidR="00DB0FCF" w:rsidRPr="005B245C" w:rsidRDefault="00DB0FCF" w:rsidP="00A91A8C">
                        <w:pP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v:rect id="矩形 803" o:spid="_x0000_s1112" style="position:absolute;left:41610;top:14794;width:16187;height:54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2C59AE2A" w14:textId="294C9E7E" w:rsidR="00DB0FCF" w:rsidRPr="005B245C" w:rsidRDefault="00DB0FCF" w:rsidP="00A91A8C">
                        <w:pP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4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E5AF9B" w14:textId="77777777" w:rsidR="00747A6D" w:rsidRDefault="006C51A0" w:rsidP="00614908">
      <w:pPr>
        <w:pStyle w:val="1"/>
      </w:pPr>
      <w:bookmarkStart w:id="40" w:name="_Toc56086971"/>
      <w:r>
        <w:rPr>
          <w:rFonts w:hint="eastAsia"/>
        </w:rPr>
        <w:lastRenderedPageBreak/>
        <w:t>用户指南</w:t>
      </w:r>
      <w:bookmarkEnd w:id="40"/>
    </w:p>
    <w:p w14:paraId="2B8EB709" w14:textId="0330C9EC" w:rsidR="00AF36D5" w:rsidRDefault="00C727C8" w:rsidP="00AF36D5">
      <w:pPr>
        <w:pStyle w:val="2"/>
      </w:pPr>
      <w:bookmarkStart w:id="41" w:name="_Toc56086972"/>
      <w:r>
        <w:rPr>
          <w:rFonts w:hint="eastAsia"/>
        </w:rPr>
        <w:t>数据开发平台首页</w:t>
      </w:r>
      <w:bookmarkEnd w:id="41"/>
    </w:p>
    <w:p w14:paraId="1D109310" w14:textId="44E6375B" w:rsidR="00B821CF" w:rsidRDefault="005A31A2" w:rsidP="00A80BFA">
      <w:pPr>
        <w:ind w:firstLineChars="202" w:firstLine="485"/>
      </w:pPr>
      <w:r>
        <w:rPr>
          <w:rFonts w:hint="eastAsia"/>
        </w:rPr>
        <w:t>首页是数据开发平台的</w:t>
      </w:r>
      <w:r w:rsidR="00FF7818">
        <w:rPr>
          <w:rFonts w:hint="eastAsia"/>
        </w:rPr>
        <w:t>工作区和新建脚本</w:t>
      </w:r>
      <w:r w:rsidR="001057C7">
        <w:rPr>
          <w:rFonts w:hint="eastAsia"/>
        </w:rPr>
        <w:t>。</w:t>
      </w:r>
    </w:p>
    <w:p w14:paraId="7AC93702" w14:textId="23FE0081" w:rsidR="00FF7818" w:rsidRDefault="00FF7818" w:rsidP="00FC55E8">
      <w:pPr>
        <w:ind w:firstLineChars="200" w:firstLine="480"/>
      </w:pPr>
      <w:r w:rsidRPr="00FF7818">
        <w:rPr>
          <w:noProof/>
        </w:rPr>
        <w:drawing>
          <wp:inline distT="0" distB="0" distL="0" distR="0" wp14:anchorId="626629C1" wp14:editId="1F779EE1">
            <wp:extent cx="5410300" cy="3161467"/>
            <wp:effectExtent l="12700" t="12700" r="12700" b="1397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0300" cy="3161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16E49" w14:textId="77777777" w:rsidR="00FF7818" w:rsidRPr="00B821CF" w:rsidRDefault="00FF7818" w:rsidP="00A80BFA">
      <w:pPr>
        <w:ind w:firstLineChars="202" w:firstLine="485"/>
      </w:pPr>
    </w:p>
    <w:p w14:paraId="1FE68888" w14:textId="77777777" w:rsidR="00F52572" w:rsidRPr="00F52572" w:rsidRDefault="00701B43" w:rsidP="00F52572">
      <w:pPr>
        <w:pStyle w:val="2"/>
      </w:pPr>
      <w:bookmarkStart w:id="42" w:name="_Toc56086973"/>
      <w:r>
        <w:rPr>
          <w:rFonts w:hint="eastAsia"/>
        </w:rPr>
        <w:t>工作区</w:t>
      </w:r>
      <w:bookmarkEnd w:id="42"/>
    </w:p>
    <w:p w14:paraId="6A109A54" w14:textId="77777777" w:rsidR="004E6C35" w:rsidRDefault="004E6C35" w:rsidP="00AF36D5">
      <w:pPr>
        <w:pStyle w:val="3"/>
      </w:pPr>
      <w:bookmarkStart w:id="43" w:name="_Toc56086974"/>
      <w:r>
        <w:rPr>
          <w:rFonts w:hint="eastAsia"/>
        </w:rPr>
        <w:t>新建项目</w:t>
      </w:r>
      <w:bookmarkEnd w:id="43"/>
    </w:p>
    <w:p w14:paraId="2AF9ED5A" w14:textId="1DC714EE" w:rsidR="00B75E36" w:rsidRDefault="00B75E36" w:rsidP="00B75E36">
      <w:pPr>
        <w:ind w:firstLine="420"/>
      </w:pPr>
      <w:r>
        <w:rPr>
          <w:rFonts w:hint="eastAsia"/>
        </w:rPr>
        <w:t>点击【工作区】的</w:t>
      </w:r>
      <w:r w:rsidRPr="000F029A">
        <w:rPr>
          <w:noProof/>
        </w:rPr>
        <w:drawing>
          <wp:inline distT="0" distB="0" distL="0" distR="0" wp14:anchorId="51135934" wp14:editId="7A3ADDE4">
            <wp:extent cx="219075" cy="210312"/>
            <wp:effectExtent l="0" t="0" r="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780" cy="2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按钮，选择创建项目。</w:t>
      </w:r>
    </w:p>
    <w:p w14:paraId="625364D4" w14:textId="77777777" w:rsidR="00B75E36" w:rsidRDefault="00B75E36" w:rsidP="00B75E36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创建本地项目</w:t>
      </w:r>
    </w:p>
    <w:p w14:paraId="344FF7A7" w14:textId="77777777" w:rsidR="00B75E36" w:rsidRDefault="00B75E36" w:rsidP="00B75E36">
      <w:pPr>
        <w:ind w:firstLine="420"/>
      </w:pPr>
      <w:r>
        <w:rPr>
          <w:rFonts w:hint="eastAsia"/>
        </w:rPr>
        <w:t>在创建项目中，选择本地项目后，填写项目名和项目描述，即可完成创建，适用个人本地代码的管理与维护，没有版本管理和多人协同作业。</w:t>
      </w:r>
    </w:p>
    <w:p w14:paraId="7ADC84F3" w14:textId="77777777" w:rsidR="00B75E36" w:rsidRDefault="00B75E36" w:rsidP="00B75E36">
      <w:pPr>
        <w:pStyle w:val="ad"/>
        <w:numPr>
          <w:ilvl w:val="0"/>
          <w:numId w:val="20"/>
        </w:numPr>
        <w:ind w:firstLineChars="0"/>
      </w:pPr>
      <w:r>
        <w:rPr>
          <w:rFonts w:hint="eastAsia"/>
        </w:rPr>
        <w:t>克隆</w:t>
      </w:r>
      <w:r>
        <w:rPr>
          <w:rFonts w:hint="eastAsia"/>
        </w:rPr>
        <w:t>Git</w:t>
      </w:r>
      <w:r>
        <w:rPr>
          <w:rFonts w:hint="eastAsia"/>
        </w:rPr>
        <w:t>项目</w:t>
      </w:r>
    </w:p>
    <w:p w14:paraId="027C29A9" w14:textId="198EB007" w:rsidR="00B75E36" w:rsidRPr="00B955A0" w:rsidRDefault="00B75E36" w:rsidP="00B955A0">
      <w:pPr>
        <w:ind w:firstLine="420"/>
      </w:pPr>
      <w:r>
        <w:rPr>
          <w:rFonts w:hint="eastAsia"/>
        </w:rPr>
        <w:t>在创建项目中，选择</w:t>
      </w:r>
      <w:r>
        <w:rPr>
          <w:rFonts w:hint="eastAsia"/>
        </w:rPr>
        <w:t>Git</w:t>
      </w:r>
      <w:r>
        <w:rPr>
          <w:rFonts w:hint="eastAsia"/>
        </w:rPr>
        <w:t>项目后，输入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项目路径，并验证用户和密码通过后，点击克隆，即可</w:t>
      </w:r>
      <w:r w:rsidR="00B955A0">
        <w:rPr>
          <w:rFonts w:hint="eastAsia"/>
        </w:rPr>
        <w:t>新建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</w:t>
      </w:r>
      <w:r w:rsidR="00B955A0">
        <w:rPr>
          <w:rFonts w:hint="eastAsia"/>
        </w:rPr>
        <w:t>项目</w:t>
      </w:r>
      <w:bookmarkStart w:id="44" w:name="_添加Git项目"/>
      <w:bookmarkStart w:id="45" w:name="_克隆Git项目"/>
      <w:bookmarkEnd w:id="44"/>
      <w:bookmarkEnd w:id="45"/>
      <w:r w:rsidR="00B955A0">
        <w:rPr>
          <w:rFonts w:hint="eastAsia"/>
        </w:rPr>
        <w:t>，</w:t>
      </w:r>
      <w:r w:rsidR="00B955A0" w:rsidRPr="00B955A0">
        <w:rPr>
          <w:rFonts w:hint="eastAsia"/>
        </w:rPr>
        <w:t>需要是平台网络可访问的</w:t>
      </w:r>
      <w:r w:rsidRPr="00B955A0">
        <w:rPr>
          <w:rFonts w:hint="eastAsia"/>
        </w:rPr>
        <w:t>G</w:t>
      </w:r>
      <w:r w:rsidRPr="00B955A0">
        <w:t>it</w:t>
      </w:r>
      <w:r w:rsidR="00B955A0" w:rsidRPr="00B955A0">
        <w:rPr>
          <w:rFonts w:hint="eastAsia"/>
        </w:rPr>
        <w:t>地址，需要</w:t>
      </w:r>
      <w:r w:rsidRPr="00B955A0">
        <w:rPr>
          <w:rFonts w:hint="eastAsia"/>
        </w:rPr>
        <w:t>对所添加的项目有权限。</w:t>
      </w:r>
    </w:p>
    <w:p w14:paraId="6319E798" w14:textId="5486B155" w:rsidR="00F92D72" w:rsidRPr="00EF10A9" w:rsidRDefault="00F92D72" w:rsidP="00EF10A9">
      <w:r>
        <w:rPr>
          <w:noProof/>
        </w:rPr>
        <w:lastRenderedPageBreak/>
        <mc:AlternateContent>
          <mc:Choice Requires="wpg">
            <w:drawing>
              <wp:inline distT="0" distB="0" distL="0" distR="0" wp14:anchorId="4E4DE597" wp14:editId="46C0CD01">
                <wp:extent cx="6188710" cy="3761105"/>
                <wp:effectExtent l="12700" t="12700" r="8890" b="10795"/>
                <wp:docPr id="813" name="组合 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761105"/>
                          <a:chOff x="0" y="0"/>
                          <a:chExt cx="6188710" cy="3761238"/>
                        </a:xfrm>
                      </wpg:grpSpPr>
                      <pic:pic xmlns:pic="http://schemas.openxmlformats.org/drawingml/2006/picture">
                        <pic:nvPicPr>
                          <pic:cNvPr id="814" name="图片 81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5604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15" name="矩形 815"/>
                        <wps:cNvSpPr/>
                        <wps:spPr>
                          <a:xfrm>
                            <a:off x="1324142" y="385679"/>
                            <a:ext cx="172453" cy="3553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D69D70" w14:textId="77777777" w:rsidR="00DB0FCF" w:rsidRPr="0013118F" w:rsidRDefault="00DB0FCF" w:rsidP="00F92D72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矩形 816"/>
                        <wps:cNvSpPr/>
                        <wps:spPr>
                          <a:xfrm>
                            <a:off x="1035384" y="999289"/>
                            <a:ext cx="829310" cy="2832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62CF1F" w14:textId="77777777" w:rsidR="00DB0FCF" w:rsidRPr="0013118F" w:rsidRDefault="00DB0FCF" w:rsidP="00F92D72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7" name="图片 817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7752" y="1793373"/>
                            <a:ext cx="3507740" cy="19678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18" name="矩形 818"/>
                        <wps:cNvSpPr/>
                        <wps:spPr>
                          <a:xfrm>
                            <a:off x="1985879" y="2094164"/>
                            <a:ext cx="2008605" cy="3482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B08E6F" w14:textId="77777777" w:rsidR="00DB0FCF" w:rsidRPr="0013118F" w:rsidRDefault="00DB0FCF" w:rsidP="00F92D72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矩形 819"/>
                        <wps:cNvSpPr/>
                        <wps:spPr>
                          <a:xfrm>
                            <a:off x="668" y="457868"/>
                            <a:ext cx="223065" cy="54142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551EAD" w14:textId="77777777" w:rsidR="00DB0FCF" w:rsidRPr="0013118F" w:rsidRDefault="00DB0FCF" w:rsidP="00F92D72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4DE597" id="组合 813" o:spid="_x0000_s1113" style="width:487.3pt;height:296.15pt;mso-position-horizontal-relative:char;mso-position-vertical-relative:line" coordsize="61887,376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">
                <v:shape id="图片 814" o:spid="_x0000_s1114" type="#_x0000_t75" style="position:absolute;width:61887;height:356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" stroked="t" strokecolor="black [3213]">
                  <v:imagedata r:id="rId38" o:title=""/>
                  <v:path arrowok="t"/>
                </v:shape>
                <v:rect id="矩形 815" o:spid="_x0000_s1115" style="position:absolute;left:13241;top:3856;width:1724;height:35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73D69D70" w14:textId="77777777" w:rsidR="00DB0FCF" w:rsidRPr="0013118F" w:rsidRDefault="00DB0FCF" w:rsidP="00F92D72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816" o:spid="_x0000_s1116" style="position:absolute;left:10353;top:9992;width:8293;height:28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0B62CF1F" w14:textId="77777777" w:rsidR="00DB0FCF" w:rsidRPr="0013118F" w:rsidRDefault="00DB0FCF" w:rsidP="00F92D72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v:shape id="图片 817" o:spid="_x0000_s1117" type="#_x0000_t75" style="position:absolute;left:19377;top:17933;width:35077;height:196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" stroked="t" strokecolor="black [3213]">
                  <v:imagedata r:id="rId39" o:title=""/>
                  <v:path arrowok="t"/>
                </v:shape>
                <v:rect id="矩形 818" o:spid="_x0000_s1118" style="position:absolute;left:19858;top:20941;width:20086;height:3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68B08E6F" w14:textId="77777777" w:rsidR="00DB0FCF" w:rsidRPr="0013118F" w:rsidRDefault="00DB0FCF" w:rsidP="00F92D72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4</w:t>
                        </w:r>
                      </w:p>
                    </w:txbxContent>
                  </v:textbox>
                </v:rect>
                <v:rect id="矩形 819" o:spid="_x0000_s1119" style="position:absolute;left:6;top:4578;width:2231;height:5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58551EAD" w14:textId="77777777" w:rsidR="00DB0FCF" w:rsidRPr="0013118F" w:rsidRDefault="00DB0FCF" w:rsidP="00F92D72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4402C5" w14:textId="1168729E" w:rsidR="00863870" w:rsidRPr="00863870" w:rsidRDefault="00863870" w:rsidP="00863870">
      <w:pPr>
        <w:jc w:val="center"/>
      </w:pPr>
    </w:p>
    <w:p w14:paraId="10432131" w14:textId="417A3D87" w:rsidR="00DE28CE" w:rsidRDefault="00AF36D5" w:rsidP="00DE28CE">
      <w:pPr>
        <w:pStyle w:val="3"/>
      </w:pPr>
      <w:bookmarkStart w:id="46" w:name="_Toc56086975"/>
      <w:r>
        <w:rPr>
          <w:rFonts w:hint="eastAsia"/>
        </w:rPr>
        <w:t>新建</w:t>
      </w:r>
      <w:r>
        <w:t>脚本</w:t>
      </w:r>
      <w:bookmarkEnd w:id="46"/>
    </w:p>
    <w:p w14:paraId="5D75312C" w14:textId="336F5CBA" w:rsidR="00DE28CE" w:rsidRDefault="00DE28CE" w:rsidP="00DE28CE">
      <w:pPr>
        <w:ind w:firstLine="420"/>
      </w:pPr>
      <w:r>
        <w:rPr>
          <w:rFonts w:hint="eastAsia"/>
        </w:rPr>
        <w:t>在工作区左侧的</w:t>
      </w:r>
      <w:r w:rsidRPr="00AD4479">
        <w:rPr>
          <w:noProof/>
        </w:rPr>
        <w:drawing>
          <wp:inline distT="0" distB="0" distL="0" distR="0" wp14:anchorId="5EA71DAF" wp14:editId="6D8578D3">
            <wp:extent cx="998621" cy="201968"/>
            <wp:effectExtent l="0" t="0" r="5080" b="127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31252" cy="20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处下拉选择新建的项目后，在右侧直接点击相应的脚本类型，或者点击</w:t>
      </w:r>
      <w:r w:rsidRPr="00AD4479">
        <w:rPr>
          <w:noProof/>
        </w:rPr>
        <w:drawing>
          <wp:inline distT="0" distB="0" distL="0" distR="0" wp14:anchorId="1A2C9B45" wp14:editId="34793236">
            <wp:extent cx="421106" cy="168442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13" cy="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选择脚本类型，打开脚本编辑器窗口后，进行脚本编写和调试。</w:t>
      </w:r>
    </w:p>
    <w:p w14:paraId="06146171" w14:textId="4E78B0C6" w:rsidR="00DE28CE" w:rsidRPr="00E84D81" w:rsidRDefault="00DE28CE" w:rsidP="00DE28CE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DE7015F" wp14:editId="08EB8C93">
                <wp:extent cx="5710005" cy="3151740"/>
                <wp:effectExtent l="12700" t="12700" r="17780" b="10795"/>
                <wp:docPr id="828" name="组合 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0005" cy="3151740"/>
                          <a:chOff x="0" y="0"/>
                          <a:chExt cx="6188710" cy="3629226"/>
                        </a:xfrm>
                      </wpg:grpSpPr>
                      <pic:pic xmlns:pic="http://schemas.openxmlformats.org/drawingml/2006/picture">
                        <pic:nvPicPr>
                          <pic:cNvPr id="829" name="图片 82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329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30" name="矩形 830"/>
                        <wps:cNvSpPr/>
                        <wps:spPr>
                          <a:xfrm>
                            <a:off x="12700" y="397711"/>
                            <a:ext cx="1154363" cy="44516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4B7F71" w14:textId="77777777" w:rsidR="00DB0FCF" w:rsidRPr="0013118F" w:rsidRDefault="00DB0FCF" w:rsidP="00DE28CE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矩形 831"/>
                        <wps:cNvSpPr/>
                        <wps:spPr>
                          <a:xfrm>
                            <a:off x="2046037" y="668"/>
                            <a:ext cx="661068" cy="6490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64D9B0" w14:textId="77777777" w:rsidR="00DB0FCF" w:rsidRPr="0013118F" w:rsidRDefault="00DB0FCF" w:rsidP="00DE28CE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矩形 832"/>
                        <wps:cNvSpPr/>
                        <wps:spPr>
                          <a:xfrm>
                            <a:off x="2610611" y="1097252"/>
                            <a:ext cx="841542" cy="6370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FFDAEE" w14:textId="77777777" w:rsidR="00DB0FCF" w:rsidRPr="0013118F" w:rsidRDefault="00DB0FCF" w:rsidP="00DE28CE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" name="图片 833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92705" y="1985211"/>
                            <a:ext cx="4066540" cy="16440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34" name="矩形 834"/>
                        <wps:cNvSpPr/>
                        <wps:spPr>
                          <a:xfrm>
                            <a:off x="1793374" y="1985879"/>
                            <a:ext cx="2910840" cy="144352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7E9375" w14:textId="77777777" w:rsidR="00DB0FCF" w:rsidRPr="0013118F" w:rsidRDefault="00DB0FCF" w:rsidP="00DE28CE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E7015F" id="组合 828" o:spid="_x0000_s1120" style="width:449.6pt;height:248.15pt;mso-position-horizontal-relative:char;mso-position-vertical-relative:line" coordsize="61887,3629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">
                <v:shape id="图片 829" o:spid="_x0000_s1121" type="#_x0000_t75" style="position:absolute;width:61887;height:332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" stroked="t" strokecolor="black [3213]">
                  <v:imagedata r:id="rId44" o:title=""/>
                  <v:path arrowok="t"/>
                </v:shape>
                <v:rect id="矩形 830" o:spid="_x0000_s1122" style="position:absolute;left:127;top:3977;width:11543;height:44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154B7F71" w14:textId="77777777" w:rsidR="00DB0FCF" w:rsidRPr="0013118F" w:rsidRDefault="00DB0FCF" w:rsidP="00DE28CE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ect>
                <v:rect id="矩形 831" o:spid="_x0000_s1123" style="position:absolute;left:20460;top:6;width:6611;height:64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0C64D9B0" w14:textId="77777777" w:rsidR="00DB0FCF" w:rsidRPr="0013118F" w:rsidRDefault="00DB0FCF" w:rsidP="00DE28CE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832" o:spid="_x0000_s1124" style="position:absolute;left:26106;top:10972;width:8415;height:63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" filled="f" strokecolor="#c00000" strokeweight="2pt">
                  <v:textbox inset="0,0,0,0">
                    <w:txbxContent>
                      <w:p w14:paraId="13FFDAEE" w14:textId="77777777" w:rsidR="00DB0FCF" w:rsidRPr="0013118F" w:rsidRDefault="00DB0FCF" w:rsidP="00DE28CE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shape id="图片 833" o:spid="_x0000_s1125" type="#_x0000_t75" style="position:absolute;left:17927;top:19852;width:40665;height:164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" stroked="t" strokecolor="black [3213]">
                  <v:imagedata r:id="rId45" o:title=""/>
                  <v:path arrowok="t"/>
                </v:shape>
                <v:rect id="矩形 834" o:spid="_x0000_s1126" style="position:absolute;left:17933;top:19858;width:29109;height:144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597E9375" w14:textId="77777777" w:rsidR="00DB0FCF" w:rsidRPr="0013118F" w:rsidRDefault="00DB0FCF" w:rsidP="00DE28CE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7C70D51" w14:textId="77777777" w:rsidR="00AF36D5" w:rsidRDefault="004E6C35" w:rsidP="00AF36D5">
      <w:pPr>
        <w:pStyle w:val="3"/>
      </w:pPr>
      <w:bookmarkStart w:id="47" w:name="_Toc56086976"/>
      <w:r>
        <w:rPr>
          <w:rFonts w:hint="eastAsia"/>
        </w:rPr>
        <w:lastRenderedPageBreak/>
        <w:t>脚本保存</w:t>
      </w:r>
      <w:bookmarkEnd w:id="47"/>
    </w:p>
    <w:p w14:paraId="0795F993" w14:textId="77777777" w:rsidR="00FE7F85" w:rsidRDefault="00E26D83" w:rsidP="00E26D83">
      <w:pPr>
        <w:ind w:firstLineChars="202" w:firstLine="485"/>
      </w:pPr>
      <w:r>
        <w:rPr>
          <w:rFonts w:hint="eastAsia"/>
        </w:rPr>
        <w:t>点击</w:t>
      </w:r>
      <w:r w:rsidR="00FE7F85">
        <w:rPr>
          <w:rFonts w:hint="eastAsia"/>
        </w:rPr>
        <w:t>代码编辑区上部工具栏处的</w:t>
      </w:r>
      <w:r w:rsidR="00A53250" w:rsidRPr="00A53250">
        <w:rPr>
          <w:noProof/>
        </w:rPr>
        <w:drawing>
          <wp:inline distT="0" distB="0" distL="0" distR="0" wp14:anchorId="4FAA2377" wp14:editId="05DA887A">
            <wp:extent cx="482885" cy="154888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700" cy="15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F85">
        <w:rPr>
          <w:rFonts w:hint="eastAsia"/>
        </w:rPr>
        <w:t>按钮</w:t>
      </w:r>
      <w:r>
        <w:rPr>
          <w:rFonts w:hint="eastAsia"/>
        </w:rPr>
        <w:t>，</w:t>
      </w:r>
      <w:r w:rsidR="00847DB7">
        <w:rPr>
          <w:rFonts w:hint="eastAsia"/>
        </w:rPr>
        <w:t>填写脚本</w:t>
      </w:r>
      <w:r w:rsidR="00FE7F85">
        <w:rPr>
          <w:rFonts w:hint="eastAsia"/>
        </w:rPr>
        <w:t>的文件名称</w:t>
      </w:r>
      <w:r w:rsidR="00847DB7">
        <w:rPr>
          <w:rFonts w:hint="eastAsia"/>
        </w:rPr>
        <w:t>和</w:t>
      </w:r>
      <w:r w:rsidR="00FE7F85">
        <w:rPr>
          <w:rFonts w:hint="eastAsia"/>
        </w:rPr>
        <w:t>文件类型</w:t>
      </w:r>
      <w:r w:rsidR="00847DB7">
        <w:rPr>
          <w:rFonts w:hint="eastAsia"/>
        </w:rPr>
        <w:t>，选择相应目录后保存。</w:t>
      </w:r>
    </w:p>
    <w:p w14:paraId="3A56B511" w14:textId="3E2D2BD9" w:rsidR="00E26D83" w:rsidRDefault="00110724" w:rsidP="00E26D83">
      <w:pPr>
        <w:ind w:firstLineChars="202" w:firstLine="485"/>
      </w:pPr>
      <w:r>
        <w:rPr>
          <w:rFonts w:hint="eastAsia"/>
        </w:rPr>
        <w:t>对于</w:t>
      </w:r>
      <w:r w:rsidR="00FE7F85">
        <w:rPr>
          <w:rFonts w:hint="eastAsia"/>
        </w:rPr>
        <w:t>Git</w:t>
      </w:r>
      <w:r w:rsidR="00FE7F85">
        <w:rPr>
          <w:rFonts w:hint="eastAsia"/>
        </w:rPr>
        <w:t>项目，</w:t>
      </w:r>
      <w:r w:rsidR="00847DB7">
        <w:rPr>
          <w:rFonts w:hint="eastAsia"/>
        </w:rPr>
        <w:t>若同一项目下两人</w:t>
      </w:r>
      <w:r w:rsidR="00125763">
        <w:rPr>
          <w:rFonts w:hint="eastAsia"/>
        </w:rPr>
        <w:t>编辑了</w:t>
      </w:r>
      <w:r w:rsidR="00847DB7">
        <w:rPr>
          <w:rFonts w:hint="eastAsia"/>
        </w:rPr>
        <w:t>相同</w:t>
      </w:r>
      <w:r w:rsidR="00125763">
        <w:rPr>
          <w:rFonts w:hint="eastAsia"/>
        </w:rPr>
        <w:t>的</w:t>
      </w:r>
      <w:r w:rsidR="00847DB7">
        <w:rPr>
          <w:rFonts w:hint="eastAsia"/>
        </w:rPr>
        <w:t>脚本</w:t>
      </w:r>
      <w:r w:rsidR="00FE7F85">
        <w:rPr>
          <w:rFonts w:hint="eastAsia"/>
        </w:rPr>
        <w:t>，</w:t>
      </w:r>
      <w:r w:rsidR="00847DB7">
        <w:rPr>
          <w:rFonts w:hint="eastAsia"/>
        </w:rPr>
        <w:t>保存在本地时不会提示冲突，提交【</w:t>
      </w:r>
      <w:r w:rsidR="00847DB7">
        <w:rPr>
          <w:rFonts w:hint="eastAsia"/>
        </w:rPr>
        <w:t>P</w:t>
      </w:r>
      <w:r w:rsidR="00847DB7">
        <w:t>ush</w:t>
      </w:r>
      <w:r w:rsidR="00847DB7">
        <w:rPr>
          <w:rFonts w:hint="eastAsia"/>
        </w:rPr>
        <w:t>】后，会提示冲突，解决完冲突后才能同步到</w:t>
      </w:r>
      <w:r w:rsidR="00847DB7">
        <w:rPr>
          <w:rFonts w:hint="eastAsia"/>
        </w:rPr>
        <w:t>G</w:t>
      </w:r>
      <w:r w:rsidR="00847DB7">
        <w:t>it</w:t>
      </w:r>
      <w:r w:rsidR="00847DB7">
        <w:rPr>
          <w:rFonts w:hint="eastAsia"/>
        </w:rPr>
        <w:t>。</w:t>
      </w:r>
    </w:p>
    <w:p w14:paraId="16B1483A" w14:textId="10716F7B" w:rsidR="00A53250" w:rsidRDefault="00FE7F85" w:rsidP="00A53250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6ACE8A36" wp14:editId="2BB26333">
                <wp:extent cx="6188710" cy="2430193"/>
                <wp:effectExtent l="12700" t="12700" r="8890" b="8255"/>
                <wp:docPr id="846" name="组合 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2430193"/>
                          <a:chOff x="0" y="0"/>
                          <a:chExt cx="6188710" cy="2430193"/>
                        </a:xfrm>
                      </wpg:grpSpPr>
                      <pic:pic xmlns:pic="http://schemas.openxmlformats.org/drawingml/2006/picture">
                        <pic:nvPicPr>
                          <pic:cNvPr id="842" name="图片 842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24301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39" name="矩形 839"/>
                        <wps:cNvSpPr/>
                        <wps:spPr>
                          <a:xfrm>
                            <a:off x="595901" y="0"/>
                            <a:ext cx="523875" cy="2806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AD0B36" w14:textId="77777777" w:rsidR="00DB0FCF" w:rsidRPr="0013118F" w:rsidRDefault="00DB0FCF" w:rsidP="004A3C05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" name="图片 844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93879" y="659813"/>
                            <a:ext cx="2599055" cy="17703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45" name="矩形 845"/>
                        <wps:cNvSpPr/>
                        <wps:spPr>
                          <a:xfrm>
                            <a:off x="2393879" y="904126"/>
                            <a:ext cx="2566114" cy="88115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75810B" w14:textId="0CA413B0" w:rsidR="00DB0FCF" w:rsidRPr="0013118F" w:rsidRDefault="00DB0FCF" w:rsidP="00FE7F85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CE8A36" id="组合 846" o:spid="_x0000_s1127" style="width:487.3pt;height:191.35pt;mso-position-horizontal-relative:char;mso-position-vertical-relative:line" coordsize="61887,2430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">
                <v:shape id="图片 842" o:spid="_x0000_s1128" type="#_x0000_t75" style="position:absolute;width:61887;height:243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" stroked="t" strokecolor="black [3213]">
                  <v:imagedata r:id="rId82" o:title=""/>
                  <v:path arrowok="t"/>
                </v:shape>
                <v:rect id="矩形 839" o:spid="_x0000_s1129" style="position:absolute;left:5959;width:5238;height:28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57AD0B36" w14:textId="77777777" w:rsidR="00DB0FCF" w:rsidRPr="0013118F" w:rsidRDefault="00DB0FCF" w:rsidP="004A3C05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1</w:t>
                        </w:r>
                      </w:p>
                    </w:txbxContent>
                  </v:textbox>
                </v:rect>
                <v:shape id="图片 844" o:spid="_x0000_s1130" type="#_x0000_t75" style="position:absolute;left:23938;top:6598;width:25991;height:177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" stroked="t" strokecolor="black [3213]">
                  <v:imagedata r:id="rId83" o:title=""/>
                  <v:path arrowok="t"/>
                </v:shape>
                <v:rect id="矩形 845" o:spid="_x0000_s1131" style="position:absolute;left:23938;top:9041;width:25661;height:88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0675810B" w14:textId="0CA413B0" w:rsidR="00DB0FCF" w:rsidRPr="0013118F" w:rsidRDefault="00DB0FCF" w:rsidP="00FE7F85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1B780D1" w14:textId="77777777" w:rsidR="00C45D98" w:rsidRPr="00E26D83" w:rsidRDefault="00C45D98" w:rsidP="00E26D83">
      <w:pPr>
        <w:ind w:firstLineChars="202" w:firstLine="485"/>
      </w:pPr>
    </w:p>
    <w:p w14:paraId="2E55AA27" w14:textId="1E6A153D" w:rsidR="00293CC6" w:rsidRDefault="004E6C35" w:rsidP="00293CC6">
      <w:pPr>
        <w:pStyle w:val="3"/>
      </w:pPr>
      <w:bookmarkStart w:id="48" w:name="_Toc56086977"/>
      <w:r>
        <w:rPr>
          <w:rFonts w:hint="eastAsia"/>
        </w:rPr>
        <w:t>脚本执</w:t>
      </w:r>
      <w:r>
        <w:t>行和停止</w:t>
      </w:r>
      <w:bookmarkEnd w:id="48"/>
    </w:p>
    <w:p w14:paraId="5703418E" w14:textId="77777777" w:rsidR="00293CC6" w:rsidRDefault="00293CC6" w:rsidP="00293CC6">
      <w:pPr>
        <w:ind w:firstLine="420"/>
      </w:pPr>
      <w:r>
        <w:rPr>
          <w:rFonts w:hint="eastAsia"/>
        </w:rPr>
        <w:t>脚本写好后，可以点击【执行】，或者选中脚本片段后，点击【执行选中】。</w:t>
      </w:r>
    </w:p>
    <w:p w14:paraId="2C366553" w14:textId="77777777" w:rsidR="00293CC6" w:rsidRDefault="00293CC6" w:rsidP="00293CC6">
      <w:r>
        <w:rPr>
          <w:noProof/>
        </w:rPr>
        <mc:AlternateContent>
          <mc:Choice Requires="wpg">
            <w:drawing>
              <wp:inline distT="0" distB="0" distL="0" distR="0" wp14:anchorId="6EACB1E0" wp14:editId="66609BBC">
                <wp:extent cx="5636083" cy="2966351"/>
                <wp:effectExtent l="12700" t="12700" r="15875" b="18415"/>
                <wp:docPr id="847" name="组合 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6083" cy="2966351"/>
                          <a:chOff x="-13992" y="0"/>
                          <a:chExt cx="6209854" cy="3326131"/>
                        </a:xfrm>
                      </wpg:grpSpPr>
                      <pic:pic xmlns:pic="http://schemas.openxmlformats.org/drawingml/2006/picture">
                        <pic:nvPicPr>
                          <pic:cNvPr id="848" name="图片 848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3992" y="1"/>
                            <a:ext cx="6188710" cy="33261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49" name="矩形 849"/>
                        <wps:cNvSpPr/>
                        <wps:spPr>
                          <a:xfrm>
                            <a:off x="300789" y="962526"/>
                            <a:ext cx="261018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1431B9" w14:textId="77777777" w:rsidR="00DB0FCF" w:rsidRPr="0085552D" w:rsidRDefault="00DB0FCF" w:rsidP="00293CC6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85552D">
                                <w:rPr>
                                  <w:rFonts w:ascii="黑体" w:eastAsia="黑体" w:hAnsi="黑体"/>
                                  <w:b/>
                                  <w:bCs/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矩形 850"/>
                        <wps:cNvSpPr/>
                        <wps:spPr>
                          <a:xfrm>
                            <a:off x="2249905" y="0"/>
                            <a:ext cx="576580" cy="2273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3DABBF" w14:textId="77777777" w:rsidR="00DB0FCF" w:rsidRPr="0085552D" w:rsidRDefault="00DB0FCF" w:rsidP="00293CC6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矩形 851"/>
                        <wps:cNvSpPr/>
                        <wps:spPr>
                          <a:xfrm>
                            <a:off x="0" y="1804737"/>
                            <a:ext cx="985921" cy="239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8B6284" w14:textId="77777777" w:rsidR="00DB0FCF" w:rsidRPr="0085552D" w:rsidRDefault="00DB0FCF" w:rsidP="00293CC6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矩形 852"/>
                        <wps:cNvSpPr/>
                        <wps:spPr>
                          <a:xfrm>
                            <a:off x="5967663" y="1648326"/>
                            <a:ext cx="228199" cy="6731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33A458" w14:textId="77777777" w:rsidR="00DB0FCF" w:rsidRPr="0085552D" w:rsidRDefault="00DB0FCF" w:rsidP="00293CC6">
                              <w:pP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ACB1E0" id="组合 847" o:spid="_x0000_s1132" style="width:443.8pt;height:233.55pt;mso-position-horizontal-relative:char;mso-position-vertical-relative:line" coordorigin="-139" coordsize="62098,332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">
                <v:shape id="图片 848" o:spid="_x0000_s1133" type="#_x0000_t75" style="position:absolute;left:-139;width:61886;height:332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" stroked="t" strokecolor="black [3213]">
                  <v:imagedata r:id="rId47" o:title=""/>
                  <v:path arrowok="t"/>
                </v:shape>
                <v:rect id="矩形 849" o:spid="_x0000_s1134" style="position:absolute;left:3007;top:9625;width:26102;height:6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721431B9" w14:textId="77777777" w:rsidR="00DB0FCF" w:rsidRPr="0085552D" w:rsidRDefault="00DB0FCF" w:rsidP="00293CC6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</w:pPr>
                        <w:r w:rsidRPr="0085552D">
                          <w:rPr>
                            <w:rFonts w:ascii="黑体" w:eastAsia="黑体" w:hAnsi="黑体"/>
                            <w:b/>
                            <w:bCs/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ect>
                <v:rect id="矩形 850" o:spid="_x0000_s1135" style="position:absolute;left:22499;width:5765;height:22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093DABBF" w14:textId="77777777" w:rsidR="00DB0FCF" w:rsidRPr="0085552D" w:rsidRDefault="00DB0FCF" w:rsidP="00293CC6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  <v:rect id="矩形 851" o:spid="_x0000_s1136" style="position:absolute;top:18047;width:9859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788B6284" w14:textId="77777777" w:rsidR="00DB0FCF" w:rsidRPr="0085552D" w:rsidRDefault="00DB0FCF" w:rsidP="00293CC6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3</w:t>
                        </w:r>
                      </w:p>
                    </w:txbxContent>
                  </v:textbox>
                </v:rect>
                <v:rect id="矩形 852" o:spid="_x0000_s1137" style="position:absolute;left:59676;top:16483;width:2282;height:67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7C33A458" w14:textId="77777777" w:rsidR="00DB0FCF" w:rsidRPr="0085552D" w:rsidRDefault="00DB0FCF" w:rsidP="00293CC6">
                        <w:pP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  <w:r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  <w:t>4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F525E9E" w14:textId="1B5B1A73" w:rsidR="00293CC6" w:rsidRDefault="00293CC6" w:rsidP="00293CC6">
      <w:pPr>
        <w:ind w:firstLine="420"/>
      </w:pPr>
      <w:r>
        <w:rPr>
          <w:rFonts w:hint="eastAsia"/>
        </w:rPr>
        <w:lastRenderedPageBreak/>
        <w:t>执行过程中，可以点击【停止】按钮终止运行。</w:t>
      </w:r>
    </w:p>
    <w:p w14:paraId="627D0340" w14:textId="3093D921" w:rsidR="00293CC6" w:rsidRDefault="00293CC6" w:rsidP="00D13510">
      <w:pPr>
        <w:ind w:firstLine="420"/>
      </w:pPr>
      <w:r>
        <w:rPr>
          <w:rFonts w:hint="eastAsia"/>
        </w:rPr>
        <w:t>脚本执行后，在日志和结果区，可以查看脚本执行的日志，及运行的查询结果。</w:t>
      </w:r>
    </w:p>
    <w:p w14:paraId="32FD82A2" w14:textId="4DB05E72" w:rsidR="00D13510" w:rsidRDefault="00D13510" w:rsidP="00D13510">
      <w:pPr>
        <w:ind w:firstLine="420"/>
      </w:pPr>
    </w:p>
    <w:p w14:paraId="4289C724" w14:textId="77777777" w:rsidR="00E403C6" w:rsidRDefault="00E403C6" w:rsidP="00E403C6">
      <w:pPr>
        <w:pStyle w:val="3"/>
      </w:pPr>
      <w:bookmarkStart w:id="49" w:name="_Toc56086981"/>
      <w:r>
        <w:rPr>
          <w:rFonts w:hint="eastAsia"/>
        </w:rPr>
        <w:t>SQL</w:t>
      </w:r>
      <w:r>
        <w:rPr>
          <w:rFonts w:hint="eastAsia"/>
        </w:rPr>
        <w:t>查询结果展示</w:t>
      </w:r>
      <w:bookmarkEnd w:id="49"/>
    </w:p>
    <w:p w14:paraId="7A73A2A9" w14:textId="0A5713DC" w:rsidR="00F10281" w:rsidRDefault="00E403C6" w:rsidP="005A3C78">
      <w:pPr>
        <w:ind w:firstLine="420"/>
      </w:pPr>
      <w:proofErr w:type="spellStart"/>
      <w:r>
        <w:t>H</w:t>
      </w:r>
      <w:r>
        <w:rPr>
          <w:rFonts w:hint="eastAsia"/>
        </w:rPr>
        <w:t>ive</w:t>
      </w:r>
      <w:r>
        <w:t>SQL</w:t>
      </w:r>
      <w:proofErr w:type="spellEnd"/>
      <w:r w:rsidR="00F10281">
        <w:rPr>
          <w:rFonts w:hint="eastAsia"/>
        </w:rPr>
        <w:t>的</w:t>
      </w:r>
      <w:r>
        <w:rPr>
          <w:rFonts w:hint="eastAsia"/>
        </w:rPr>
        <w:t>查询结果会在日志区弹出</w:t>
      </w:r>
      <w:r w:rsidR="00F10281">
        <w:rPr>
          <w:rFonts w:hint="eastAsia"/>
        </w:rPr>
        <w:t>“结果”</w:t>
      </w:r>
      <w:r>
        <w:rPr>
          <w:rFonts w:hint="eastAsia"/>
        </w:rPr>
        <w:t>页签，可以选择以列表或者图形方式展示。</w:t>
      </w:r>
    </w:p>
    <w:p w14:paraId="3AA9856C" w14:textId="64FDDF7D" w:rsidR="00E403C6" w:rsidRDefault="00E403C6" w:rsidP="005A3C78">
      <w:pPr>
        <w:ind w:firstLine="420"/>
      </w:pPr>
      <w:r>
        <w:rPr>
          <w:rFonts w:hint="eastAsia"/>
        </w:rPr>
        <w:t>查询结果限制为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条，前端默认展示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条。</w:t>
      </w:r>
    </w:p>
    <w:p w14:paraId="349883F2" w14:textId="30C211BF" w:rsidR="00E403C6" w:rsidRPr="00FB7C3C" w:rsidRDefault="00E403C6" w:rsidP="006C0234">
      <w:pPr>
        <w:ind w:firstLine="420"/>
      </w:pPr>
      <w:r>
        <w:rPr>
          <w:rFonts w:hint="eastAsia"/>
        </w:rPr>
        <w:t>列表</w:t>
      </w:r>
      <w:r w:rsidR="006C0234">
        <w:rPr>
          <w:rFonts w:hint="eastAsia"/>
        </w:rPr>
        <w:t>：</w:t>
      </w:r>
      <w:r>
        <w:rPr>
          <w:rFonts w:hint="eastAsia"/>
        </w:rPr>
        <w:t>可以选择展示的列，可以控制前端展示条数，默认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条，最大可根据实际查询结果调整，但最大也不超过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条。</w:t>
      </w:r>
    </w:p>
    <w:p w14:paraId="5A0AB906" w14:textId="09D3247B" w:rsidR="00E403C6" w:rsidRDefault="00F10281" w:rsidP="00F10281">
      <w:pPr>
        <w:ind w:firstLineChars="200" w:firstLine="480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42B338A" wp14:editId="6071001B">
                <wp:simplePos x="0" y="0"/>
                <wp:positionH relativeFrom="column">
                  <wp:posOffset>285750</wp:posOffset>
                </wp:positionH>
                <wp:positionV relativeFrom="paragraph">
                  <wp:posOffset>1866901</wp:posOffset>
                </wp:positionV>
                <wp:extent cx="228600" cy="171450"/>
                <wp:effectExtent l="0" t="0" r="19050" b="1905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65EF36" w14:textId="77777777" w:rsidR="00DB0FCF" w:rsidRPr="0085552D" w:rsidRDefault="00DB0FCF" w:rsidP="00F10281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B338A" id="矩形 5" o:spid="_x0000_s1138" style="position:absolute;left:0;text-align:left;margin-left:22.5pt;margin-top:147pt;width:18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" filled="f" strokecolor="#c00000" strokeweight="2pt">
                <v:textbox inset="0,0,0,0">
                  <w:txbxContent>
                    <w:p w14:paraId="5165EF36" w14:textId="77777777" w:rsidR="00DB0FCF" w:rsidRPr="0085552D" w:rsidRDefault="00DB0FCF" w:rsidP="00F10281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C23542" wp14:editId="5F91486D">
                <wp:simplePos x="0" y="0"/>
                <wp:positionH relativeFrom="column">
                  <wp:posOffset>638176</wp:posOffset>
                </wp:positionH>
                <wp:positionV relativeFrom="paragraph">
                  <wp:posOffset>1628774</wp:posOffset>
                </wp:positionV>
                <wp:extent cx="476250" cy="203835"/>
                <wp:effectExtent l="0" t="0" r="19050" b="2476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3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0F54A1" w14:textId="3AAA8B33" w:rsidR="00DB0FCF" w:rsidRPr="0085552D" w:rsidRDefault="00DB0FCF" w:rsidP="00F10281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23542" id="矩形 4" o:spid="_x0000_s1139" style="position:absolute;left:0;text-align:left;margin-left:50.25pt;margin-top:128.25pt;width:37.5pt;height:16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" filled="f" strokecolor="#c00000" strokeweight="2pt">
                <v:textbox inset="0,0,0,0">
                  <w:txbxContent>
                    <w:p w14:paraId="170F54A1" w14:textId="3AAA8B33" w:rsidR="00DB0FCF" w:rsidRPr="0085552D" w:rsidRDefault="00DB0FCF" w:rsidP="00F10281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5A3C78">
        <w:rPr>
          <w:noProof/>
        </w:rPr>
        <w:drawing>
          <wp:inline distT="0" distB="0" distL="0" distR="0" wp14:anchorId="2495300B" wp14:editId="159F4724">
            <wp:extent cx="4324350" cy="2925791"/>
            <wp:effectExtent l="19050" t="19050" r="19050" b="273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33815" cy="2932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68FA69" w14:textId="77777777" w:rsidR="00E403C6" w:rsidRDefault="00E403C6" w:rsidP="006C0234">
      <w:pPr>
        <w:ind w:firstLine="420"/>
      </w:pPr>
      <w:r>
        <w:rPr>
          <w:rFonts w:hint="eastAsia"/>
        </w:rPr>
        <w:t>图表</w:t>
      </w:r>
    </w:p>
    <w:p w14:paraId="1E5B892E" w14:textId="77777777" w:rsidR="00E403C6" w:rsidRPr="00FB7C3C" w:rsidRDefault="00E403C6" w:rsidP="006C0234">
      <w:pPr>
        <w:ind w:firstLine="420"/>
        <w:rPr>
          <w:rFonts w:eastAsiaTheme="minorEastAsia"/>
        </w:rPr>
      </w:pPr>
      <w:r>
        <w:rPr>
          <w:rFonts w:hint="eastAsia"/>
        </w:rPr>
        <w:t>目前支持图表</w:t>
      </w:r>
      <w:r w:rsidRPr="00FB7C3C">
        <w:rPr>
          <w:rFonts w:hint="eastAsia"/>
        </w:rPr>
        <w:t>的类型有</w:t>
      </w:r>
      <w:r>
        <w:rPr>
          <w:rFonts w:hint="eastAsia"/>
        </w:rPr>
        <w:t>柱状图、折线图、饼状图三种。前端显示条数同列表。</w:t>
      </w:r>
    </w:p>
    <w:p w14:paraId="38AA66EE" w14:textId="23BE9BC0" w:rsidR="00E403C6" w:rsidRPr="005A352B" w:rsidRDefault="00F10281" w:rsidP="00E403C6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269E67F" wp14:editId="41109D98">
            <wp:extent cx="4133850" cy="295384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5861" cy="296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AC3" w14:textId="34A35CC3" w:rsidR="00E403C6" w:rsidRDefault="00E403C6" w:rsidP="00D13510">
      <w:pPr>
        <w:ind w:firstLine="420"/>
      </w:pPr>
    </w:p>
    <w:p w14:paraId="7A2A862B" w14:textId="77777777" w:rsidR="00E403C6" w:rsidRPr="00893232" w:rsidRDefault="00E403C6" w:rsidP="00D13510">
      <w:pPr>
        <w:ind w:firstLine="420"/>
      </w:pPr>
    </w:p>
    <w:p w14:paraId="04E70250" w14:textId="44464A01" w:rsidR="00893232" w:rsidRDefault="00893232" w:rsidP="00893232">
      <w:pPr>
        <w:pStyle w:val="3"/>
      </w:pPr>
      <w:bookmarkStart w:id="50" w:name="_Toc56086978"/>
      <w:r>
        <w:rPr>
          <w:rFonts w:hint="eastAsia"/>
        </w:rPr>
        <w:t>G</w:t>
      </w:r>
      <w:r>
        <w:t>it</w:t>
      </w:r>
      <w:r w:rsidR="002B6DAE">
        <w:rPr>
          <w:rFonts w:hint="eastAsia"/>
        </w:rPr>
        <w:t>项目</w:t>
      </w:r>
      <w:r>
        <w:rPr>
          <w:rFonts w:hint="eastAsia"/>
        </w:rPr>
        <w:t>同步</w:t>
      </w:r>
      <w:bookmarkEnd w:id="50"/>
      <w:r w:rsidR="009B1793">
        <w:rPr>
          <w:rFonts w:ascii="MS Mincho" w:eastAsia="MS Mincho" w:hAnsi="MS Mincho" w:hint="eastAsia"/>
          <w:lang w:eastAsia="ja-JP"/>
        </w:rPr>
        <w:t xml:space="preserve">　　</w:t>
      </w:r>
    </w:p>
    <w:p w14:paraId="2D507388" w14:textId="73AC2526" w:rsidR="000067DB" w:rsidRDefault="00DA1780" w:rsidP="00176652">
      <w:pPr>
        <w:ind w:firstLine="4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C2B096B" wp14:editId="579334EB">
                <wp:simplePos x="0" y="0"/>
                <wp:positionH relativeFrom="column">
                  <wp:posOffset>4323244</wp:posOffset>
                </wp:positionH>
                <wp:positionV relativeFrom="paragraph">
                  <wp:posOffset>292200</wp:posOffset>
                </wp:positionV>
                <wp:extent cx="1672184" cy="2763777"/>
                <wp:effectExtent l="12700" t="12700" r="17145" b="17780"/>
                <wp:wrapSquare wrapText="bothSides"/>
                <wp:docPr id="856" name="组合 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2184" cy="2763777"/>
                          <a:chOff x="0" y="0"/>
                          <a:chExt cx="1672184" cy="2763777"/>
                        </a:xfrm>
                      </wpg:grpSpPr>
                      <pic:pic xmlns:pic="http://schemas.openxmlformats.org/drawingml/2006/picture">
                        <pic:nvPicPr>
                          <pic:cNvPr id="854" name="图片 854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49" y="0"/>
                            <a:ext cx="1664335" cy="27628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55" name="矩形 855"/>
                        <wps:cNvSpPr/>
                        <wps:spPr>
                          <a:xfrm>
                            <a:off x="0" y="2632610"/>
                            <a:ext cx="667820" cy="1311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E3EA5" w14:textId="3AF858BB" w:rsidR="00DB0FCF" w:rsidRPr="0085552D" w:rsidRDefault="00DB0FCF" w:rsidP="00DA1780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2B096B" id="组合 856" o:spid="_x0000_s1140" style="position:absolute;left:0;text-align:left;margin-left:340.4pt;margin-top:23pt;width:131.65pt;height:217.6pt;z-index:251677696;mso-position-horizontal-relative:text;mso-position-vertical-relative:text" coordsize="16721,276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">
                <v:shape id="图片 854" o:spid="_x0000_s1141" type="#_x0000_t75" style="position:absolute;left:78;width:16643;height:27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" stroked="t" strokecolor="black [3213]">
                  <v:imagedata r:id="rId87" o:title=""/>
                  <v:path arrowok="t"/>
                </v:shape>
                <v:rect id="矩形 855" o:spid="_x0000_s1142" style="position:absolute;top:26326;width:6678;height:13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" filled="f" strokecolor="#c00000" strokeweight="2pt">
                  <v:textbox inset="0,0,0,0">
                    <w:txbxContent>
                      <w:p w14:paraId="1D9E3EA5" w14:textId="3AF858BB" w:rsidR="00DB0FCF" w:rsidRPr="0085552D" w:rsidRDefault="00DB0FCF" w:rsidP="00DA1780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807668">
        <w:rPr>
          <w:rFonts w:hint="eastAsia"/>
        </w:rPr>
        <w:t>当且仅当项目为</w:t>
      </w:r>
      <w:r w:rsidR="00807668">
        <w:rPr>
          <w:rFonts w:hint="eastAsia"/>
        </w:rPr>
        <w:t>G</w:t>
      </w:r>
      <w:r w:rsidR="00807668">
        <w:t>it</w:t>
      </w:r>
      <w:r w:rsidR="00807668">
        <w:rPr>
          <w:rFonts w:hint="eastAsia"/>
        </w:rPr>
        <w:t>项目时，</w:t>
      </w:r>
      <w:r w:rsidR="000067DB">
        <w:rPr>
          <w:rFonts w:hint="eastAsia"/>
        </w:rPr>
        <w:t>数据开发平台</w:t>
      </w:r>
      <w:r w:rsidR="007F31DB">
        <w:rPr>
          <w:rFonts w:hint="eastAsia"/>
        </w:rPr>
        <w:t>克隆</w:t>
      </w:r>
      <w:r w:rsidR="007F31DB">
        <w:rPr>
          <w:rFonts w:hint="eastAsia"/>
        </w:rPr>
        <w:t>g</w:t>
      </w:r>
      <w:r w:rsidR="007F31DB">
        <w:t>it</w:t>
      </w:r>
      <w:r w:rsidR="007F31DB">
        <w:rPr>
          <w:rFonts w:hint="eastAsia"/>
        </w:rPr>
        <w:t>上的项目。</w:t>
      </w:r>
      <w:r w:rsidR="000067DB">
        <w:rPr>
          <w:rFonts w:hint="eastAsia"/>
        </w:rPr>
        <w:t>支持多人协同和版本的维护，支持脚本</w:t>
      </w:r>
      <w:r w:rsidR="008D757D">
        <w:rPr>
          <w:rFonts w:hint="eastAsia"/>
        </w:rPr>
        <w:t>的</w:t>
      </w:r>
      <w:r w:rsidR="007F31DB">
        <w:rPr>
          <w:rFonts w:hint="eastAsia"/>
        </w:rPr>
        <w:t>Com</w:t>
      </w:r>
      <w:r w:rsidR="007F31DB">
        <w:t>mit</w:t>
      </w:r>
      <w:r w:rsidR="008D757D">
        <w:rPr>
          <w:rFonts w:hint="eastAsia"/>
        </w:rPr>
        <w:t>、</w:t>
      </w:r>
      <w:r w:rsidR="000067DB">
        <w:rPr>
          <w:rFonts w:hint="eastAsia"/>
        </w:rPr>
        <w:t>P</w:t>
      </w:r>
      <w:r w:rsidR="000067DB">
        <w:t>ush</w:t>
      </w:r>
      <w:r w:rsidR="000067DB">
        <w:rPr>
          <w:rFonts w:hint="eastAsia"/>
        </w:rPr>
        <w:t>和</w:t>
      </w:r>
      <w:r w:rsidR="000067DB">
        <w:rPr>
          <w:rFonts w:hint="eastAsia"/>
        </w:rPr>
        <w:t>P</w:t>
      </w:r>
      <w:r w:rsidR="000067DB">
        <w:t>ull</w:t>
      </w:r>
      <w:r w:rsidR="008D757D">
        <w:rPr>
          <w:rFonts w:hint="eastAsia"/>
        </w:rPr>
        <w:t>等操作</w:t>
      </w:r>
      <w:r w:rsidR="000067DB">
        <w:rPr>
          <w:rFonts w:hint="eastAsia"/>
        </w:rPr>
        <w:t>。</w:t>
      </w:r>
    </w:p>
    <w:p w14:paraId="026CF24A" w14:textId="787D22C7" w:rsidR="00176652" w:rsidRDefault="00176652" w:rsidP="00E74177">
      <w:pPr>
        <w:pStyle w:val="ad"/>
        <w:numPr>
          <w:ilvl w:val="0"/>
          <w:numId w:val="21"/>
        </w:numPr>
        <w:ind w:firstLineChars="0"/>
      </w:pPr>
      <w:r>
        <w:rPr>
          <w:rFonts w:hint="eastAsia"/>
        </w:rPr>
        <w:t>切换分支</w:t>
      </w:r>
    </w:p>
    <w:p w14:paraId="42DEDF3D" w14:textId="77777777" w:rsidR="00DA1780" w:rsidRDefault="00DA1780" w:rsidP="00176652">
      <w:pPr>
        <w:ind w:firstLine="420"/>
      </w:pPr>
      <w:r>
        <w:rPr>
          <w:rFonts w:hint="eastAsia"/>
        </w:rPr>
        <w:t>点击左下角的</w:t>
      </w:r>
      <w:r w:rsidRPr="00DA1780">
        <w:rPr>
          <w:noProof/>
        </w:rPr>
        <w:drawing>
          <wp:inline distT="0" distB="0" distL="0" distR="0" wp14:anchorId="648F2996" wp14:editId="222DC33A">
            <wp:extent cx="162560" cy="152400"/>
            <wp:effectExtent l="0" t="0" r="8890" b="0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2675" cy="1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进行</w:t>
      </w:r>
      <w:r>
        <w:rPr>
          <w:rFonts w:hint="eastAsia"/>
        </w:rPr>
        <w:t>git</w:t>
      </w:r>
      <w:r>
        <w:rPr>
          <w:rFonts w:hint="eastAsia"/>
        </w:rPr>
        <w:t>分支切换。</w:t>
      </w:r>
    </w:p>
    <w:p w14:paraId="2897B81B" w14:textId="22785DE8" w:rsidR="00176652" w:rsidRDefault="00176652" w:rsidP="00176652">
      <w:pPr>
        <w:ind w:firstLine="420"/>
      </w:pPr>
      <w:r w:rsidRPr="00176652">
        <w:rPr>
          <w:rFonts w:hint="eastAsia"/>
        </w:rPr>
        <w:t>克隆已有项目时，默认拉取一个本地</w:t>
      </w:r>
      <w:r>
        <w:rPr>
          <w:rFonts w:hint="eastAsia"/>
        </w:rPr>
        <w:t>ma</w:t>
      </w:r>
      <w:r>
        <w:t>ster</w:t>
      </w:r>
      <w:r w:rsidRPr="00176652">
        <w:rPr>
          <w:rFonts w:hint="eastAsia"/>
        </w:rPr>
        <w:t>分支</w:t>
      </w:r>
      <w:r w:rsidR="00DA1780">
        <w:rPr>
          <w:rFonts w:hint="eastAsia"/>
        </w:rPr>
        <w:t>，</w:t>
      </w:r>
      <w:r>
        <w:rPr>
          <w:rFonts w:hint="eastAsia"/>
        </w:rPr>
        <w:t>本地分支切换（</w:t>
      </w:r>
      <w:r>
        <w:rPr>
          <w:rFonts w:hint="eastAsia"/>
        </w:rPr>
        <w:t>c</w:t>
      </w:r>
      <w:r>
        <w:t>heckout</w:t>
      </w:r>
      <w:r>
        <w:rPr>
          <w:rFonts w:hint="eastAsia"/>
        </w:rPr>
        <w:t>）变更</w:t>
      </w:r>
      <w:r w:rsidR="00524476">
        <w:rPr>
          <w:rFonts w:hint="eastAsia"/>
        </w:rPr>
        <w:t>当前</w:t>
      </w:r>
      <w:r>
        <w:rPr>
          <w:rFonts w:hint="eastAsia"/>
        </w:rPr>
        <w:t>工作区的脚本</w:t>
      </w:r>
      <w:r w:rsidR="00DA1780">
        <w:rPr>
          <w:rFonts w:hint="eastAsia"/>
        </w:rPr>
        <w:t>；</w:t>
      </w:r>
      <w:r>
        <w:rPr>
          <w:rFonts w:hint="eastAsia"/>
        </w:rPr>
        <w:t>远程分支切换（</w:t>
      </w:r>
      <w:r>
        <w:rPr>
          <w:rFonts w:hint="eastAsia"/>
        </w:rPr>
        <w:t>c</w:t>
      </w:r>
      <w:r>
        <w:t>heckout</w:t>
      </w:r>
      <w:r>
        <w:rPr>
          <w:rFonts w:hint="eastAsia"/>
        </w:rPr>
        <w:t>），拉取远程分支并在本地建立相应的分支。</w:t>
      </w:r>
    </w:p>
    <w:p w14:paraId="4639C3D5" w14:textId="61172420" w:rsidR="00524476" w:rsidRDefault="00524476" w:rsidP="00DA1780">
      <w:pPr>
        <w:rPr>
          <w:rFonts w:eastAsiaTheme="minorEastAsia"/>
        </w:rPr>
      </w:pPr>
    </w:p>
    <w:p w14:paraId="4FD1C0F5" w14:textId="0A416FEA" w:rsidR="00DA1780" w:rsidRDefault="00DA1780" w:rsidP="00DA1780">
      <w:pPr>
        <w:rPr>
          <w:rFonts w:eastAsiaTheme="minorEastAsia"/>
        </w:rPr>
      </w:pPr>
    </w:p>
    <w:p w14:paraId="1DB66360" w14:textId="765CE00B" w:rsidR="00DA1780" w:rsidRPr="00A71F52" w:rsidRDefault="00A71F52" w:rsidP="00DA1780">
      <w:pPr>
        <w:pStyle w:val="ad"/>
        <w:numPr>
          <w:ilvl w:val="0"/>
          <w:numId w:val="21"/>
        </w:numPr>
        <w:ind w:firstLineChars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C1F4D83" wp14:editId="529052E2">
                <wp:simplePos x="0" y="0"/>
                <wp:positionH relativeFrom="column">
                  <wp:posOffset>4287948</wp:posOffset>
                </wp:positionH>
                <wp:positionV relativeFrom="paragraph">
                  <wp:posOffset>121270</wp:posOffset>
                </wp:positionV>
                <wp:extent cx="1725930" cy="2914015"/>
                <wp:effectExtent l="12700" t="12700" r="13970" b="6985"/>
                <wp:wrapSquare wrapText="bothSides"/>
                <wp:docPr id="860" name="组合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5930" cy="2914015"/>
                          <a:chOff x="0" y="0"/>
                          <a:chExt cx="1725930" cy="2914015"/>
                        </a:xfrm>
                      </wpg:grpSpPr>
                      <pic:pic xmlns:pic="http://schemas.openxmlformats.org/drawingml/2006/picture">
                        <pic:nvPicPr>
                          <pic:cNvPr id="858" name="图片 858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30" cy="29140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859" name="矩形 859"/>
                        <wps:cNvSpPr/>
                        <wps:spPr>
                          <a:xfrm>
                            <a:off x="678094" y="20549"/>
                            <a:ext cx="452063" cy="24657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0718A2" w14:textId="77777777" w:rsidR="00DB0FCF" w:rsidRPr="0085552D" w:rsidRDefault="00DB0FCF" w:rsidP="00A71F52">
                              <w:pPr>
                                <w:jc w:val="right"/>
                                <w:rPr>
                                  <w:rFonts w:ascii="黑体" w:eastAsia="黑体" w:hAnsi="黑体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F4D83" id="组合 860" o:spid="_x0000_s1143" style="position:absolute;left:0;text-align:left;margin-left:337.65pt;margin-top:9.55pt;width:135.9pt;height:229.45pt;z-index:251681792;mso-position-horizontal-relative:text;mso-position-vertical-relative:text" coordsize="17259,291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">
                <v:shape id="图片 858" o:spid="_x0000_s1144" type="#_x0000_t75" style="position:absolute;width:17259;height:29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" stroked="t" strokecolor="black [3213]">
                  <v:imagedata r:id="rId90" o:title=""/>
                  <v:path arrowok="t"/>
                </v:shape>
                <v:rect id="矩形 859" o:spid="_x0000_s1145" style="position:absolute;left:6780;top:205;width:4521;height:24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" filled="f" strokecolor="#c00000" strokeweight="2pt">
                  <v:textbox inset="0,0,0,0">
                    <w:txbxContent>
                      <w:p w14:paraId="200718A2" w14:textId="77777777" w:rsidR="00DB0FCF" w:rsidRPr="0085552D" w:rsidRDefault="00DB0FCF" w:rsidP="00A71F52">
                        <w:pPr>
                          <w:jc w:val="right"/>
                          <w:rPr>
                            <w:rFonts w:ascii="黑体" w:eastAsia="黑体" w:hAnsi="黑体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DA1780">
        <w:rPr>
          <w:rFonts w:hint="eastAsia"/>
        </w:rPr>
        <w:t>切换分支</w:t>
      </w:r>
    </w:p>
    <w:p w14:paraId="5C06E9DE" w14:textId="1D845256" w:rsidR="002B6DAE" w:rsidRDefault="00A71F52" w:rsidP="007F31DB">
      <w:pPr>
        <w:ind w:firstLineChars="200" w:firstLine="480"/>
      </w:pPr>
      <w:r>
        <w:rPr>
          <w:rFonts w:hint="eastAsia"/>
        </w:rPr>
        <w:t>在</w:t>
      </w:r>
      <w:r w:rsidR="002B6DAE">
        <w:rPr>
          <w:rFonts w:hint="eastAsia"/>
        </w:rPr>
        <w:t>git</w:t>
      </w:r>
      <w:r w:rsidR="002B6DAE">
        <w:rPr>
          <w:rFonts w:hint="eastAsia"/>
        </w:rPr>
        <w:t>项目</w:t>
      </w:r>
      <w:r>
        <w:rPr>
          <w:rFonts w:hint="eastAsia"/>
        </w:rPr>
        <w:t>中，</w:t>
      </w:r>
      <w:r w:rsidR="007F31DB">
        <w:rPr>
          <w:rFonts w:hint="eastAsia"/>
        </w:rPr>
        <w:t>点击</w:t>
      </w:r>
      <w:r w:rsidR="002B6DAE">
        <w:rPr>
          <w:rFonts w:hint="eastAsia"/>
        </w:rPr>
        <w:t>右侧代码编辑区上部工具栏的</w:t>
      </w:r>
      <w:r w:rsidRPr="00A71F52">
        <w:rPr>
          <w:noProof/>
        </w:rPr>
        <w:drawing>
          <wp:inline distT="0" distB="0" distL="0" distR="0" wp14:anchorId="0EEE00F1" wp14:editId="6992BA42">
            <wp:extent cx="339047" cy="183269"/>
            <wp:effectExtent l="0" t="0" r="4445" b="0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5960" cy="18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DAE">
        <w:rPr>
          <w:rFonts w:hint="eastAsia"/>
        </w:rPr>
        <w:t>按钮</w:t>
      </w:r>
      <w:r w:rsidR="007F31DB">
        <w:rPr>
          <w:rFonts w:hint="eastAsia"/>
        </w:rPr>
        <w:t>，</w:t>
      </w:r>
      <w:r w:rsidR="002B6DAE">
        <w:rPr>
          <w:rFonts w:hint="eastAsia"/>
        </w:rPr>
        <w:t>打开</w:t>
      </w:r>
      <w:r w:rsidR="002B6DAE">
        <w:rPr>
          <w:rFonts w:hint="eastAsia"/>
        </w:rPr>
        <w:t>git</w:t>
      </w:r>
      <w:r w:rsidR="002B6DAE">
        <w:rPr>
          <w:rFonts w:hint="eastAsia"/>
        </w:rPr>
        <w:t>功能菜单。</w:t>
      </w:r>
    </w:p>
    <w:p w14:paraId="65EA333C" w14:textId="181989FA" w:rsidR="000574B4" w:rsidRDefault="007F31DB" w:rsidP="000574B4">
      <w:pPr>
        <w:ind w:firstLineChars="200" w:firstLine="480"/>
      </w:pPr>
      <w:r>
        <w:rPr>
          <w:rFonts w:hint="eastAsia"/>
        </w:rPr>
        <w:t>【</w:t>
      </w:r>
      <w:r>
        <w:rPr>
          <w:rFonts w:hint="eastAsia"/>
        </w:rPr>
        <w:t>C</w:t>
      </w:r>
      <w:r>
        <w:t>ommit</w:t>
      </w:r>
      <w:r>
        <w:rPr>
          <w:rFonts w:hint="eastAsia"/>
        </w:rPr>
        <w:t>】，</w:t>
      </w:r>
      <w:r w:rsidR="00524476">
        <w:rPr>
          <w:rFonts w:hint="eastAsia"/>
        </w:rPr>
        <w:t>提交改动</w:t>
      </w:r>
      <w:r>
        <w:rPr>
          <w:rFonts w:hint="eastAsia"/>
        </w:rPr>
        <w:t>到</w:t>
      </w:r>
      <w:r>
        <w:rPr>
          <w:rFonts w:hint="eastAsia"/>
        </w:rPr>
        <w:t>G</w:t>
      </w:r>
      <w:r>
        <w:t>it</w:t>
      </w:r>
      <w:r w:rsidR="002B6DAE">
        <w:rPr>
          <w:rFonts w:hint="eastAsia"/>
        </w:rPr>
        <w:t>，脚本需先保存。</w:t>
      </w:r>
    </w:p>
    <w:p w14:paraId="2B65B8E8" w14:textId="799FDFBE" w:rsidR="002B6DAE" w:rsidRDefault="002B6DAE" w:rsidP="002B6DAE">
      <w:pPr>
        <w:ind w:firstLineChars="200" w:firstLine="480"/>
      </w:pPr>
      <w:r>
        <w:rPr>
          <w:rFonts w:hint="eastAsia"/>
        </w:rPr>
        <w:t>【</w:t>
      </w:r>
      <w:r>
        <w:rPr>
          <w:rFonts w:hint="eastAsia"/>
        </w:rPr>
        <w:t>Pull</w:t>
      </w:r>
      <w:r>
        <w:rPr>
          <w:rFonts w:hint="eastAsia"/>
        </w:rPr>
        <w:t>】，将远程分支拉取到当前分支，需先解决冲突。</w:t>
      </w:r>
    </w:p>
    <w:p w14:paraId="7B5D106C" w14:textId="18AAECB3" w:rsidR="002B6DAE" w:rsidRDefault="002B6DAE" w:rsidP="002B6DAE">
      <w:pPr>
        <w:ind w:firstLineChars="200" w:firstLine="480"/>
      </w:pPr>
      <w:r>
        <w:rPr>
          <w:rFonts w:hint="eastAsia"/>
        </w:rPr>
        <w:t>【</w:t>
      </w:r>
      <w:r>
        <w:rPr>
          <w:rFonts w:hint="eastAsia"/>
        </w:rPr>
        <w:t>Push</w:t>
      </w:r>
      <w:r>
        <w:rPr>
          <w:rFonts w:hint="eastAsia"/>
        </w:rPr>
        <w:t>】，提交所有</w:t>
      </w:r>
      <w:r>
        <w:rPr>
          <w:rFonts w:hint="eastAsia"/>
        </w:rPr>
        <w:t>Com</w:t>
      </w:r>
      <w:r>
        <w:t>mit</w:t>
      </w:r>
      <w:r>
        <w:rPr>
          <w:rFonts w:hint="eastAsia"/>
        </w:rPr>
        <w:t>的脚本，有冲突需先</w:t>
      </w:r>
      <w:r>
        <w:rPr>
          <w:rFonts w:hint="eastAsia"/>
        </w:rPr>
        <w:t>Pull</w:t>
      </w:r>
      <w:r>
        <w:rPr>
          <w:rFonts w:hint="eastAsia"/>
        </w:rPr>
        <w:t>。</w:t>
      </w:r>
    </w:p>
    <w:p w14:paraId="64BC5F62" w14:textId="6C1B6F8B" w:rsidR="003C4E82" w:rsidRDefault="002B6DAE" w:rsidP="002B6DAE">
      <w:pPr>
        <w:ind w:firstLineChars="200" w:firstLine="480"/>
      </w:pPr>
      <w:r>
        <w:rPr>
          <w:rFonts w:hint="eastAsia"/>
        </w:rPr>
        <w:t>【</w:t>
      </w:r>
      <w:r w:rsidRPr="002B6DAE">
        <w:rPr>
          <w:rFonts w:hint="eastAsia"/>
        </w:rPr>
        <w:t>R</w:t>
      </w:r>
      <w:r w:rsidRPr="002B6DAE">
        <w:t>esolve conflicts</w:t>
      </w:r>
      <w:r>
        <w:rPr>
          <w:rFonts w:hint="eastAsia"/>
        </w:rPr>
        <w:t>】，解决代码冲突。</w:t>
      </w:r>
    </w:p>
    <w:p w14:paraId="73930A06" w14:textId="6AF48E86" w:rsidR="002B6DAE" w:rsidRDefault="002B6DAE" w:rsidP="002B6DAE">
      <w:pPr>
        <w:ind w:firstLineChars="200" w:firstLine="480"/>
      </w:pPr>
    </w:p>
    <w:p w14:paraId="430C9EBE" w14:textId="77777777" w:rsidR="002B6DAE" w:rsidRDefault="002B6DAE" w:rsidP="002B6DAE">
      <w:pPr>
        <w:ind w:firstLineChars="200" w:firstLine="480"/>
      </w:pPr>
    </w:p>
    <w:p w14:paraId="67A7B04A" w14:textId="1238FC91" w:rsidR="00A71F52" w:rsidRDefault="00A71F52" w:rsidP="003C4E82"/>
    <w:p w14:paraId="0CE9FE21" w14:textId="07C70146" w:rsidR="00A71F52" w:rsidRDefault="00A71F52" w:rsidP="003C4E82"/>
    <w:p w14:paraId="78888044" w14:textId="27ADA67E" w:rsidR="00A71F52" w:rsidRDefault="00A71F52" w:rsidP="003C4E82"/>
    <w:p w14:paraId="616998C8" w14:textId="77777777" w:rsidR="005A77A9" w:rsidRDefault="005A77A9" w:rsidP="005A77A9">
      <w:pPr>
        <w:pStyle w:val="3"/>
      </w:pPr>
      <w:bookmarkStart w:id="51" w:name="_Toc56086979"/>
      <w:r>
        <w:rPr>
          <w:rFonts w:hint="eastAsia"/>
        </w:rPr>
        <w:t>发布</w:t>
      </w:r>
      <w:bookmarkEnd w:id="51"/>
    </w:p>
    <w:p w14:paraId="2B1708D9" w14:textId="77777777" w:rsidR="005A77A9" w:rsidRDefault="005A77A9" w:rsidP="005A77A9">
      <w:pPr>
        <w:ind w:firstLine="420"/>
      </w:pPr>
      <w:r>
        <w:rPr>
          <w:rFonts w:hint="eastAsia"/>
        </w:rPr>
        <w:t>数据开发平台与银河服务平台的作业调度打通，可以将写好的计算作业发布调度。目前支持的调度</w:t>
      </w:r>
      <w:proofErr w:type="spellStart"/>
      <w:r>
        <w:rPr>
          <w:rFonts w:hint="eastAsia"/>
        </w:rPr>
        <w:t>H</w:t>
      </w:r>
      <w:r>
        <w:t>iveSQL</w:t>
      </w:r>
      <w:proofErr w:type="spellEnd"/>
      <w:r>
        <w:rPr>
          <w:rFonts w:hint="eastAsia"/>
        </w:rPr>
        <w:t>，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类型脚本。</w:t>
      </w:r>
      <w:r w:rsidR="00F93971">
        <w:rPr>
          <w:rFonts w:hint="eastAsia"/>
        </w:rPr>
        <w:t>如果是在调度的脚本，不能发布，只有把作业下线才能重新发布。</w:t>
      </w:r>
    </w:p>
    <w:p w14:paraId="06298CF6" w14:textId="5679D91C" w:rsidR="00F42251" w:rsidRDefault="00F42251" w:rsidP="00F42251">
      <w:pPr>
        <w:ind w:firstLine="420"/>
      </w:pPr>
      <w:r w:rsidRPr="00F42251">
        <w:rPr>
          <w:rFonts w:hint="eastAsia"/>
        </w:rPr>
        <w:t>点击</w:t>
      </w:r>
      <w:r w:rsidRPr="00C167C8">
        <w:rPr>
          <w:rFonts w:ascii="宋体" w:eastAsia="宋体" w:hAnsi="宋体"/>
          <w:noProof/>
        </w:rPr>
        <w:drawing>
          <wp:inline distT="0" distB="0" distL="0" distR="0" wp14:anchorId="47C8262C" wp14:editId="646D51F4">
            <wp:extent cx="533400" cy="2857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251">
        <w:rPr>
          <w:rFonts w:hint="eastAsia"/>
        </w:rPr>
        <w:t>填写相应的调度信息，发布成功后，可以在深海产品</w:t>
      </w:r>
      <w:r w:rsidRPr="00F42251">
        <w:rPr>
          <w:rFonts w:hint="eastAsia"/>
        </w:rPr>
        <w:t>&gt;</w:t>
      </w:r>
      <w:r w:rsidRPr="00F42251">
        <w:rPr>
          <w:rFonts w:hint="eastAsia"/>
        </w:rPr>
        <w:t>数据开发</w:t>
      </w:r>
      <w:r w:rsidRPr="00F42251">
        <w:rPr>
          <w:rFonts w:hint="eastAsia"/>
        </w:rPr>
        <w:t>&gt;</w:t>
      </w:r>
      <w:r w:rsidRPr="00F42251">
        <w:rPr>
          <w:rFonts w:hint="eastAsia"/>
        </w:rPr>
        <w:t>作业管理查看作业的详细情况</w:t>
      </w:r>
      <w:r>
        <w:rPr>
          <w:rFonts w:hint="eastAsia"/>
        </w:rPr>
        <w:t>，如下图所示：</w:t>
      </w:r>
    </w:p>
    <w:p w14:paraId="6ED4B220" w14:textId="48C85DB0" w:rsidR="00F42251" w:rsidRPr="00F42251" w:rsidRDefault="00F42251" w:rsidP="005A77A9">
      <w:pPr>
        <w:ind w:firstLine="4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9BF0699" wp14:editId="2E20E1D2">
                <wp:simplePos x="0" y="0"/>
                <wp:positionH relativeFrom="column">
                  <wp:posOffset>4899125</wp:posOffset>
                </wp:positionH>
                <wp:positionV relativeFrom="paragraph">
                  <wp:posOffset>-25400</wp:posOffset>
                </wp:positionV>
                <wp:extent cx="535940" cy="346510"/>
                <wp:effectExtent l="12700" t="12700" r="10160" b="952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" cy="346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F94775" w14:textId="77777777" w:rsidR="00F42251" w:rsidRPr="0085552D" w:rsidRDefault="00F42251" w:rsidP="00F42251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F0699" id="矩形 54" o:spid="_x0000_s1146" style="position:absolute;left:0;text-align:left;margin-left:385.75pt;margin-top:-2pt;width:42.2pt;height:27.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" filled="f" strokecolor="#c00000" strokeweight="2pt">
                <v:textbox inset="0,0,0,0">
                  <w:txbxContent>
                    <w:p w14:paraId="1EF94775" w14:textId="77777777" w:rsidR="00F42251" w:rsidRPr="0085552D" w:rsidRDefault="00F42251" w:rsidP="00F42251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61E1E6" wp14:editId="356B62DD">
            <wp:extent cx="6188710" cy="3016250"/>
            <wp:effectExtent l="0" t="0" r="0" b="6350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B3DB" w14:textId="7BDC988A" w:rsidR="00F42251" w:rsidRDefault="00F42251" w:rsidP="005A77A9">
      <w:pPr>
        <w:ind w:firstLine="420"/>
      </w:pPr>
      <w:r>
        <w:rPr>
          <w:noProof/>
        </w:rPr>
        <w:drawing>
          <wp:inline distT="0" distB="0" distL="0" distR="0" wp14:anchorId="0612627C" wp14:editId="005DA26F">
            <wp:extent cx="1758315" cy="3345675"/>
            <wp:effectExtent l="0" t="0" r="0" b="0"/>
            <wp:docPr id="23" name="图片 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576" cy="339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56808" wp14:editId="26DB173A">
            <wp:extent cx="2030655" cy="3340000"/>
            <wp:effectExtent l="0" t="0" r="1905" b="635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479" cy="336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4EFA0" wp14:editId="5ED3AE66">
            <wp:extent cx="2107565" cy="3336154"/>
            <wp:effectExtent l="0" t="0" r="635" b="4445"/>
            <wp:docPr id="29" name="图片 2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&#10;&#10;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379" cy="337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CAC1" w14:textId="77777777" w:rsidR="00F42251" w:rsidRDefault="00F42251" w:rsidP="005A77A9">
      <w:pPr>
        <w:ind w:firstLine="420"/>
        <w:rPr>
          <w:rFonts w:hint="eastAsia"/>
        </w:rPr>
      </w:pPr>
    </w:p>
    <w:p w14:paraId="1AD17ED5" w14:textId="15B1D47E" w:rsidR="00F42251" w:rsidRDefault="00F42251" w:rsidP="005A77A9">
      <w:pPr>
        <w:ind w:firstLine="420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231A5C3" wp14:editId="3C01BA0F">
                <wp:simplePos x="0" y="0"/>
                <wp:positionH relativeFrom="column">
                  <wp:posOffset>1412507</wp:posOffset>
                </wp:positionH>
                <wp:positionV relativeFrom="paragraph">
                  <wp:posOffset>1809549</wp:posOffset>
                </wp:positionV>
                <wp:extent cx="4177164" cy="1453415"/>
                <wp:effectExtent l="12700" t="12700" r="13970" b="7620"/>
                <wp:wrapNone/>
                <wp:docPr id="5440" name="矩形 5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7164" cy="14534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C583ED" w14:textId="294BA30C" w:rsidR="00F42251" w:rsidRPr="0085552D" w:rsidRDefault="00F42251" w:rsidP="00F42251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1A5C3" id="矩形 5440" o:spid="_x0000_s1147" style="position:absolute;left:0;text-align:left;margin-left:111.2pt;margin-top:142.5pt;width:328.9pt;height:114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" filled="f" strokecolor="#c00000" strokeweight="2pt">
                <v:textbox inset="0,0,0,0">
                  <w:txbxContent>
                    <w:p w14:paraId="2BC583ED" w14:textId="294BA30C" w:rsidR="00F42251" w:rsidRPr="0085552D" w:rsidRDefault="00F42251" w:rsidP="00F42251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578EA85" wp14:editId="6916D3BA">
            <wp:extent cx="5322771" cy="3048059"/>
            <wp:effectExtent l="0" t="0" r="0" b="0"/>
            <wp:docPr id="24" name="图片 2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87" cy="30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7400" w14:textId="79CEFB60" w:rsidR="00F93974" w:rsidRDefault="00F93974" w:rsidP="00F93974">
      <w:pPr>
        <w:jc w:val="center"/>
      </w:pPr>
    </w:p>
    <w:p w14:paraId="7FF1C39E" w14:textId="369C0BC1" w:rsidR="0097750C" w:rsidRDefault="0097750C" w:rsidP="0097750C"/>
    <w:p w14:paraId="78EA7743" w14:textId="77777777" w:rsidR="005A77A9" w:rsidRDefault="005A77A9" w:rsidP="005A77A9">
      <w:pPr>
        <w:ind w:firstLine="420"/>
      </w:pPr>
      <w:r>
        <w:rPr>
          <w:rFonts w:hint="eastAsia"/>
        </w:rPr>
        <w:t>点击发布后，弹出以下窗口。发布必须满足以下条件：</w:t>
      </w:r>
    </w:p>
    <w:p w14:paraId="55EE30B6" w14:textId="77777777" w:rsidR="005A77A9" w:rsidRDefault="005A77A9" w:rsidP="000956B7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作业未处于调度状态；</w:t>
      </w:r>
    </w:p>
    <w:p w14:paraId="2DCF9B32" w14:textId="77777777" w:rsidR="005A77A9" w:rsidRDefault="005A77A9" w:rsidP="000956B7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必须已经在银河创建相应的目标表；</w:t>
      </w:r>
    </w:p>
    <w:p w14:paraId="1081A848" w14:textId="77777777" w:rsidR="00367A88" w:rsidRDefault="00C5797A" w:rsidP="000956B7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脚本必须通过第二步校验。</w:t>
      </w:r>
      <w:r w:rsidR="00F93971">
        <w:rPr>
          <w:rFonts w:hint="eastAsia"/>
        </w:rPr>
        <w:t>银河作业调度</w:t>
      </w:r>
      <w:r w:rsidR="00F93971">
        <w:t>脚本校验规则：</w:t>
      </w:r>
    </w:p>
    <w:p w14:paraId="592180D6" w14:textId="77777777" w:rsidR="00367A88" w:rsidRDefault="00F93971" w:rsidP="000956B7">
      <w:pPr>
        <w:pStyle w:val="ad"/>
        <w:numPr>
          <w:ilvl w:val="0"/>
          <w:numId w:val="7"/>
        </w:numPr>
        <w:ind w:firstLineChars="0"/>
      </w:pPr>
      <w:r>
        <w:t>脚本中不能创建非临时表</w:t>
      </w:r>
    </w:p>
    <w:p w14:paraId="755871CC" w14:textId="77777777" w:rsidR="00367A88" w:rsidRDefault="00F93971" w:rsidP="000956B7">
      <w:pPr>
        <w:pStyle w:val="ad"/>
        <w:numPr>
          <w:ilvl w:val="0"/>
          <w:numId w:val="7"/>
        </w:numPr>
        <w:ind w:firstLineChars="0"/>
      </w:pPr>
      <w:r>
        <w:t>insert</w:t>
      </w:r>
      <w:r>
        <w:t>操作的只能是指定的目标表</w:t>
      </w:r>
    </w:p>
    <w:p w14:paraId="5D129A11" w14:textId="77777777" w:rsidR="00367A88" w:rsidRDefault="00F93971" w:rsidP="000956B7">
      <w:pPr>
        <w:pStyle w:val="ad"/>
        <w:numPr>
          <w:ilvl w:val="0"/>
          <w:numId w:val="7"/>
        </w:numPr>
        <w:ind w:firstLineChars="0"/>
      </w:pPr>
      <w:r>
        <w:t>脚本里面创建的临时表，用完必须都删掉</w:t>
      </w:r>
    </w:p>
    <w:p w14:paraId="2DAD5ADD" w14:textId="77777777" w:rsidR="00367A88" w:rsidRDefault="00F93971" w:rsidP="000956B7">
      <w:pPr>
        <w:pStyle w:val="ad"/>
        <w:numPr>
          <w:ilvl w:val="0"/>
          <w:numId w:val="7"/>
        </w:numPr>
        <w:ind w:firstLineChars="0"/>
      </w:pPr>
      <w:r>
        <w:t>临时表必须是以</w:t>
      </w:r>
      <w:proofErr w:type="spellStart"/>
      <w:r>
        <w:t>tmp</w:t>
      </w:r>
      <w:proofErr w:type="spellEnd"/>
      <w:r>
        <w:t>_</w:t>
      </w:r>
      <w:r>
        <w:t>开头</w:t>
      </w:r>
    </w:p>
    <w:p w14:paraId="6E839E35" w14:textId="77777777" w:rsidR="00367A88" w:rsidRDefault="00F93971" w:rsidP="000956B7">
      <w:pPr>
        <w:pStyle w:val="ad"/>
        <w:numPr>
          <w:ilvl w:val="0"/>
          <w:numId w:val="7"/>
        </w:numPr>
        <w:ind w:firstLineChars="0"/>
      </w:pPr>
      <w:r>
        <w:t>脚本里面使用到的表，用户必须拥有对此表的查询权限</w:t>
      </w:r>
    </w:p>
    <w:p w14:paraId="4A5953DC" w14:textId="77777777" w:rsidR="00C5797A" w:rsidRDefault="00F93971" w:rsidP="000956B7">
      <w:pPr>
        <w:pStyle w:val="ad"/>
        <w:numPr>
          <w:ilvl w:val="0"/>
          <w:numId w:val="7"/>
        </w:numPr>
        <w:ind w:firstLineChars="0"/>
      </w:pPr>
      <w:r>
        <w:t>脚本里面使用到的非指定目标表必须依赖对应的任务</w:t>
      </w:r>
    </w:p>
    <w:p w14:paraId="5FF2FB75" w14:textId="77777777" w:rsidR="0099710A" w:rsidRDefault="0097750C" w:rsidP="00F93974">
      <w:pPr>
        <w:ind w:firstLineChars="200" w:firstLine="480"/>
      </w:pPr>
      <w:r>
        <w:rPr>
          <w:rFonts w:hint="eastAsia"/>
        </w:rPr>
        <w:t>对于下线的作业，再次发布时，</w:t>
      </w:r>
      <w:r>
        <w:rPr>
          <w:rFonts w:hint="eastAsia"/>
        </w:rPr>
        <w:t xml:space="preserve"> </w:t>
      </w:r>
      <w:r>
        <w:rPr>
          <w:rFonts w:hint="eastAsia"/>
        </w:rPr>
        <w:t>仍发布到原作业中。</w:t>
      </w:r>
    </w:p>
    <w:p w14:paraId="07A59DDC" w14:textId="77777777" w:rsidR="00A80EFB" w:rsidRDefault="00A80EFB" w:rsidP="00A80EFB">
      <w:pPr>
        <w:pStyle w:val="3"/>
      </w:pPr>
      <w:bookmarkStart w:id="52" w:name="_Toc56086980"/>
      <w:r>
        <w:rPr>
          <w:rFonts w:hint="eastAsia"/>
        </w:rPr>
        <w:t>终端</w:t>
      </w:r>
      <w:bookmarkEnd w:id="52"/>
    </w:p>
    <w:p w14:paraId="33492751" w14:textId="18760F51" w:rsidR="00693BBE" w:rsidRDefault="00A80EFB" w:rsidP="00693BBE">
      <w:pPr>
        <w:ind w:firstLineChars="200" w:firstLine="480"/>
      </w:pPr>
      <w:r>
        <w:rPr>
          <w:rFonts w:hint="eastAsia"/>
        </w:rPr>
        <w:t>点击</w:t>
      </w:r>
      <w:r w:rsidR="007F31DB">
        <w:rPr>
          <w:noProof/>
        </w:rPr>
        <w:drawing>
          <wp:inline distT="0" distB="0" distL="0" distR="0" wp14:anchorId="3671265E" wp14:editId="2DD9C482">
            <wp:extent cx="476250" cy="266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，弹出终端访问页面。列表显示有权限的访问的集群，双击可以打开终端访</w:t>
      </w:r>
      <w:r>
        <w:rPr>
          <w:rFonts w:hint="eastAsia"/>
        </w:rPr>
        <w:lastRenderedPageBreak/>
        <w:t>问。</w:t>
      </w:r>
      <w:r w:rsidR="00776B38">
        <w:rPr>
          <w:rFonts w:hint="eastAsia"/>
        </w:rPr>
        <w:t>每个集群目前只支持最多开两个窗口</w:t>
      </w:r>
      <w:r>
        <w:rPr>
          <w:rFonts w:hint="eastAsia"/>
        </w:rPr>
        <w:t>。</w:t>
      </w:r>
    </w:p>
    <w:p w14:paraId="2BB8B6B6" w14:textId="04365572" w:rsidR="0037074E" w:rsidRDefault="0037074E" w:rsidP="0037074E">
      <w:pPr>
        <w:ind w:firstLineChars="200" w:firstLine="480"/>
        <w:rPr>
          <w:color w:val="FF0000"/>
        </w:rPr>
      </w:pPr>
      <w:r w:rsidRPr="0099710A"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如果之前使用终端没有关闭，长时间不用，</w:t>
      </w:r>
      <w:r>
        <w:rPr>
          <w:rFonts w:hint="eastAsia"/>
          <w:color w:val="FF0000"/>
        </w:rPr>
        <w:t>to</w:t>
      </w:r>
      <w:r>
        <w:rPr>
          <w:color w:val="FF0000"/>
        </w:rPr>
        <w:t>ken</w:t>
      </w:r>
      <w:r>
        <w:rPr>
          <w:rFonts w:hint="eastAsia"/>
          <w:color w:val="FF0000"/>
        </w:rPr>
        <w:t>失效再次登录，有可能第一次打开窗口会报错，只要重新打开一个新的就可以。</w:t>
      </w:r>
    </w:p>
    <w:p w14:paraId="3378A0AD" w14:textId="27B08B04" w:rsidR="00693BBE" w:rsidRDefault="00693BBE" w:rsidP="0037074E">
      <w:pPr>
        <w:ind w:firstLineChars="200" w:firstLine="480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FD2EF35" wp14:editId="6516686A">
                <wp:simplePos x="0" y="0"/>
                <wp:positionH relativeFrom="column">
                  <wp:posOffset>3363685</wp:posOffset>
                </wp:positionH>
                <wp:positionV relativeFrom="paragraph">
                  <wp:posOffset>64135</wp:posOffset>
                </wp:positionV>
                <wp:extent cx="452063" cy="246579"/>
                <wp:effectExtent l="0" t="0" r="0" b="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063" cy="2465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0D8E81" w14:textId="77777777" w:rsidR="00693BBE" w:rsidRPr="0085552D" w:rsidRDefault="00693BBE" w:rsidP="00693BBE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D2EF35" id="矩形 28" o:spid="_x0000_s1146" style="position:absolute;left:0;text-align:left;margin-left:264.85pt;margin-top:5.05pt;width:35.6pt;height:19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" filled="f" strokecolor="#c00000" strokeweight="2pt">
                <v:textbox inset="0,0,0,0">
                  <w:txbxContent>
                    <w:p w14:paraId="0C0D8E81" w14:textId="77777777" w:rsidR="00693BBE" w:rsidRPr="0085552D" w:rsidRDefault="00693BBE" w:rsidP="00693BBE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FF0000"/>
        </w:rPr>
        <w:drawing>
          <wp:inline distT="0" distB="0" distL="0" distR="0" wp14:anchorId="34AA8797" wp14:editId="36196A88">
            <wp:extent cx="6188710" cy="2843530"/>
            <wp:effectExtent l="0" t="0" r="0" b="127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F07F" w14:textId="70164AC1" w:rsidR="00693BBE" w:rsidRDefault="00693BBE" w:rsidP="0037074E">
      <w:pPr>
        <w:ind w:firstLineChars="200" w:firstLine="480"/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223EB7EA" wp14:editId="1137DE8F">
            <wp:extent cx="6188710" cy="3929380"/>
            <wp:effectExtent l="0" t="0" r="0" b="0"/>
            <wp:docPr id="30" name="图片 3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&#10;&#10;描述已自动生成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A90E" w14:textId="77777777" w:rsidR="004E6C35" w:rsidRDefault="004E6C35" w:rsidP="004E6C35">
      <w:pPr>
        <w:pStyle w:val="2"/>
      </w:pPr>
      <w:bookmarkStart w:id="53" w:name="_Toc56086982"/>
      <w:r>
        <w:rPr>
          <w:rFonts w:hint="eastAsia"/>
        </w:rPr>
        <w:lastRenderedPageBreak/>
        <w:t>表</w:t>
      </w:r>
      <w:r w:rsidR="00701B43">
        <w:rPr>
          <w:rFonts w:hint="eastAsia"/>
        </w:rPr>
        <w:t>查询</w:t>
      </w:r>
      <w:bookmarkEnd w:id="53"/>
    </w:p>
    <w:p w14:paraId="4C2049D7" w14:textId="77777777" w:rsidR="008B2F05" w:rsidRDefault="008B2F05" w:rsidP="008B2F05">
      <w:pPr>
        <w:pStyle w:val="3"/>
      </w:pPr>
      <w:bookmarkStart w:id="54" w:name="_Toc56086983"/>
      <w:r>
        <w:rPr>
          <w:rFonts w:hint="eastAsia"/>
        </w:rPr>
        <w:t>表查询</w:t>
      </w:r>
      <w:bookmarkEnd w:id="54"/>
    </w:p>
    <w:p w14:paraId="0DBD8916" w14:textId="45601C3F" w:rsidR="00200900" w:rsidRDefault="00200900" w:rsidP="00200900">
      <w:pPr>
        <w:ind w:firstLineChars="200" w:firstLine="480"/>
      </w:pPr>
      <w:r>
        <w:rPr>
          <w:rFonts w:hint="eastAsia"/>
        </w:rPr>
        <w:t>可以查询用户有权限的表，通过选择集群、选择库、表，支持到字段的查询。</w:t>
      </w:r>
    </w:p>
    <w:p w14:paraId="13286F50" w14:textId="202EC905" w:rsidR="008F570D" w:rsidRPr="00200900" w:rsidRDefault="008F570D" w:rsidP="00200900">
      <w:pPr>
        <w:ind w:firstLineChars="200" w:firstLine="480"/>
      </w:pPr>
      <w:r>
        <w:rPr>
          <w:rFonts w:hint="eastAsia"/>
          <w:noProof/>
        </w:rPr>
        <w:drawing>
          <wp:inline distT="0" distB="0" distL="0" distR="0" wp14:anchorId="3DE29776" wp14:editId="14AA08E0">
            <wp:extent cx="2453806" cy="3247292"/>
            <wp:effectExtent l="0" t="0" r="0" b="4445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428" cy="326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CB83" w14:textId="77777777" w:rsidR="008B2F05" w:rsidRDefault="00200900" w:rsidP="008B2F05">
      <w:pPr>
        <w:pStyle w:val="3"/>
      </w:pPr>
      <w:bookmarkStart w:id="55" w:name="_Toc56086984"/>
      <w:r>
        <w:rPr>
          <w:rFonts w:hint="eastAsia"/>
        </w:rPr>
        <w:t>转换</w:t>
      </w:r>
      <w:bookmarkEnd w:id="55"/>
    </w:p>
    <w:p w14:paraId="3FCC351C" w14:textId="5A2322CF" w:rsidR="00200900" w:rsidRDefault="00200900" w:rsidP="00200900">
      <w:pPr>
        <w:ind w:firstLineChars="200" w:firstLine="480"/>
      </w:pPr>
      <w:r>
        <w:rPr>
          <w:rFonts w:hint="eastAsia"/>
        </w:rPr>
        <w:t>可以支持快速生成标准格式的查询和建表语句。通过【表查询】得到的字段列表，勾选，转化生成所需要的查询或建表语句。</w:t>
      </w:r>
    </w:p>
    <w:p w14:paraId="10FB4A33" w14:textId="36F6E957" w:rsidR="008F570D" w:rsidRDefault="008F570D" w:rsidP="00200900">
      <w:pPr>
        <w:ind w:firstLineChars="200" w:firstLine="480"/>
      </w:pPr>
      <w:r w:rsidRPr="008F570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2766224" wp14:editId="04785E5F">
                <wp:simplePos x="0" y="0"/>
                <wp:positionH relativeFrom="column">
                  <wp:posOffset>5891823</wp:posOffset>
                </wp:positionH>
                <wp:positionV relativeFrom="paragraph">
                  <wp:posOffset>1179342</wp:posOffset>
                </wp:positionV>
                <wp:extent cx="302114" cy="493297"/>
                <wp:effectExtent l="12700" t="12700" r="15875" b="1524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14" cy="4932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B9F73" w14:textId="77777777" w:rsidR="008F570D" w:rsidRPr="0085552D" w:rsidRDefault="008F570D" w:rsidP="008F570D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66224" id="矩形 37" o:spid="_x0000_s1147" style="position:absolute;left:0;text-align:left;margin-left:463.9pt;margin-top:92.85pt;width:23.8pt;height:38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" filled="f" strokecolor="#c00000" strokeweight="2pt">
                <v:textbox inset="0,0,0,0">
                  <w:txbxContent>
                    <w:p w14:paraId="41AB9F73" w14:textId="77777777" w:rsidR="008F570D" w:rsidRPr="0085552D" w:rsidRDefault="008F570D" w:rsidP="008F570D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6AD0B66" wp14:editId="150849B2">
                <wp:simplePos x="0" y="0"/>
                <wp:positionH relativeFrom="column">
                  <wp:posOffset>439615</wp:posOffset>
                </wp:positionH>
                <wp:positionV relativeFrom="paragraph">
                  <wp:posOffset>1929618</wp:posOffset>
                </wp:positionV>
                <wp:extent cx="808893" cy="2532185"/>
                <wp:effectExtent l="12700" t="12700" r="17145" b="825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893" cy="2532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361775" w14:textId="77777777" w:rsidR="008F570D" w:rsidRPr="008F570D" w:rsidRDefault="008F570D" w:rsidP="008F570D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8F570D"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D0B66" id="矩形 33" o:spid="_x0000_s1148" style="position:absolute;left:0;text-align:left;margin-left:34.6pt;margin-top:151.95pt;width:63.7pt;height:199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" filled="f" strokecolor="#c00000" strokeweight="2pt">
                <v:textbox inset="0,0,0,0">
                  <w:txbxContent>
                    <w:p w14:paraId="79361775" w14:textId="77777777" w:rsidR="008F570D" w:rsidRPr="008F570D" w:rsidRDefault="008F570D" w:rsidP="008F570D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 w:rsidRPr="008F570D"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92BA09F" wp14:editId="1C9C2D74">
            <wp:extent cx="6188710" cy="4517390"/>
            <wp:effectExtent l="0" t="0" r="0" b="3810"/>
            <wp:docPr id="32" name="图片 3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&#10;&#10;描述已自动生成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1135" w14:textId="6CE36DCC" w:rsidR="008F570D" w:rsidRDefault="008F570D" w:rsidP="00200900">
      <w:pPr>
        <w:ind w:firstLineChars="200" w:firstLine="480"/>
      </w:pP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06FC758" wp14:editId="701B2399">
                <wp:simplePos x="0" y="0"/>
                <wp:positionH relativeFrom="column">
                  <wp:posOffset>545124</wp:posOffset>
                </wp:positionH>
                <wp:positionV relativeFrom="paragraph">
                  <wp:posOffset>539262</wp:posOffset>
                </wp:positionV>
                <wp:extent cx="609600" cy="471267"/>
                <wp:effectExtent l="12700" t="12700" r="12700" b="1143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712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06E38" w14:textId="77777777" w:rsidR="008F570D" w:rsidRPr="0085552D" w:rsidRDefault="008F570D" w:rsidP="008F570D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FC758" id="矩形 38" o:spid="_x0000_s1149" style="position:absolute;left:0;text-align:left;margin-left:42.9pt;margin-top:42.45pt;width:48pt;height:37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" filled="f" strokecolor="#c00000" strokeweight="2pt">
                <v:textbox inset="0,0,0,0">
                  <w:txbxContent>
                    <w:p w14:paraId="4F506E38" w14:textId="77777777" w:rsidR="008F570D" w:rsidRPr="0085552D" w:rsidRDefault="008F570D" w:rsidP="008F570D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48FB8CE" wp14:editId="56769C3B">
            <wp:extent cx="6188710" cy="4023360"/>
            <wp:effectExtent l="0" t="0" r="0" b="2540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4C46" w14:textId="6BF82EE8" w:rsidR="008F570D" w:rsidRPr="00200900" w:rsidRDefault="008F570D" w:rsidP="00200900">
      <w:pPr>
        <w:ind w:firstLineChars="200" w:firstLine="480"/>
      </w:pPr>
      <w:r w:rsidRPr="008F570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51BB81A" wp14:editId="0CCC7C65">
                <wp:simplePos x="0" y="0"/>
                <wp:positionH relativeFrom="column">
                  <wp:posOffset>1319579</wp:posOffset>
                </wp:positionH>
                <wp:positionV relativeFrom="paragraph">
                  <wp:posOffset>599733</wp:posOffset>
                </wp:positionV>
                <wp:extent cx="854808" cy="479669"/>
                <wp:effectExtent l="12700" t="12700" r="8890" b="1587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854808" cy="4796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9DB243" w14:textId="77777777" w:rsidR="008F570D" w:rsidRPr="0085552D" w:rsidRDefault="008F570D" w:rsidP="008F570D">
                            <w:pP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BB81A" id="矩形 39" o:spid="_x0000_s1150" style="position:absolute;left:0;text-align:left;margin-left:103.9pt;margin-top:47.2pt;width:67.3pt;height:37.75pt;rotation:180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" filled="f" strokecolor="#c00000" strokeweight="2pt">
                <v:textbox inset="0,0,0,0">
                  <w:txbxContent>
                    <w:p w14:paraId="539DB243" w14:textId="77777777" w:rsidR="008F570D" w:rsidRPr="0085552D" w:rsidRDefault="008F570D" w:rsidP="008F570D">
                      <w:pP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05B98B3" wp14:editId="6383756B">
            <wp:extent cx="6188710" cy="4013200"/>
            <wp:effectExtent l="0" t="0" r="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48D1" w14:textId="77777777" w:rsidR="00200900" w:rsidRDefault="00200900" w:rsidP="00200900">
      <w:pPr>
        <w:pStyle w:val="3"/>
      </w:pPr>
      <w:bookmarkStart w:id="56" w:name="_Toc56086985"/>
      <w:r>
        <w:rPr>
          <w:rFonts w:hint="eastAsia"/>
        </w:rPr>
        <w:t>元数据</w:t>
      </w:r>
      <w:bookmarkEnd w:id="56"/>
    </w:p>
    <w:p w14:paraId="5CDC4501" w14:textId="60B24279" w:rsidR="008B2F05" w:rsidRDefault="00200900" w:rsidP="00200900">
      <w:pPr>
        <w:ind w:firstLineChars="200" w:firstLine="480"/>
      </w:pPr>
      <w:r>
        <w:rPr>
          <w:rFonts w:hint="eastAsia"/>
        </w:rPr>
        <w:t>跳转银</w:t>
      </w:r>
      <w:r w:rsidR="00FD6694">
        <w:rPr>
          <w:rFonts w:hint="eastAsia"/>
        </w:rPr>
        <w:t>河</w:t>
      </w:r>
      <w:r>
        <w:rPr>
          <w:rFonts w:hint="eastAsia"/>
        </w:rPr>
        <w:t>大数据平台元数据，查询所有的表的元数据信息。</w:t>
      </w:r>
    </w:p>
    <w:p w14:paraId="31ACFAE4" w14:textId="2F44EA9F" w:rsidR="008F570D" w:rsidRDefault="008F570D" w:rsidP="00200900">
      <w:pPr>
        <w:ind w:firstLineChars="200" w:firstLine="480"/>
      </w:pPr>
      <w:r w:rsidRPr="008F570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1E992FB" wp14:editId="22719BB1">
                <wp:simplePos x="0" y="0"/>
                <wp:positionH relativeFrom="column">
                  <wp:posOffset>6202779</wp:posOffset>
                </wp:positionH>
                <wp:positionV relativeFrom="paragraph">
                  <wp:posOffset>1142658</wp:posOffset>
                </wp:positionV>
                <wp:extent cx="222690" cy="608623"/>
                <wp:effectExtent l="12700" t="12700" r="19050" b="1397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90" cy="6086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A7F36F" w14:textId="77777777" w:rsidR="008F570D" w:rsidRPr="008F570D" w:rsidRDefault="008F570D" w:rsidP="008F570D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8F570D"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992FB" id="矩形 46" o:spid="_x0000_s1151" style="position:absolute;left:0;text-align:left;margin-left:488.4pt;margin-top:89.95pt;width:17.55pt;height:47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" filled="f" strokecolor="#c00000" strokeweight="2pt">
                <v:textbox inset="0,0,0,0">
                  <w:txbxContent>
                    <w:p w14:paraId="3AA7F36F" w14:textId="77777777" w:rsidR="008F570D" w:rsidRPr="008F570D" w:rsidRDefault="008F570D" w:rsidP="008F570D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 w:rsidRPr="008F570D"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D6AA3F4" wp14:editId="55D5C2BC">
            <wp:extent cx="6188710" cy="4517390"/>
            <wp:effectExtent l="0" t="0" r="0" b="3810"/>
            <wp:docPr id="44" name="图片 4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&#10;&#10;描述已自动生成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5962" w14:textId="7DBB64BE" w:rsidR="008F570D" w:rsidRDefault="008F570D" w:rsidP="00200900">
      <w:pPr>
        <w:ind w:firstLineChars="200" w:firstLine="480"/>
      </w:pPr>
      <w:r>
        <w:rPr>
          <w:rFonts w:hint="eastAsia"/>
          <w:noProof/>
        </w:rPr>
        <w:drawing>
          <wp:inline distT="0" distB="0" distL="0" distR="0" wp14:anchorId="1914DA6A" wp14:editId="25761B50">
            <wp:extent cx="6188710" cy="3328670"/>
            <wp:effectExtent l="0" t="0" r="0" b="0"/>
            <wp:docPr id="43" name="图片 43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应用程序, 网站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115B" w14:textId="77777777" w:rsidR="00B6445B" w:rsidRDefault="00B6445B" w:rsidP="00B6445B">
      <w:pPr>
        <w:pStyle w:val="2"/>
      </w:pPr>
      <w:bookmarkStart w:id="57" w:name="_Toc56086986"/>
      <w:r>
        <w:rPr>
          <w:rFonts w:hint="eastAsia"/>
        </w:rPr>
        <w:lastRenderedPageBreak/>
        <w:t>函数管理</w:t>
      </w:r>
      <w:bookmarkEnd w:id="57"/>
    </w:p>
    <w:p w14:paraId="5FB6894D" w14:textId="77777777" w:rsidR="00B6445B" w:rsidRDefault="00B6445B" w:rsidP="00B6445B">
      <w:pPr>
        <w:pStyle w:val="3"/>
      </w:pPr>
      <w:bookmarkStart w:id="58" w:name="_Toc56086987"/>
      <w:r>
        <w:rPr>
          <w:rFonts w:hint="eastAsia"/>
        </w:rPr>
        <w:t>系统函数</w:t>
      </w:r>
      <w:bookmarkEnd w:id="58"/>
    </w:p>
    <w:p w14:paraId="78BE467B" w14:textId="7B6E97E9" w:rsidR="00B6445B" w:rsidRDefault="00B6445B" w:rsidP="00B6445B">
      <w:pPr>
        <w:ind w:firstLineChars="200" w:firstLine="480"/>
      </w:pPr>
      <w:r>
        <w:rPr>
          <w:rFonts w:hint="eastAsia"/>
        </w:rPr>
        <w:t>H</w:t>
      </w:r>
      <w:r>
        <w:t>ive</w:t>
      </w:r>
      <w:r>
        <w:rPr>
          <w:rFonts w:hint="eastAsia"/>
        </w:rPr>
        <w:t>自带的系统函数，可以右键参考提示引用。</w:t>
      </w:r>
    </w:p>
    <w:p w14:paraId="5CC6BD57" w14:textId="64F4BCD8" w:rsidR="008F570D" w:rsidRDefault="008F570D" w:rsidP="00B6445B">
      <w:pPr>
        <w:ind w:firstLineChars="200" w:firstLine="480"/>
      </w:pP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5E47C2" wp14:editId="1BFDAA4D">
                <wp:simplePos x="0" y="0"/>
                <wp:positionH relativeFrom="column">
                  <wp:posOffset>615950</wp:posOffset>
                </wp:positionH>
                <wp:positionV relativeFrom="paragraph">
                  <wp:posOffset>1209822</wp:posOffset>
                </wp:positionV>
                <wp:extent cx="983762" cy="315546"/>
                <wp:effectExtent l="12700" t="12700" r="6985" b="1524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762" cy="315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8099F" w14:textId="77777777" w:rsidR="008F570D" w:rsidRPr="0085552D" w:rsidRDefault="008F570D" w:rsidP="008F570D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E47C2" id="矩形 53" o:spid="_x0000_s1152" style="position:absolute;left:0;text-align:left;margin-left:48.5pt;margin-top:95.25pt;width:77.45pt;height:24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" filled="f" strokecolor="#c00000" strokeweight="2pt">
                <v:textbox inset="0,0,0,0">
                  <w:txbxContent>
                    <w:p w14:paraId="5EB8099F" w14:textId="77777777" w:rsidR="008F570D" w:rsidRPr="0085552D" w:rsidRDefault="008F570D" w:rsidP="008F570D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6A83987" wp14:editId="5B9DA96A">
                <wp:simplePos x="0" y="0"/>
                <wp:positionH relativeFrom="column">
                  <wp:posOffset>311638</wp:posOffset>
                </wp:positionH>
                <wp:positionV relativeFrom="paragraph">
                  <wp:posOffset>2111912</wp:posOffset>
                </wp:positionV>
                <wp:extent cx="303824" cy="937553"/>
                <wp:effectExtent l="12700" t="12700" r="13970" b="1524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24" cy="937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728562" w14:textId="77777777" w:rsidR="008F570D" w:rsidRPr="008F570D" w:rsidRDefault="008F570D" w:rsidP="008F570D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8F570D"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83987" id="矩形 51" o:spid="_x0000_s1153" style="position:absolute;left:0;text-align:left;margin-left:24.55pt;margin-top:166.3pt;width:23.9pt;height:73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" filled="f" strokecolor="#c00000" strokeweight="2pt">
                <v:textbox inset="0,0,0,0">
                  <w:txbxContent>
                    <w:p w14:paraId="70728562" w14:textId="77777777" w:rsidR="008F570D" w:rsidRPr="008F570D" w:rsidRDefault="008F570D" w:rsidP="008F570D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 w:rsidRPr="008F570D"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7243CB4" wp14:editId="1BFAE5A2">
            <wp:extent cx="2567353" cy="5073578"/>
            <wp:effectExtent l="0" t="0" r="0" b="0"/>
            <wp:docPr id="47" name="图片 4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应用程序&#10;&#10;描述已自动生成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957" cy="51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D206" w14:textId="77777777" w:rsidR="00B6445B" w:rsidRDefault="00B6445B" w:rsidP="00B6445B">
      <w:pPr>
        <w:pStyle w:val="3"/>
      </w:pPr>
      <w:bookmarkStart w:id="59" w:name="_Toc56086988"/>
      <w:r>
        <w:rPr>
          <w:rFonts w:hint="eastAsia"/>
        </w:rPr>
        <w:t>自定义函数</w:t>
      </w:r>
      <w:bookmarkEnd w:id="59"/>
    </w:p>
    <w:p w14:paraId="1F5FF50B" w14:textId="77777777" w:rsidR="00B6445B" w:rsidRPr="00200900" w:rsidRDefault="00B6445B" w:rsidP="00B6445B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数仓团队创建的公共的</w:t>
      </w:r>
      <w:r>
        <w:rPr>
          <w:rFonts w:hint="eastAsia"/>
        </w:rPr>
        <w:t>UDF</w:t>
      </w:r>
      <w:r>
        <w:rPr>
          <w:rFonts w:hint="eastAsia"/>
        </w:rPr>
        <w:t>函数，详细使用参考</w:t>
      </w:r>
      <w:r w:rsidR="00AC3BED">
        <w:fldChar w:fldCharType="begin"/>
      </w:r>
      <w:r w:rsidR="00AC3BED">
        <w:instrText xml:space="preserve"> HYPERLINK \l "_</w:instrText>
      </w:r>
      <w:r w:rsidR="00AC3BED">
        <w:instrText>附录</w:instrText>
      </w:r>
      <w:r w:rsidR="00AC3BED">
        <w:instrText>1-_</w:instrText>
      </w:r>
      <w:r w:rsidR="00AC3BED">
        <w:instrText>参数和</w:instrText>
      </w:r>
      <w:r w:rsidR="00AC3BED">
        <w:instrText>UDF</w:instrText>
      </w:r>
      <w:r w:rsidR="00AC3BED">
        <w:instrText>说明文档</w:instrText>
      </w:r>
      <w:r w:rsidR="00AC3BED">
        <w:instrText xml:space="preserve">" </w:instrText>
      </w:r>
      <w:r w:rsidR="00AC3BED">
        <w:fldChar w:fldCharType="separate"/>
      </w:r>
      <w:r w:rsidRPr="00B6445B">
        <w:rPr>
          <w:rStyle w:val="af"/>
          <w:rFonts w:hint="eastAsia"/>
        </w:rPr>
        <w:t>【</w:t>
      </w:r>
      <w:r w:rsidRPr="00B6445B">
        <w:rPr>
          <w:rStyle w:val="af"/>
          <w:rFonts w:hint="eastAsia"/>
        </w:rPr>
        <w:t>7.1.</w:t>
      </w:r>
      <w:r w:rsidRPr="00B6445B">
        <w:rPr>
          <w:rStyle w:val="af"/>
          <w:rFonts w:hint="eastAsia"/>
        </w:rPr>
        <w:tab/>
      </w:r>
      <w:r w:rsidRPr="00B6445B">
        <w:rPr>
          <w:rStyle w:val="af"/>
          <w:rFonts w:hint="eastAsia"/>
        </w:rPr>
        <w:t>附录</w:t>
      </w:r>
      <w:r w:rsidRPr="00B6445B">
        <w:rPr>
          <w:rStyle w:val="af"/>
          <w:rFonts w:hint="eastAsia"/>
        </w:rPr>
        <w:t xml:space="preserve">1- </w:t>
      </w:r>
      <w:r w:rsidRPr="00B6445B">
        <w:rPr>
          <w:rStyle w:val="af"/>
          <w:rFonts w:hint="eastAsia"/>
        </w:rPr>
        <w:t>参数和</w:t>
      </w:r>
      <w:r w:rsidRPr="00B6445B">
        <w:rPr>
          <w:rStyle w:val="af"/>
          <w:rFonts w:hint="eastAsia"/>
        </w:rPr>
        <w:t>UDF</w:t>
      </w:r>
      <w:r w:rsidRPr="00B6445B">
        <w:rPr>
          <w:rStyle w:val="af"/>
          <w:rFonts w:hint="eastAsia"/>
        </w:rPr>
        <w:t>说明文档】</w:t>
      </w:r>
      <w:r w:rsidR="00AC3BED">
        <w:rPr>
          <w:rStyle w:val="af"/>
        </w:rPr>
        <w:fldChar w:fldCharType="end"/>
      </w:r>
      <w:r>
        <w:rPr>
          <w:rFonts w:hint="eastAsia"/>
        </w:rPr>
        <w:t>。</w:t>
      </w:r>
    </w:p>
    <w:p w14:paraId="3F4857B3" w14:textId="77777777" w:rsidR="00B6445B" w:rsidRDefault="0099545A" w:rsidP="0099545A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IDE</w:t>
      </w:r>
      <w:r>
        <w:rPr>
          <w:rFonts w:hint="eastAsia"/>
        </w:rPr>
        <w:t>中使用自定义函数，需要在函数名前，加上</w:t>
      </w:r>
      <w:r>
        <w:rPr>
          <w:rFonts w:hint="eastAsia"/>
        </w:rPr>
        <w:t>d</w:t>
      </w:r>
      <w:r>
        <w:t>efault</w:t>
      </w:r>
      <w:r>
        <w:rPr>
          <w:rFonts w:hint="eastAsia"/>
        </w:rPr>
        <w:t>。例如，</w:t>
      </w:r>
      <w:r>
        <w:rPr>
          <w:rFonts w:hint="eastAsia"/>
        </w:rPr>
        <w:t>d</w:t>
      </w:r>
      <w:r>
        <w:t>efault.</w:t>
      </w:r>
      <w:r>
        <w:rPr>
          <w:rFonts w:hint="eastAsia"/>
        </w:rPr>
        <w:t>函数名。</w:t>
      </w:r>
    </w:p>
    <w:p w14:paraId="55594A6A" w14:textId="77777777" w:rsidR="0099545A" w:rsidRDefault="0099545A" w:rsidP="0099545A">
      <w:pPr>
        <w:pStyle w:val="2"/>
      </w:pPr>
      <w:bookmarkStart w:id="60" w:name="_Toc56086989"/>
      <w:r>
        <w:rPr>
          <w:rFonts w:hint="eastAsia"/>
        </w:rPr>
        <w:lastRenderedPageBreak/>
        <w:t>文件管理</w:t>
      </w:r>
      <w:bookmarkEnd w:id="60"/>
    </w:p>
    <w:p w14:paraId="5D889CEC" w14:textId="77777777" w:rsidR="0099545A" w:rsidRDefault="0099545A" w:rsidP="0099545A">
      <w:pPr>
        <w:pStyle w:val="3"/>
      </w:pPr>
      <w:bookmarkStart w:id="61" w:name="_Toc56086990"/>
      <w:r>
        <w:rPr>
          <w:rFonts w:hint="eastAsia"/>
        </w:rPr>
        <w:t>文件目录</w:t>
      </w:r>
      <w:bookmarkEnd w:id="61"/>
    </w:p>
    <w:p w14:paraId="5CF8F076" w14:textId="1E9ED71C" w:rsidR="0099545A" w:rsidRDefault="0099545A" w:rsidP="0099545A">
      <w:pPr>
        <w:ind w:firstLine="420"/>
      </w:pPr>
      <w:r>
        <w:rPr>
          <w:rFonts w:hint="eastAsia"/>
        </w:rPr>
        <w:t>点击</w:t>
      </w:r>
      <w:r w:rsidR="002D4E8F">
        <w:rPr>
          <w:noProof/>
        </w:rPr>
        <w:drawing>
          <wp:inline distT="0" distB="0" distL="0" distR="0" wp14:anchorId="312D6117" wp14:editId="34F27364">
            <wp:extent cx="247650" cy="2762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，创建文件管理目录，默认根目录是在</w:t>
      </w:r>
      <w:r>
        <w:rPr>
          <w:rFonts w:hint="eastAsia"/>
        </w:rPr>
        <w:t>/</w:t>
      </w:r>
      <w:r>
        <w:t>soft/dat</w:t>
      </w:r>
      <w:r>
        <w:rPr>
          <w:rFonts w:hint="eastAsia"/>
        </w:rPr>
        <w:t>a</w:t>
      </w:r>
      <w:r w:rsidR="002D4E8F">
        <w:rPr>
          <w:rFonts w:hint="eastAsia"/>
        </w:rPr>
        <w:t>下，不同集群的文件目录不互通。</w:t>
      </w:r>
    </w:p>
    <w:p w14:paraId="4EAF05E4" w14:textId="1D5D54A1" w:rsidR="00882D72" w:rsidRDefault="00882D72" w:rsidP="0099545A">
      <w:pPr>
        <w:ind w:firstLine="420"/>
      </w:pP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846F92" wp14:editId="4462DA99">
                <wp:simplePos x="0" y="0"/>
                <wp:positionH relativeFrom="column">
                  <wp:posOffset>5163966</wp:posOffset>
                </wp:positionH>
                <wp:positionV relativeFrom="paragraph">
                  <wp:posOffset>3791536</wp:posOffset>
                </wp:positionV>
                <wp:extent cx="644525" cy="667238"/>
                <wp:effectExtent l="12700" t="12700" r="15875" b="19050"/>
                <wp:wrapNone/>
                <wp:docPr id="152" name="矩形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25" cy="6672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BD3EF4" w14:textId="29B518B3" w:rsidR="00882D72" w:rsidRPr="008F570D" w:rsidRDefault="00882D72" w:rsidP="00882D72">
                            <w:pP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46F92" id="矩形 152" o:spid="_x0000_s1154" style="position:absolute;left:0;text-align:left;margin-left:406.6pt;margin-top:298.55pt;width:50.75pt;height:52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" filled="f" strokecolor="#c00000" strokeweight="2pt">
                <v:textbox inset="0,0,0,0">
                  <w:txbxContent>
                    <w:p w14:paraId="71BD3EF4" w14:textId="29B518B3" w:rsidR="00882D72" w:rsidRPr="008F570D" w:rsidRDefault="00882D72" w:rsidP="00882D72">
                      <w:pP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5A96675" wp14:editId="0B0B482C">
                <wp:simplePos x="0" y="0"/>
                <wp:positionH relativeFrom="column">
                  <wp:posOffset>2175608</wp:posOffset>
                </wp:positionH>
                <wp:positionV relativeFrom="paragraph">
                  <wp:posOffset>2185572</wp:posOffset>
                </wp:positionV>
                <wp:extent cx="854807" cy="468923"/>
                <wp:effectExtent l="12700" t="12700" r="8890" b="1397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807" cy="468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795B71" w14:textId="07D60404" w:rsidR="00882D72" w:rsidRPr="008F570D" w:rsidRDefault="00882D72" w:rsidP="00882D72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96675" id="矩形 135" o:spid="_x0000_s1155" style="position:absolute;left:0;text-align:left;margin-left:171.3pt;margin-top:172.1pt;width:67.3pt;height:36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" filled="f" strokecolor="#c00000" strokeweight="2pt">
                <v:textbox inset="0,0,0,0">
                  <w:txbxContent>
                    <w:p w14:paraId="26795B71" w14:textId="07D60404" w:rsidR="00882D72" w:rsidRPr="008F570D" w:rsidRDefault="00882D72" w:rsidP="00882D72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04320" behindDoc="0" locked="0" layoutInCell="1" allowOverlap="1" wp14:anchorId="78FA5122" wp14:editId="34B24BE9">
            <wp:simplePos x="0" y="0"/>
            <wp:positionH relativeFrom="column">
              <wp:posOffset>2045531</wp:posOffset>
            </wp:positionH>
            <wp:positionV relativeFrom="paragraph">
              <wp:posOffset>1527615</wp:posOffset>
            </wp:positionV>
            <wp:extent cx="4314142" cy="3176954"/>
            <wp:effectExtent l="0" t="0" r="4445" b="0"/>
            <wp:wrapNone/>
            <wp:docPr id="133" name="图片 13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图形用户界面, 应用程序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42" cy="3176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0E2359" wp14:editId="417CDA08">
                <wp:simplePos x="0" y="0"/>
                <wp:positionH relativeFrom="column">
                  <wp:posOffset>1882531</wp:posOffset>
                </wp:positionH>
                <wp:positionV relativeFrom="paragraph">
                  <wp:posOffset>321604</wp:posOffset>
                </wp:positionV>
                <wp:extent cx="292100" cy="467946"/>
                <wp:effectExtent l="12700" t="12700" r="12700" b="1524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4679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2B96D7" w14:textId="2DD1AE43" w:rsidR="00882D72" w:rsidRPr="008F570D" w:rsidRDefault="00882D72" w:rsidP="00882D72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E2359" id="矩形 131" o:spid="_x0000_s1156" style="position:absolute;left:0;text-align:left;margin-left:148.25pt;margin-top:25.3pt;width:23pt;height:36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" filled="f" strokecolor="#c00000" strokeweight="2pt">
                <v:textbox inset="0,0,0,0">
                  <w:txbxContent>
                    <w:p w14:paraId="6E2B96D7" w14:textId="2DD1AE43" w:rsidR="00882D72" w:rsidRPr="008F570D" w:rsidRDefault="00882D72" w:rsidP="00882D72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483427" wp14:editId="25106331">
                <wp:simplePos x="0" y="0"/>
                <wp:positionH relativeFrom="column">
                  <wp:posOffset>262255</wp:posOffset>
                </wp:positionH>
                <wp:positionV relativeFrom="paragraph">
                  <wp:posOffset>2652688</wp:posOffset>
                </wp:positionV>
                <wp:extent cx="303824" cy="937553"/>
                <wp:effectExtent l="12700" t="12700" r="13970" b="1524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24" cy="937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B30E5A" w14:textId="77777777" w:rsidR="00882D72" w:rsidRPr="008F570D" w:rsidRDefault="00882D72" w:rsidP="00882D72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8F570D"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83427" id="矩形 57" o:spid="_x0000_s1157" style="position:absolute;left:0;text-align:left;margin-left:20.65pt;margin-top:208.85pt;width:23.9pt;height:73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" filled="f" strokecolor="#c00000" strokeweight="2pt">
                <v:textbox inset="0,0,0,0">
                  <w:txbxContent>
                    <w:p w14:paraId="6DB30E5A" w14:textId="77777777" w:rsidR="00882D72" w:rsidRPr="008F570D" w:rsidRDefault="00882D72" w:rsidP="00882D72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 w:rsidRPr="008F570D"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EC7BDA4" wp14:editId="05123DBB">
            <wp:extent cx="2431379" cy="4501662"/>
            <wp:effectExtent l="0" t="0" r="0" b="0"/>
            <wp:docPr id="55" name="图片 5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03" cy="45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B9D4" w14:textId="77777777" w:rsidR="002D4E8F" w:rsidRDefault="002D4E8F" w:rsidP="002D4E8F">
      <w:pPr>
        <w:pStyle w:val="3"/>
      </w:pPr>
      <w:bookmarkStart w:id="62" w:name="_Toc56086991"/>
      <w:r>
        <w:rPr>
          <w:rFonts w:hint="eastAsia"/>
        </w:rPr>
        <w:t>文件上传</w:t>
      </w:r>
      <w:bookmarkEnd w:id="62"/>
    </w:p>
    <w:p w14:paraId="563EE77C" w14:textId="1F68EB43" w:rsidR="002D4E8F" w:rsidRDefault="002D4E8F" w:rsidP="002D4E8F">
      <w:pPr>
        <w:ind w:firstLine="420"/>
      </w:pPr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54419A78" wp14:editId="73CFD0F2">
            <wp:extent cx="228600" cy="2571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，选择本地文件上传，目前没有文件类型限制，可以支持多文件上传，单个文件的大小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M</w:t>
      </w:r>
      <w:r>
        <w:rPr>
          <w:rFonts w:hint="eastAsia"/>
        </w:rPr>
        <w:t>以内。上传列表最小化后，可以在右下角找到，如图所示</w:t>
      </w:r>
      <w:r w:rsidR="00693BBE">
        <w:rPr>
          <w:rFonts w:hint="eastAsia"/>
        </w:rPr>
        <w:t>：</w:t>
      </w:r>
    </w:p>
    <w:p w14:paraId="17162E5A" w14:textId="68A73ADB" w:rsidR="00882D72" w:rsidRDefault="00882D72" w:rsidP="002D4E8F">
      <w:pPr>
        <w:ind w:firstLine="420"/>
      </w:pPr>
      <w:r w:rsidRPr="008F570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289DF30" wp14:editId="7C65AAC4">
                <wp:simplePos x="0" y="0"/>
                <wp:positionH relativeFrom="column">
                  <wp:posOffset>5585802</wp:posOffset>
                </wp:positionH>
                <wp:positionV relativeFrom="paragraph">
                  <wp:posOffset>3657404</wp:posOffset>
                </wp:positionV>
                <wp:extent cx="644525" cy="667238"/>
                <wp:effectExtent l="12700" t="12700" r="15875" b="1905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25" cy="6672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1E7D87" w14:textId="77777777" w:rsidR="00882D72" w:rsidRPr="008F570D" w:rsidRDefault="00882D72" w:rsidP="00882D72">
                            <w:pP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9DF30" id="矩形 174" o:spid="_x0000_s1158" style="position:absolute;left:0;text-align:left;margin-left:439.85pt;margin-top:4in;width:50.75pt;height:52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" filled="f" strokecolor="#c00000" strokeweight="2pt">
                <v:textbox inset="0,0,0,0">
                  <w:txbxContent>
                    <w:p w14:paraId="221E7D87" w14:textId="77777777" w:rsidR="00882D72" w:rsidRPr="008F570D" w:rsidRDefault="00882D72" w:rsidP="00882D72">
                      <w:pP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E742ADB" wp14:editId="5E6A1625">
                <wp:simplePos x="0" y="0"/>
                <wp:positionH relativeFrom="column">
                  <wp:posOffset>2699727</wp:posOffset>
                </wp:positionH>
                <wp:positionV relativeFrom="paragraph">
                  <wp:posOffset>1746250</wp:posOffset>
                </wp:positionV>
                <wp:extent cx="854807" cy="468923"/>
                <wp:effectExtent l="12700" t="12700" r="8890" b="1397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807" cy="468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15F8CC" w14:textId="77777777" w:rsidR="00882D72" w:rsidRPr="008F570D" w:rsidRDefault="00882D72" w:rsidP="00882D72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42ADB" id="矩形 173" o:spid="_x0000_s1159" style="position:absolute;left:0;text-align:left;margin-left:212.6pt;margin-top:137.5pt;width:67.3pt;height:36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" filled="f" strokecolor="#c00000" strokeweight="2pt">
                <v:textbox inset="0,0,0,0">
                  <w:txbxContent>
                    <w:p w14:paraId="1015F8CC" w14:textId="77777777" w:rsidR="00882D72" w:rsidRPr="008F570D" w:rsidRDefault="00882D72" w:rsidP="00882D72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371701E2" wp14:editId="4999F698">
            <wp:simplePos x="0" y="0"/>
            <wp:positionH relativeFrom="column">
              <wp:posOffset>2115820</wp:posOffset>
            </wp:positionH>
            <wp:positionV relativeFrom="paragraph">
              <wp:posOffset>1277815</wp:posOffset>
            </wp:positionV>
            <wp:extent cx="4138930" cy="3129915"/>
            <wp:effectExtent l="0" t="0" r="1270" b="0"/>
            <wp:wrapNone/>
            <wp:docPr id="172" name="图片 17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图形用户界面, 应用程序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762977" wp14:editId="2D3D247D">
                <wp:simplePos x="0" y="0"/>
                <wp:positionH relativeFrom="column">
                  <wp:posOffset>2268171</wp:posOffset>
                </wp:positionH>
                <wp:positionV relativeFrom="paragraph">
                  <wp:posOffset>339383</wp:posOffset>
                </wp:positionV>
                <wp:extent cx="292100" cy="467946"/>
                <wp:effectExtent l="12700" t="12700" r="12700" b="1524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4679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6C7E8B" w14:textId="77777777" w:rsidR="00882D72" w:rsidRPr="008F570D" w:rsidRDefault="00882D72" w:rsidP="00882D72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62977" id="矩形 159" o:spid="_x0000_s1160" style="position:absolute;left:0;text-align:left;margin-left:178.6pt;margin-top:26.7pt;width:23pt;height:36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" filled="f" strokecolor="#c00000" strokeweight="2pt">
                <v:textbox inset="0,0,0,0">
                  <w:txbxContent>
                    <w:p w14:paraId="256C7E8B" w14:textId="77777777" w:rsidR="00882D72" w:rsidRPr="008F570D" w:rsidRDefault="00882D72" w:rsidP="00882D72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6B3808" wp14:editId="7C58EB3E">
                <wp:simplePos x="0" y="0"/>
                <wp:positionH relativeFrom="column">
                  <wp:posOffset>262548</wp:posOffset>
                </wp:positionH>
                <wp:positionV relativeFrom="paragraph">
                  <wp:posOffset>2625969</wp:posOffset>
                </wp:positionV>
                <wp:extent cx="303824" cy="937553"/>
                <wp:effectExtent l="12700" t="12700" r="13970" b="1524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24" cy="937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9FBEBD" w14:textId="77777777" w:rsidR="00882D72" w:rsidRPr="008F570D" w:rsidRDefault="00882D72" w:rsidP="00882D72">
                            <w:pPr>
                              <w:jc w:val="right"/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8F570D"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B3808" id="矩形 158" o:spid="_x0000_s1161" style="position:absolute;left:0;text-align:left;margin-left:20.65pt;margin-top:206.75pt;width:23.9pt;height:73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" filled="f" strokecolor="#c00000" strokeweight="2pt">
                <v:textbox inset="0,0,0,0">
                  <w:txbxContent>
                    <w:p w14:paraId="559FBEBD" w14:textId="77777777" w:rsidR="00882D72" w:rsidRPr="008F570D" w:rsidRDefault="00882D72" w:rsidP="00882D72">
                      <w:pPr>
                        <w:jc w:val="right"/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 w:rsidRPr="008F570D"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E854699" wp14:editId="2760A2C5">
            <wp:extent cx="2437711" cy="4513385"/>
            <wp:effectExtent l="0" t="0" r="1270" b="0"/>
            <wp:docPr id="155" name="图片 15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形用户界面, 应用程序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245" cy="456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6859" w14:textId="77777777" w:rsidR="002D4E8F" w:rsidRPr="0099545A" w:rsidRDefault="002D4E8F" w:rsidP="002D4E8F">
      <w:pPr>
        <w:jc w:val="center"/>
      </w:pPr>
      <w:r w:rsidRPr="002D4E8F">
        <w:rPr>
          <w:noProof/>
        </w:rPr>
        <w:drawing>
          <wp:inline distT="0" distB="0" distL="0" distR="0" wp14:anchorId="068FCE93" wp14:editId="55F49E37">
            <wp:extent cx="3534218" cy="2239381"/>
            <wp:effectExtent l="0" t="0" r="0" b="8890"/>
            <wp:docPr id="797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79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34218" cy="2239381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306F22E" w14:textId="77777777" w:rsidR="007F14EA" w:rsidRPr="00F52572" w:rsidRDefault="007F14EA" w:rsidP="007F14EA">
      <w:pPr>
        <w:pStyle w:val="2"/>
      </w:pPr>
      <w:bookmarkStart w:id="63" w:name="_环境配置"/>
      <w:bookmarkStart w:id="64" w:name="_Toc56086992"/>
      <w:bookmarkEnd w:id="63"/>
      <w:r>
        <w:rPr>
          <w:rFonts w:hint="eastAsia"/>
        </w:rPr>
        <w:t>环境配置</w:t>
      </w:r>
      <w:bookmarkEnd w:id="64"/>
    </w:p>
    <w:p w14:paraId="5C858C00" w14:textId="77777777" w:rsidR="007F14EA" w:rsidRDefault="007F14EA" w:rsidP="007F14EA">
      <w:pPr>
        <w:ind w:firstLineChars="200" w:firstLine="480"/>
      </w:pPr>
      <w:r>
        <w:rPr>
          <w:rFonts w:hint="eastAsia"/>
        </w:rPr>
        <w:t>系统默认提供</w:t>
      </w:r>
      <w:r w:rsidR="00FD6694">
        <w:rPr>
          <w:rFonts w:hint="eastAsia"/>
        </w:rPr>
        <w:t>基础镜像文件，可以供用户选择。用户可以根据自己的需求配置运行环境</w:t>
      </w:r>
      <w:r>
        <w:rPr>
          <w:rFonts w:hint="eastAsia"/>
        </w:rPr>
        <w:t>。用户需要考虑当前运行的脚本和环境是否匹配，否则有可能运行报错。</w:t>
      </w:r>
    </w:p>
    <w:p w14:paraId="0A58CC2C" w14:textId="77777777" w:rsidR="005871C3" w:rsidRDefault="008D49E2" w:rsidP="007F14EA">
      <w:pPr>
        <w:ind w:firstLineChars="200" w:firstLine="480"/>
      </w:pPr>
      <w:r>
        <w:rPr>
          <w:rFonts w:hint="eastAsia"/>
        </w:rPr>
        <w:t>目前提供以下</w:t>
      </w:r>
      <w:r w:rsidR="007D5915">
        <w:rPr>
          <w:rFonts w:hint="eastAsia"/>
        </w:rPr>
        <w:t>4</w:t>
      </w:r>
      <w:r w:rsidR="007D5915">
        <w:rPr>
          <w:rFonts w:hint="eastAsia"/>
        </w:rPr>
        <w:t>个</w:t>
      </w:r>
      <w:r>
        <w:rPr>
          <w:rFonts w:hint="eastAsia"/>
        </w:rPr>
        <w:t>环境</w:t>
      </w:r>
      <w:r w:rsidR="007D5915">
        <w:rPr>
          <w:rFonts w:hint="eastAsia"/>
        </w:rPr>
        <w:t>的基础镜像</w:t>
      </w:r>
      <w:r>
        <w:rPr>
          <w:rFonts w:hint="eastAsia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3"/>
        <w:gridCol w:w="1700"/>
        <w:gridCol w:w="2372"/>
        <w:gridCol w:w="13"/>
        <w:gridCol w:w="2385"/>
        <w:gridCol w:w="2063"/>
      </w:tblGrid>
      <w:tr w:rsidR="007D5915" w:rsidRPr="005871C3" w14:paraId="55162845" w14:textId="77777777" w:rsidTr="001F5F82">
        <w:tc>
          <w:tcPr>
            <w:tcW w:w="1203" w:type="dxa"/>
          </w:tcPr>
          <w:p w14:paraId="0B9D643E" w14:textId="77777777" w:rsidR="007D5915" w:rsidRPr="005871C3" w:rsidRDefault="007D5915" w:rsidP="007A7D90">
            <w:pPr>
              <w:rPr>
                <w:rFonts w:ascii="微软雅黑" w:hAnsi="微软雅黑"/>
                <w:sz w:val="18"/>
              </w:rPr>
            </w:pPr>
          </w:p>
        </w:tc>
        <w:tc>
          <w:tcPr>
            <w:tcW w:w="1700" w:type="dxa"/>
          </w:tcPr>
          <w:p w14:paraId="301B511A" w14:textId="77777777" w:rsidR="007D5915" w:rsidRPr="005871C3" w:rsidRDefault="007D5915" w:rsidP="007A7D90">
            <w:p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t>单机环境</w:t>
            </w:r>
          </w:p>
        </w:tc>
        <w:tc>
          <w:tcPr>
            <w:tcW w:w="2385" w:type="dxa"/>
            <w:gridSpan w:val="2"/>
          </w:tcPr>
          <w:p w14:paraId="23031D3A" w14:textId="77777777" w:rsidR="007D5915" w:rsidRPr="005871C3" w:rsidRDefault="007D5915" w:rsidP="007A7D90">
            <w:p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t>【大集群】</w:t>
            </w:r>
            <w:r>
              <w:rPr>
                <w:rFonts w:ascii="微软雅黑" w:hAnsi="微软雅黑" w:hint="eastAsia"/>
                <w:sz w:val="18"/>
              </w:rPr>
              <w:t>生产集群</w:t>
            </w:r>
          </w:p>
        </w:tc>
        <w:tc>
          <w:tcPr>
            <w:tcW w:w="2385" w:type="dxa"/>
          </w:tcPr>
          <w:p w14:paraId="4984F830" w14:textId="77777777" w:rsidR="007D5915" w:rsidRPr="005871C3" w:rsidRDefault="007D5915" w:rsidP="007A7D90">
            <w:p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t>【大集群</w:t>
            </w:r>
            <w:r>
              <w:rPr>
                <w:rFonts w:ascii="微软雅黑" w:hAnsi="微软雅黑" w:hint="eastAsia"/>
                <w:sz w:val="18"/>
              </w:rPr>
              <w:t>顺义</w:t>
            </w:r>
            <w:r w:rsidRPr="005871C3">
              <w:rPr>
                <w:rFonts w:ascii="微软雅黑" w:hAnsi="微软雅黑" w:hint="eastAsia"/>
                <w:sz w:val="18"/>
              </w:rPr>
              <w:t>】</w:t>
            </w:r>
            <w:r>
              <w:rPr>
                <w:rFonts w:ascii="微软雅黑" w:hAnsi="微软雅黑" w:hint="eastAsia"/>
                <w:sz w:val="18"/>
              </w:rPr>
              <w:t>5K集群</w:t>
            </w:r>
          </w:p>
        </w:tc>
        <w:tc>
          <w:tcPr>
            <w:tcW w:w="2063" w:type="dxa"/>
          </w:tcPr>
          <w:p w14:paraId="0D32132C" w14:textId="77777777" w:rsidR="007D5915" w:rsidRPr="007D5915" w:rsidRDefault="007D5915" w:rsidP="007A7D90">
            <w:p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 w:hint="eastAsia"/>
                <w:sz w:val="18"/>
              </w:rPr>
              <w:t>【探索集群】</w:t>
            </w:r>
          </w:p>
        </w:tc>
      </w:tr>
      <w:tr w:rsidR="007D5915" w:rsidRPr="005871C3" w14:paraId="6045C0C3" w14:textId="77777777" w:rsidTr="001F5F82">
        <w:tc>
          <w:tcPr>
            <w:tcW w:w="1203" w:type="dxa"/>
          </w:tcPr>
          <w:p w14:paraId="4E13BC20" w14:textId="77777777" w:rsidR="007D5915" w:rsidRPr="005871C3" w:rsidRDefault="007D5915" w:rsidP="007A7D90">
            <w:p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lastRenderedPageBreak/>
              <w:t>场景</w:t>
            </w:r>
          </w:p>
        </w:tc>
        <w:tc>
          <w:tcPr>
            <w:tcW w:w="1700" w:type="dxa"/>
          </w:tcPr>
          <w:p w14:paraId="66250864" w14:textId="77777777" w:rsidR="007D5915" w:rsidRPr="005871C3" w:rsidRDefault="007D5915" w:rsidP="007A7D90">
            <w:p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t>不需要申请数据权限，可通过客户端虚拟资源进行单机计算。</w:t>
            </w:r>
          </w:p>
        </w:tc>
        <w:tc>
          <w:tcPr>
            <w:tcW w:w="2385" w:type="dxa"/>
            <w:gridSpan w:val="2"/>
          </w:tcPr>
          <w:p w14:paraId="35BFCC54" w14:textId="77777777" w:rsidR="007D5915" w:rsidRPr="005871C3" w:rsidRDefault="007D5915" w:rsidP="007A7D90">
            <w:p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t>需要【</w:t>
            </w:r>
            <w:r>
              <w:rPr>
                <w:rFonts w:ascii="微软雅黑" w:hAnsi="微软雅黑" w:hint="eastAsia"/>
                <w:sz w:val="18"/>
              </w:rPr>
              <w:t>生产集群</w:t>
            </w:r>
            <w:r w:rsidRPr="005871C3">
              <w:rPr>
                <w:rFonts w:ascii="微软雅黑" w:hAnsi="微软雅黑" w:hint="eastAsia"/>
                <w:sz w:val="18"/>
              </w:rPr>
              <w:t>】申请数据权限。</w:t>
            </w:r>
          </w:p>
        </w:tc>
        <w:tc>
          <w:tcPr>
            <w:tcW w:w="2385" w:type="dxa"/>
          </w:tcPr>
          <w:p w14:paraId="1A0E90DA" w14:textId="77777777" w:rsidR="007D5915" w:rsidRPr="005871C3" w:rsidRDefault="007D5915" w:rsidP="007A7D90">
            <w:p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t>需要【</w:t>
            </w:r>
            <w:r>
              <w:rPr>
                <w:rFonts w:ascii="微软雅黑" w:hAnsi="微软雅黑" w:hint="eastAsia"/>
                <w:sz w:val="18"/>
              </w:rPr>
              <w:t>5K集群</w:t>
            </w:r>
            <w:r w:rsidRPr="005871C3">
              <w:rPr>
                <w:rFonts w:ascii="微软雅黑" w:hAnsi="微软雅黑" w:hint="eastAsia"/>
                <w:sz w:val="18"/>
              </w:rPr>
              <w:t>】申请数据权限。</w:t>
            </w:r>
          </w:p>
        </w:tc>
        <w:tc>
          <w:tcPr>
            <w:tcW w:w="2063" w:type="dxa"/>
          </w:tcPr>
          <w:p w14:paraId="3BD7C8F9" w14:textId="77777777" w:rsidR="007D5915" w:rsidRPr="005871C3" w:rsidRDefault="007D5915" w:rsidP="007A7D90">
            <w:p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t>需要【</w:t>
            </w:r>
            <w:r>
              <w:rPr>
                <w:rFonts w:ascii="微软雅黑" w:hAnsi="微软雅黑" w:hint="eastAsia"/>
                <w:sz w:val="18"/>
              </w:rPr>
              <w:t>探索集群</w:t>
            </w:r>
            <w:r w:rsidRPr="005871C3">
              <w:rPr>
                <w:rFonts w:ascii="微软雅黑" w:hAnsi="微软雅黑" w:hint="eastAsia"/>
                <w:sz w:val="18"/>
              </w:rPr>
              <w:t>】申请数据权限。</w:t>
            </w:r>
          </w:p>
        </w:tc>
      </w:tr>
      <w:tr w:rsidR="007D5915" w:rsidRPr="005871C3" w14:paraId="5393A01B" w14:textId="77777777" w:rsidTr="001F5F82">
        <w:tc>
          <w:tcPr>
            <w:tcW w:w="1203" w:type="dxa"/>
          </w:tcPr>
          <w:p w14:paraId="6F00DD8A" w14:textId="77777777" w:rsidR="007D5915" w:rsidRPr="005871C3" w:rsidRDefault="007D5915" w:rsidP="007A7D90">
            <w:p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 w:hint="eastAsia"/>
                <w:sz w:val="18"/>
              </w:rPr>
              <w:t>支持镜像</w:t>
            </w:r>
          </w:p>
        </w:tc>
        <w:tc>
          <w:tcPr>
            <w:tcW w:w="1700" w:type="dxa"/>
          </w:tcPr>
          <w:p w14:paraId="0F3FFC22" w14:textId="77777777" w:rsidR="007D5915" w:rsidRPr="005871C3" w:rsidRDefault="007D5915" w:rsidP="000956B7">
            <w:pPr>
              <w:numPr>
                <w:ilvl w:val="0"/>
                <w:numId w:val="9"/>
              </w:num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t xml:space="preserve">R </w:t>
            </w:r>
            <w:r>
              <w:rPr>
                <w:rFonts w:ascii="微软雅黑" w:hAnsi="微软雅黑"/>
                <w:sz w:val="18"/>
              </w:rPr>
              <w:t>v</w:t>
            </w:r>
            <w:r w:rsidRPr="005871C3">
              <w:rPr>
                <w:rFonts w:ascii="微软雅黑" w:hAnsi="微软雅黑" w:hint="eastAsia"/>
                <w:sz w:val="18"/>
              </w:rPr>
              <w:t>3.</w:t>
            </w:r>
            <w:r>
              <w:rPr>
                <w:rFonts w:ascii="微软雅黑" w:hAnsi="微软雅黑"/>
                <w:sz w:val="18"/>
              </w:rPr>
              <w:t>4</w:t>
            </w:r>
            <w:r w:rsidRPr="005871C3">
              <w:rPr>
                <w:rFonts w:ascii="微软雅黑" w:hAnsi="微软雅黑" w:hint="eastAsia"/>
                <w:sz w:val="18"/>
              </w:rPr>
              <w:t>.1</w:t>
            </w:r>
          </w:p>
          <w:p w14:paraId="24B867B7" w14:textId="77777777" w:rsidR="007D5915" w:rsidRPr="005871C3" w:rsidRDefault="007D5915" w:rsidP="000956B7">
            <w:pPr>
              <w:numPr>
                <w:ilvl w:val="0"/>
                <w:numId w:val="9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 xml:space="preserve">Python </w:t>
            </w:r>
            <w:r>
              <w:rPr>
                <w:rFonts w:ascii="Segoe UI" w:hAnsi="Segoe UI" w:cs="Segoe UI" w:hint="eastAsia"/>
                <w:color w:val="000000"/>
                <w:szCs w:val="21"/>
                <w:shd w:val="clear" w:color="auto" w:fill="EAEDF0"/>
              </w:rPr>
              <w:t>v</w:t>
            </w: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3.6.2</w:t>
            </w:r>
          </w:p>
          <w:p w14:paraId="516F9645" w14:textId="77777777" w:rsidR="007D5915" w:rsidRPr="007D5915" w:rsidRDefault="007D5915" w:rsidP="000956B7">
            <w:pPr>
              <w:numPr>
                <w:ilvl w:val="0"/>
                <w:numId w:val="9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Python v2.7.13</w:t>
            </w:r>
          </w:p>
          <w:p w14:paraId="40E4B726" w14:textId="77777777" w:rsidR="007D5915" w:rsidRPr="005871C3" w:rsidRDefault="007D5915" w:rsidP="000956B7">
            <w:pPr>
              <w:numPr>
                <w:ilvl w:val="0"/>
                <w:numId w:val="9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 w:hint="eastAsia"/>
                <w:color w:val="000000"/>
                <w:szCs w:val="21"/>
                <w:shd w:val="clear" w:color="auto" w:fill="EAEDF0"/>
              </w:rPr>
              <w:t>P</w:t>
            </w: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erl v5.10.1</w:t>
            </w:r>
          </w:p>
        </w:tc>
        <w:tc>
          <w:tcPr>
            <w:tcW w:w="2372" w:type="dxa"/>
          </w:tcPr>
          <w:p w14:paraId="2152FDBB" w14:textId="77777777" w:rsidR="007D5915" w:rsidRDefault="007D5915" w:rsidP="000956B7">
            <w:pPr>
              <w:numPr>
                <w:ilvl w:val="0"/>
                <w:numId w:val="11"/>
              </w:num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 w:hint="eastAsia"/>
                <w:sz w:val="18"/>
              </w:rPr>
              <w:t>Hive</w:t>
            </w:r>
            <w:r>
              <w:rPr>
                <w:rFonts w:ascii="微软雅黑" w:hAnsi="微软雅黑"/>
                <w:sz w:val="18"/>
              </w:rPr>
              <w:t xml:space="preserve"> v0.14</w:t>
            </w:r>
          </w:p>
          <w:p w14:paraId="07DCA902" w14:textId="77777777" w:rsidR="007D5915" w:rsidRDefault="007D5915" w:rsidP="000956B7">
            <w:pPr>
              <w:numPr>
                <w:ilvl w:val="0"/>
                <w:numId w:val="11"/>
              </w:num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Sp</w:t>
            </w:r>
            <w:r>
              <w:rPr>
                <w:rFonts w:ascii="微软雅黑" w:hAnsi="微软雅黑" w:hint="eastAsia"/>
                <w:sz w:val="18"/>
              </w:rPr>
              <w:t>ark</w:t>
            </w:r>
            <w:r>
              <w:rPr>
                <w:rFonts w:ascii="微软雅黑" w:hAnsi="微软雅黑"/>
                <w:sz w:val="18"/>
              </w:rPr>
              <w:t xml:space="preserve"> v</w:t>
            </w:r>
            <w:r w:rsidRPr="007D5915">
              <w:rPr>
                <w:rFonts w:ascii="微软雅黑" w:hAnsi="微软雅黑"/>
                <w:sz w:val="18"/>
              </w:rPr>
              <w:t>2.1.3</w:t>
            </w:r>
          </w:p>
          <w:p w14:paraId="374C5C70" w14:textId="77777777" w:rsidR="007D5915" w:rsidRPr="005871C3" w:rsidRDefault="007D5915" w:rsidP="000956B7">
            <w:pPr>
              <w:numPr>
                <w:ilvl w:val="0"/>
                <w:numId w:val="11"/>
              </w:num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t xml:space="preserve">R </w:t>
            </w:r>
            <w:r>
              <w:rPr>
                <w:rFonts w:ascii="微软雅黑" w:hAnsi="微软雅黑"/>
                <w:sz w:val="18"/>
              </w:rPr>
              <w:t>v</w:t>
            </w:r>
            <w:r w:rsidRPr="005871C3">
              <w:rPr>
                <w:rFonts w:ascii="微软雅黑" w:hAnsi="微软雅黑" w:hint="eastAsia"/>
                <w:sz w:val="18"/>
              </w:rPr>
              <w:t>3.</w:t>
            </w:r>
            <w:r>
              <w:rPr>
                <w:rFonts w:ascii="微软雅黑" w:hAnsi="微软雅黑"/>
                <w:sz w:val="18"/>
              </w:rPr>
              <w:t>4</w:t>
            </w:r>
            <w:r w:rsidRPr="005871C3">
              <w:rPr>
                <w:rFonts w:ascii="微软雅黑" w:hAnsi="微软雅黑" w:hint="eastAsia"/>
                <w:sz w:val="18"/>
              </w:rPr>
              <w:t>.1</w:t>
            </w:r>
          </w:p>
          <w:p w14:paraId="0782FCB3" w14:textId="77777777" w:rsidR="007D5915" w:rsidRPr="005871C3" w:rsidRDefault="007D5915" w:rsidP="000956B7">
            <w:pPr>
              <w:numPr>
                <w:ilvl w:val="0"/>
                <w:numId w:val="11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 xml:space="preserve">Python </w:t>
            </w:r>
            <w:r>
              <w:rPr>
                <w:rFonts w:ascii="Segoe UI" w:hAnsi="Segoe UI" w:cs="Segoe UI" w:hint="eastAsia"/>
                <w:color w:val="000000"/>
                <w:szCs w:val="21"/>
                <w:shd w:val="clear" w:color="auto" w:fill="EAEDF0"/>
              </w:rPr>
              <w:t>v</w:t>
            </w: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3.6.2</w:t>
            </w:r>
          </w:p>
          <w:p w14:paraId="4725017F" w14:textId="77777777" w:rsidR="007D5915" w:rsidRPr="007D5915" w:rsidRDefault="007D5915" w:rsidP="000956B7">
            <w:pPr>
              <w:numPr>
                <w:ilvl w:val="0"/>
                <w:numId w:val="11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Python v2.7.13</w:t>
            </w:r>
          </w:p>
          <w:p w14:paraId="71B72DE4" w14:textId="77777777" w:rsidR="007D5915" w:rsidRPr="005871C3" w:rsidRDefault="007D5915" w:rsidP="000956B7">
            <w:pPr>
              <w:numPr>
                <w:ilvl w:val="0"/>
                <w:numId w:val="11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 w:hint="eastAsia"/>
                <w:color w:val="000000"/>
                <w:szCs w:val="21"/>
                <w:shd w:val="clear" w:color="auto" w:fill="EAEDF0"/>
              </w:rPr>
              <w:t>P</w:t>
            </w: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erl v5.10.1</w:t>
            </w:r>
          </w:p>
        </w:tc>
        <w:tc>
          <w:tcPr>
            <w:tcW w:w="2398" w:type="dxa"/>
            <w:gridSpan w:val="2"/>
          </w:tcPr>
          <w:p w14:paraId="1B686BFB" w14:textId="77777777" w:rsidR="007D5915" w:rsidRDefault="007D5915" w:rsidP="000956B7">
            <w:pPr>
              <w:numPr>
                <w:ilvl w:val="0"/>
                <w:numId w:val="12"/>
              </w:num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 w:hint="eastAsia"/>
                <w:sz w:val="18"/>
              </w:rPr>
              <w:t>Hive</w:t>
            </w:r>
            <w:r>
              <w:rPr>
                <w:rFonts w:ascii="微软雅黑" w:hAnsi="微软雅黑"/>
                <w:sz w:val="18"/>
              </w:rPr>
              <w:t xml:space="preserve"> v2.3.3</w:t>
            </w:r>
          </w:p>
          <w:p w14:paraId="1003423F" w14:textId="77777777" w:rsidR="007D5915" w:rsidRDefault="007D5915" w:rsidP="000956B7">
            <w:pPr>
              <w:numPr>
                <w:ilvl w:val="0"/>
                <w:numId w:val="12"/>
              </w:num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Sp</w:t>
            </w:r>
            <w:r>
              <w:rPr>
                <w:rFonts w:ascii="微软雅黑" w:hAnsi="微软雅黑" w:hint="eastAsia"/>
                <w:sz w:val="18"/>
              </w:rPr>
              <w:t>ark</w:t>
            </w:r>
            <w:r>
              <w:rPr>
                <w:rFonts w:ascii="微软雅黑" w:hAnsi="微软雅黑"/>
                <w:sz w:val="18"/>
              </w:rPr>
              <w:t xml:space="preserve"> v</w:t>
            </w:r>
            <w:r w:rsidR="007854D1">
              <w:rPr>
                <w:rFonts w:ascii="微软雅黑" w:hAnsi="微软雅黑"/>
                <w:sz w:val="18"/>
              </w:rPr>
              <w:t xml:space="preserve">2.3.1 </w:t>
            </w:r>
          </w:p>
          <w:p w14:paraId="681117FE" w14:textId="77777777" w:rsidR="007D5915" w:rsidRPr="005871C3" w:rsidRDefault="007D5915" w:rsidP="000956B7">
            <w:pPr>
              <w:numPr>
                <w:ilvl w:val="0"/>
                <w:numId w:val="12"/>
              </w:num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t xml:space="preserve">R </w:t>
            </w:r>
            <w:r>
              <w:rPr>
                <w:rFonts w:ascii="微软雅黑" w:hAnsi="微软雅黑"/>
                <w:sz w:val="18"/>
              </w:rPr>
              <w:t>v</w:t>
            </w:r>
            <w:r w:rsidRPr="005871C3">
              <w:rPr>
                <w:rFonts w:ascii="微软雅黑" w:hAnsi="微软雅黑" w:hint="eastAsia"/>
                <w:sz w:val="18"/>
              </w:rPr>
              <w:t>3.</w:t>
            </w:r>
            <w:r>
              <w:rPr>
                <w:rFonts w:ascii="微软雅黑" w:hAnsi="微软雅黑"/>
                <w:sz w:val="18"/>
              </w:rPr>
              <w:t>4</w:t>
            </w:r>
            <w:r w:rsidRPr="005871C3">
              <w:rPr>
                <w:rFonts w:ascii="微软雅黑" w:hAnsi="微软雅黑" w:hint="eastAsia"/>
                <w:sz w:val="18"/>
              </w:rPr>
              <w:t>.1</w:t>
            </w:r>
          </w:p>
          <w:p w14:paraId="72D25272" w14:textId="77777777" w:rsidR="007D5915" w:rsidRPr="005871C3" w:rsidRDefault="007D5915" w:rsidP="000956B7">
            <w:pPr>
              <w:numPr>
                <w:ilvl w:val="0"/>
                <w:numId w:val="12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 xml:space="preserve">Python </w:t>
            </w:r>
            <w:r>
              <w:rPr>
                <w:rFonts w:ascii="Segoe UI" w:hAnsi="Segoe UI" w:cs="Segoe UI" w:hint="eastAsia"/>
                <w:color w:val="000000"/>
                <w:szCs w:val="21"/>
                <w:shd w:val="clear" w:color="auto" w:fill="EAEDF0"/>
              </w:rPr>
              <w:t>v</w:t>
            </w: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3.6.2</w:t>
            </w:r>
          </w:p>
          <w:p w14:paraId="09B1E431" w14:textId="77777777" w:rsidR="007D5915" w:rsidRPr="007D5915" w:rsidRDefault="007D5915" w:rsidP="000956B7">
            <w:pPr>
              <w:numPr>
                <w:ilvl w:val="0"/>
                <w:numId w:val="12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Python v2.7.13</w:t>
            </w:r>
          </w:p>
          <w:p w14:paraId="088BDA2F" w14:textId="77777777" w:rsidR="007D5915" w:rsidRPr="005871C3" w:rsidRDefault="007D5915" w:rsidP="000956B7">
            <w:pPr>
              <w:numPr>
                <w:ilvl w:val="0"/>
                <w:numId w:val="12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 w:hint="eastAsia"/>
                <w:color w:val="000000"/>
                <w:szCs w:val="21"/>
                <w:shd w:val="clear" w:color="auto" w:fill="EAEDF0"/>
              </w:rPr>
              <w:t>P</w:t>
            </w: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erl v5.10.1</w:t>
            </w:r>
          </w:p>
        </w:tc>
        <w:tc>
          <w:tcPr>
            <w:tcW w:w="2063" w:type="dxa"/>
          </w:tcPr>
          <w:p w14:paraId="783E0142" w14:textId="77777777" w:rsidR="007D5915" w:rsidRDefault="007D5915" w:rsidP="000956B7">
            <w:pPr>
              <w:numPr>
                <w:ilvl w:val="0"/>
                <w:numId w:val="13"/>
              </w:num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 w:hint="eastAsia"/>
                <w:sz w:val="18"/>
              </w:rPr>
              <w:t>Hive</w:t>
            </w:r>
            <w:r>
              <w:rPr>
                <w:rFonts w:ascii="微软雅黑" w:hAnsi="微软雅黑"/>
                <w:sz w:val="18"/>
              </w:rPr>
              <w:t xml:space="preserve"> v1.2.1</w:t>
            </w:r>
          </w:p>
          <w:p w14:paraId="7DC3260D" w14:textId="77777777" w:rsidR="007D5915" w:rsidRDefault="007D5915" w:rsidP="000956B7">
            <w:pPr>
              <w:numPr>
                <w:ilvl w:val="0"/>
                <w:numId w:val="13"/>
              </w:num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Sp</w:t>
            </w:r>
            <w:r>
              <w:rPr>
                <w:rFonts w:ascii="微软雅黑" w:hAnsi="微软雅黑" w:hint="eastAsia"/>
                <w:sz w:val="18"/>
              </w:rPr>
              <w:t>ark</w:t>
            </w:r>
            <w:r>
              <w:rPr>
                <w:rFonts w:ascii="微软雅黑" w:hAnsi="微软雅黑"/>
                <w:sz w:val="18"/>
              </w:rPr>
              <w:t xml:space="preserve"> v</w:t>
            </w:r>
            <w:r w:rsidRPr="007D5915">
              <w:rPr>
                <w:rFonts w:ascii="微软雅黑" w:hAnsi="微软雅黑"/>
                <w:sz w:val="18"/>
              </w:rPr>
              <w:t>2.</w:t>
            </w:r>
            <w:r>
              <w:rPr>
                <w:rFonts w:ascii="微软雅黑" w:hAnsi="微软雅黑"/>
                <w:sz w:val="18"/>
              </w:rPr>
              <w:t>1</w:t>
            </w:r>
            <w:r w:rsidRPr="007D5915">
              <w:rPr>
                <w:rFonts w:ascii="微软雅黑" w:hAnsi="微软雅黑"/>
                <w:sz w:val="18"/>
              </w:rPr>
              <w:t>.</w:t>
            </w:r>
            <w:r>
              <w:rPr>
                <w:rFonts w:ascii="微软雅黑" w:hAnsi="微软雅黑"/>
                <w:sz w:val="18"/>
              </w:rPr>
              <w:t>3</w:t>
            </w:r>
          </w:p>
          <w:p w14:paraId="4297C246" w14:textId="77777777" w:rsidR="007D5915" w:rsidRPr="005871C3" w:rsidRDefault="007D5915" w:rsidP="000956B7">
            <w:pPr>
              <w:numPr>
                <w:ilvl w:val="0"/>
                <w:numId w:val="13"/>
              </w:numPr>
              <w:rPr>
                <w:rFonts w:ascii="微软雅黑" w:hAnsi="微软雅黑"/>
                <w:sz w:val="18"/>
              </w:rPr>
            </w:pPr>
            <w:r w:rsidRPr="005871C3">
              <w:rPr>
                <w:rFonts w:ascii="微软雅黑" w:hAnsi="微软雅黑" w:hint="eastAsia"/>
                <w:sz w:val="18"/>
              </w:rPr>
              <w:t xml:space="preserve">R </w:t>
            </w:r>
            <w:r>
              <w:rPr>
                <w:rFonts w:ascii="微软雅黑" w:hAnsi="微软雅黑"/>
                <w:sz w:val="18"/>
              </w:rPr>
              <w:t>v</w:t>
            </w:r>
            <w:r w:rsidRPr="005871C3">
              <w:rPr>
                <w:rFonts w:ascii="微软雅黑" w:hAnsi="微软雅黑" w:hint="eastAsia"/>
                <w:sz w:val="18"/>
              </w:rPr>
              <w:t>3.</w:t>
            </w:r>
            <w:r>
              <w:rPr>
                <w:rFonts w:ascii="微软雅黑" w:hAnsi="微软雅黑"/>
                <w:sz w:val="18"/>
              </w:rPr>
              <w:t>4</w:t>
            </w:r>
            <w:r w:rsidRPr="005871C3">
              <w:rPr>
                <w:rFonts w:ascii="微软雅黑" w:hAnsi="微软雅黑" w:hint="eastAsia"/>
                <w:sz w:val="18"/>
              </w:rPr>
              <w:t>.1</w:t>
            </w:r>
          </w:p>
          <w:p w14:paraId="5304D384" w14:textId="77777777" w:rsidR="007D5915" w:rsidRPr="005871C3" w:rsidRDefault="007D5915" w:rsidP="000956B7">
            <w:pPr>
              <w:numPr>
                <w:ilvl w:val="0"/>
                <w:numId w:val="13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 xml:space="preserve">Python </w:t>
            </w:r>
            <w:r>
              <w:rPr>
                <w:rFonts w:ascii="Segoe UI" w:hAnsi="Segoe UI" w:cs="Segoe UI" w:hint="eastAsia"/>
                <w:color w:val="000000"/>
                <w:szCs w:val="21"/>
                <w:shd w:val="clear" w:color="auto" w:fill="EAEDF0"/>
              </w:rPr>
              <w:t>v</w:t>
            </w: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3.6.2</w:t>
            </w:r>
          </w:p>
          <w:p w14:paraId="7B3351DB" w14:textId="77777777" w:rsidR="007D5915" w:rsidRPr="007D5915" w:rsidRDefault="007D5915" w:rsidP="000956B7">
            <w:pPr>
              <w:numPr>
                <w:ilvl w:val="0"/>
                <w:numId w:val="13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Python v2.7.13</w:t>
            </w:r>
          </w:p>
          <w:p w14:paraId="7AD835C4" w14:textId="77777777" w:rsidR="007D5915" w:rsidRPr="005871C3" w:rsidRDefault="007D5915" w:rsidP="000956B7">
            <w:pPr>
              <w:numPr>
                <w:ilvl w:val="0"/>
                <w:numId w:val="13"/>
              </w:numPr>
              <w:rPr>
                <w:rFonts w:ascii="微软雅黑" w:hAnsi="微软雅黑"/>
                <w:sz w:val="18"/>
              </w:rPr>
            </w:pPr>
            <w:r>
              <w:rPr>
                <w:rFonts w:ascii="Segoe UI" w:hAnsi="Segoe UI" w:cs="Segoe UI" w:hint="eastAsia"/>
                <w:color w:val="000000"/>
                <w:szCs w:val="21"/>
                <w:shd w:val="clear" w:color="auto" w:fill="EAEDF0"/>
              </w:rPr>
              <w:t>P</w:t>
            </w:r>
            <w:r>
              <w:rPr>
                <w:rFonts w:ascii="Segoe UI" w:hAnsi="Segoe UI" w:cs="Segoe UI"/>
                <w:color w:val="000000"/>
                <w:szCs w:val="21"/>
                <w:shd w:val="clear" w:color="auto" w:fill="EAEDF0"/>
              </w:rPr>
              <w:t>erl v5.10.1</w:t>
            </w:r>
          </w:p>
        </w:tc>
      </w:tr>
    </w:tbl>
    <w:p w14:paraId="6172080B" w14:textId="77777777" w:rsidR="005871C3" w:rsidRDefault="005871C3" w:rsidP="005871C3"/>
    <w:p w14:paraId="6EAB7ED6" w14:textId="77777777" w:rsidR="007F14EA" w:rsidRDefault="007F14EA" w:rsidP="007F14EA">
      <w:pPr>
        <w:ind w:firstLineChars="200" w:firstLine="480"/>
      </w:pPr>
      <w:r w:rsidRPr="00BD0C9A">
        <w:rPr>
          <w:rFonts w:hint="eastAsia"/>
          <w:b/>
        </w:rPr>
        <w:t>用户第一次使用平台执行脚本时，需要设置环境配置，之后便保留之前应用的环境配置</w:t>
      </w:r>
      <w:r w:rsidRPr="00BD0C9A">
        <w:rPr>
          <w:rFonts w:hint="eastAsia"/>
        </w:rPr>
        <w:t>。</w:t>
      </w:r>
      <w:r>
        <w:rPr>
          <w:rFonts w:hint="eastAsia"/>
        </w:rPr>
        <w:t>用户也可以根据自己实际需求，去更换环境配置。</w:t>
      </w:r>
    </w:p>
    <w:p w14:paraId="442DC6B6" w14:textId="77777777" w:rsidR="005871C3" w:rsidRPr="00194F17" w:rsidRDefault="005871C3" w:rsidP="007F14EA">
      <w:pPr>
        <w:ind w:firstLineChars="200" w:firstLine="480"/>
      </w:pPr>
      <w:r>
        <w:rPr>
          <w:rFonts w:hint="eastAsia"/>
        </w:rPr>
        <w:t>对于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依赖包的查询，用户可以通过</w:t>
      </w:r>
      <w:r>
        <w:rPr>
          <w:rFonts w:hint="eastAsia"/>
        </w:rPr>
        <w:t>S</w:t>
      </w:r>
      <w:r>
        <w:t>hell</w:t>
      </w:r>
      <w:r>
        <w:rPr>
          <w:rFonts w:hint="eastAsia"/>
        </w:rPr>
        <w:t>脚本使用</w:t>
      </w:r>
      <w:r>
        <w:rPr>
          <w:rFonts w:hint="eastAsia"/>
        </w:rPr>
        <w:t>p</w:t>
      </w:r>
      <w:r>
        <w:t>ip list</w:t>
      </w:r>
      <w:r>
        <w:rPr>
          <w:rFonts w:hint="eastAsia"/>
        </w:rPr>
        <w:t>去查询。</w:t>
      </w:r>
    </w:p>
    <w:p w14:paraId="2B2D0E68" w14:textId="77777777" w:rsidR="00B821CF" w:rsidRDefault="00B821CF" w:rsidP="00B821CF">
      <w:pPr>
        <w:pStyle w:val="2"/>
      </w:pPr>
      <w:bookmarkStart w:id="65" w:name="_Toc56086993"/>
      <w:r>
        <w:rPr>
          <w:rFonts w:hint="eastAsia"/>
        </w:rPr>
        <w:t>参数设置</w:t>
      </w:r>
      <w:bookmarkEnd w:id="65"/>
    </w:p>
    <w:p w14:paraId="7A8E80E6" w14:textId="77777777" w:rsidR="004B44A8" w:rsidRDefault="004B44A8" w:rsidP="004B44A8">
      <w:pPr>
        <w:ind w:firstLineChars="200" w:firstLine="480"/>
      </w:pPr>
      <w:r>
        <w:rPr>
          <w:rFonts w:ascii="Arial" w:hAnsi="Arial" w:cs="Arial"/>
          <w:color w:val="333333"/>
          <w:szCs w:val="21"/>
          <w:shd w:val="clear" w:color="auto" w:fill="FFFFFF"/>
        </w:rPr>
        <w:t>用户可以在编写脚本的过程中使用参数，</w:t>
      </w:r>
      <w:r w:rsidR="004B0400">
        <w:rPr>
          <w:rFonts w:ascii="Arial" w:hAnsi="Arial" w:cs="Arial" w:hint="eastAsia"/>
          <w:color w:val="333333"/>
          <w:szCs w:val="21"/>
          <w:shd w:val="clear" w:color="auto" w:fill="FFFFFF"/>
        </w:rPr>
        <w:t>支持参数值和变量传参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  <w:r w:rsidR="004B0400">
        <w:rPr>
          <w:rFonts w:ascii="Arial" w:hAnsi="Arial" w:cs="Arial" w:hint="eastAsia"/>
          <w:color w:val="333333"/>
          <w:szCs w:val="21"/>
          <w:shd w:val="clear" w:color="auto" w:fill="FFFFFF"/>
        </w:rPr>
        <w:t>如下所示，为参数传参。系统变量传参请参考参数说明文档，</w:t>
      </w:r>
      <w:hyperlink w:anchor="_附录1-_参数说明文档" w:history="1">
        <w:r w:rsidR="004B0400" w:rsidRPr="004B0400">
          <w:rPr>
            <w:rStyle w:val="af"/>
            <w:rFonts w:ascii="Arial" w:hAnsi="Arial" w:cs="Arial" w:hint="eastAsia"/>
            <w:szCs w:val="21"/>
            <w:shd w:val="clear" w:color="auto" w:fill="FFFFFF"/>
          </w:rPr>
          <w:t>附录</w:t>
        </w:r>
        <w:r w:rsidR="004B0400" w:rsidRPr="004B0400">
          <w:rPr>
            <w:rStyle w:val="af"/>
            <w:rFonts w:ascii="Arial" w:hAnsi="Arial" w:cs="Arial" w:hint="eastAsia"/>
            <w:szCs w:val="21"/>
            <w:shd w:val="clear" w:color="auto" w:fill="FFFFFF"/>
          </w:rPr>
          <w:t xml:space="preserve">1- </w:t>
        </w:r>
        <w:r w:rsidR="004B0400" w:rsidRPr="004B0400">
          <w:rPr>
            <w:rStyle w:val="af"/>
            <w:rFonts w:ascii="Arial" w:hAnsi="Arial" w:cs="Arial" w:hint="eastAsia"/>
            <w:szCs w:val="21"/>
            <w:shd w:val="clear" w:color="auto" w:fill="FFFFFF"/>
          </w:rPr>
          <w:t>参数说明文档</w:t>
        </w:r>
      </w:hyperlink>
      <w:r w:rsidR="004B0400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47F3DE95" w14:textId="77777777" w:rsidR="002A1FC6" w:rsidRDefault="002A1FC6" w:rsidP="002A1FC6">
      <w:pPr>
        <w:rPr>
          <w:b/>
        </w:rPr>
      </w:pPr>
      <w:r w:rsidRPr="002A1FC6">
        <w:rPr>
          <w:rFonts w:hint="eastAsia"/>
          <w:b/>
        </w:rPr>
        <w:t>举例</w:t>
      </w:r>
      <w:r w:rsidR="00B00B57">
        <w:rPr>
          <w:rFonts w:hint="eastAsia"/>
          <w:b/>
        </w:rPr>
        <w:t>1</w:t>
      </w:r>
      <w:r w:rsidRPr="002A1FC6">
        <w:rPr>
          <w:rFonts w:hint="eastAsia"/>
          <w:b/>
        </w:rPr>
        <w:t>：</w:t>
      </w:r>
    </w:p>
    <w:p w14:paraId="71AECAAD" w14:textId="77777777" w:rsidR="00B00B57" w:rsidRDefault="00B00B57" w:rsidP="002A1FC6">
      <w:pPr>
        <w:rPr>
          <w:rFonts w:ascii="Arial" w:hAnsi="Arial" w:cs="Arial"/>
          <w:color w:val="333333"/>
          <w:szCs w:val="21"/>
          <w:shd w:val="clear" w:color="auto" w:fill="FFFFFF"/>
        </w:rPr>
      </w:pPr>
      <w:r w:rsidRPr="00B00B57">
        <w:rPr>
          <w:rFonts w:ascii="Arial" w:hAnsi="Arial" w:cs="Arial" w:hint="eastAsia"/>
          <w:color w:val="333333"/>
          <w:szCs w:val="21"/>
          <w:shd w:val="clear" w:color="auto" w:fill="FFFFFF"/>
        </w:rPr>
        <w:t>例如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查询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ETL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当前日期</w:t>
      </w:r>
      <w:r w:rsidRPr="00B00B57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00B57">
        <w:rPr>
          <w:rFonts w:ascii="Arial" w:hAnsi="Arial" w:cs="Arial"/>
          <w:color w:val="333333"/>
          <w:szCs w:val="21"/>
          <w:shd w:val="clear" w:color="auto" w:fill="FFFFFF"/>
        </w:rPr>
        <w:t xml:space="preserve">select '{TX_DATE}'  </w:t>
      </w:r>
      <w:r w:rsidRPr="00B00B57">
        <w:rPr>
          <w:rFonts w:ascii="Arial" w:hAnsi="Arial" w:cs="Arial" w:hint="eastAsia"/>
          <w:color w:val="333333"/>
          <w:szCs w:val="21"/>
          <w:shd w:val="clear" w:color="auto" w:fill="FFFFFF"/>
        </w:rPr>
        <w:t>返回结果：</w:t>
      </w:r>
      <w:r>
        <w:rPr>
          <w:noProof/>
        </w:rPr>
        <w:drawing>
          <wp:inline distT="0" distB="0" distL="0" distR="0" wp14:anchorId="24668264" wp14:editId="0BA50B13">
            <wp:extent cx="1009650" cy="314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2CD" w14:textId="77777777" w:rsidR="00B00B57" w:rsidRPr="00B00B57" w:rsidRDefault="00B00B57" w:rsidP="002A1FC6">
      <w:pPr>
        <w:rPr>
          <w:b/>
        </w:rPr>
      </w:pPr>
      <w:r w:rsidRPr="002A1FC6">
        <w:rPr>
          <w:rFonts w:hint="eastAsia"/>
          <w:b/>
        </w:rPr>
        <w:t>举例</w:t>
      </w:r>
      <w:r>
        <w:rPr>
          <w:b/>
        </w:rPr>
        <w:t>2</w:t>
      </w:r>
      <w:r w:rsidRPr="002A1FC6">
        <w:rPr>
          <w:rFonts w:hint="eastAsia"/>
          <w:b/>
        </w:rPr>
        <w:t>：</w:t>
      </w:r>
    </w:p>
    <w:p w14:paraId="3E83C84D" w14:textId="77777777" w:rsidR="002A1FC6" w:rsidRPr="004B44A8" w:rsidRDefault="002A1FC6" w:rsidP="00B00B57">
      <w:pPr>
        <w:jc w:val="center"/>
      </w:pPr>
      <w:r>
        <w:rPr>
          <w:noProof/>
        </w:rPr>
        <w:drawing>
          <wp:inline distT="0" distB="0" distL="0" distR="0" wp14:anchorId="55A69C16" wp14:editId="73BEDD11">
            <wp:extent cx="5420139" cy="15692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3852" b="41617"/>
                    <a:stretch/>
                  </pic:blipFill>
                  <pic:spPr bwMode="auto">
                    <a:xfrm>
                      <a:off x="0" y="0"/>
                      <a:ext cx="5434550" cy="157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8060A" w14:textId="77777777" w:rsidR="00B821CF" w:rsidRDefault="00FD6694" w:rsidP="00B821CF">
      <w:pPr>
        <w:pStyle w:val="2"/>
      </w:pPr>
      <w:bookmarkStart w:id="66" w:name="_Toc56086994"/>
      <w:r>
        <w:rPr>
          <w:rFonts w:hint="eastAsia"/>
        </w:rPr>
        <w:lastRenderedPageBreak/>
        <w:t>发布</w:t>
      </w:r>
      <w:r w:rsidR="00B821CF">
        <w:rPr>
          <w:rFonts w:hint="eastAsia"/>
        </w:rPr>
        <w:t>版本</w:t>
      </w:r>
      <w:bookmarkEnd w:id="66"/>
    </w:p>
    <w:p w14:paraId="28FCA632" w14:textId="09096AC0" w:rsidR="00605806" w:rsidRDefault="00605806" w:rsidP="00122E5D">
      <w:pPr>
        <w:ind w:firstLineChars="200" w:firstLine="480"/>
      </w:pPr>
      <w:r>
        <w:rPr>
          <w:rFonts w:hint="eastAsia"/>
        </w:rPr>
        <w:t>脚本的每一次发布，记一个版本历史</w:t>
      </w:r>
      <w:r w:rsidR="002A1FC6">
        <w:rPr>
          <w:rFonts w:hint="eastAsia"/>
        </w:rPr>
        <w:t>，支持</w:t>
      </w:r>
      <w:r w:rsidR="00FD6694">
        <w:rPr>
          <w:rFonts w:hint="eastAsia"/>
        </w:rPr>
        <w:t>历史</w:t>
      </w:r>
      <w:r w:rsidR="002A1FC6">
        <w:rPr>
          <w:rFonts w:hint="eastAsia"/>
        </w:rPr>
        <w:t>版本回滚和</w:t>
      </w:r>
      <w:r w:rsidR="00FD6694">
        <w:rPr>
          <w:rFonts w:hint="eastAsia"/>
        </w:rPr>
        <w:t>与本地版本的</w:t>
      </w:r>
      <w:r w:rsidR="002A1FC6">
        <w:rPr>
          <w:rFonts w:hint="eastAsia"/>
        </w:rPr>
        <w:t>对比。</w:t>
      </w:r>
    </w:p>
    <w:p w14:paraId="495108B6" w14:textId="47C24621" w:rsidR="0072120F" w:rsidRPr="00605806" w:rsidRDefault="00A15623" w:rsidP="00122E5D">
      <w:pPr>
        <w:ind w:firstLineChars="200" w:firstLine="480"/>
      </w:pP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094944" wp14:editId="39C522FB">
                <wp:simplePos x="0" y="0"/>
                <wp:positionH relativeFrom="column">
                  <wp:posOffset>6229985</wp:posOffset>
                </wp:positionH>
                <wp:positionV relativeFrom="paragraph">
                  <wp:posOffset>590843</wp:posOffset>
                </wp:positionV>
                <wp:extent cx="303824" cy="702407"/>
                <wp:effectExtent l="12700" t="12700" r="13970" b="889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24" cy="7024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20F774" w14:textId="77777777" w:rsidR="00A15623" w:rsidRPr="008F570D" w:rsidRDefault="00A15623" w:rsidP="00A15623">
                            <w:pP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8F570D"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94944" id="矩形 179" o:spid="_x0000_s1162" style="position:absolute;left:0;text-align:left;margin-left:490.55pt;margin-top:46.5pt;width:23.9pt;height:55.3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" filled="f" strokecolor="#c00000" strokeweight="2pt">
                <v:textbox inset="0,0,0,0">
                  <w:txbxContent>
                    <w:p w14:paraId="3C20F774" w14:textId="77777777" w:rsidR="00A15623" w:rsidRPr="008F570D" w:rsidRDefault="00A15623" w:rsidP="00A15623">
                      <w:pP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 w:rsidRPr="008F570D"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38D636D" wp14:editId="220AB925">
            <wp:extent cx="6188710" cy="2974340"/>
            <wp:effectExtent l="0" t="0" r="0" b="0"/>
            <wp:docPr id="177" name="图片 17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图形用户界面, 文本, 应用程序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899A" w14:textId="77777777" w:rsidR="00B821CF" w:rsidRDefault="00B821CF" w:rsidP="00B821CF">
      <w:pPr>
        <w:pStyle w:val="2"/>
      </w:pPr>
      <w:bookmarkStart w:id="67" w:name="_Toc56086995"/>
      <w:r>
        <w:rPr>
          <w:rFonts w:hint="eastAsia"/>
        </w:rPr>
        <w:t>运行记录</w:t>
      </w:r>
      <w:bookmarkEnd w:id="67"/>
    </w:p>
    <w:p w14:paraId="012BD70E" w14:textId="34BA01C8" w:rsidR="00605806" w:rsidRPr="00605806" w:rsidRDefault="00A15623" w:rsidP="00605806">
      <w:pPr>
        <w:ind w:firstLineChars="200" w:firstLine="480"/>
      </w:pPr>
      <w:r w:rsidRPr="008F570D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EE3187E" wp14:editId="3A2658B0">
                <wp:simplePos x="0" y="0"/>
                <wp:positionH relativeFrom="column">
                  <wp:posOffset>5985608</wp:posOffset>
                </wp:positionH>
                <wp:positionV relativeFrom="paragraph">
                  <wp:posOffset>2213707</wp:posOffset>
                </wp:positionV>
                <wp:extent cx="292100" cy="585177"/>
                <wp:effectExtent l="12700" t="12700" r="12700" b="12065"/>
                <wp:wrapNone/>
                <wp:docPr id="181" name="矩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5851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E2374" w14:textId="6AFEC4EF" w:rsidR="00A15623" w:rsidRPr="008F570D" w:rsidRDefault="00A15623" w:rsidP="00A15623">
                            <w:pP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黑体" w:eastAsia="黑体" w:hAnsi="黑体"/>
                                <w:b/>
                                <w:bCs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3187E" id="矩形 181" o:spid="_x0000_s1163" style="position:absolute;left:0;text-align:left;margin-left:471.3pt;margin-top:174.3pt;width:23pt;height:46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" filled="f" strokecolor="#c00000" strokeweight="2pt">
                <v:textbox inset="0,0,0,0">
                  <w:txbxContent>
                    <w:p w14:paraId="1EAE2374" w14:textId="6AFEC4EF" w:rsidR="00A15623" w:rsidRPr="008F570D" w:rsidRDefault="00A15623" w:rsidP="00A15623">
                      <w:pP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黑体" w:eastAsia="黑体" w:hAnsi="黑体"/>
                          <w:b/>
                          <w:bCs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605806">
        <w:rPr>
          <w:rFonts w:ascii="Arial" w:hAnsi="Arial" w:cs="Arial"/>
          <w:color w:val="333333"/>
          <w:szCs w:val="21"/>
          <w:shd w:val="clear" w:color="auto" w:fill="FFFFFF"/>
        </w:rPr>
        <w:t>记录用户</w:t>
      </w:r>
      <w:r w:rsidR="00E37A69">
        <w:rPr>
          <w:rFonts w:ascii="Arial" w:hAnsi="Arial" w:cs="Arial" w:hint="eastAsia"/>
          <w:color w:val="333333"/>
          <w:szCs w:val="21"/>
          <w:shd w:val="clear" w:color="auto" w:fill="FFFFFF"/>
        </w:rPr>
        <w:t>自己</w:t>
      </w:r>
      <w:r w:rsidR="00605806">
        <w:rPr>
          <w:rFonts w:ascii="Arial" w:hAnsi="Arial" w:cs="Arial"/>
          <w:color w:val="333333"/>
          <w:szCs w:val="21"/>
          <w:shd w:val="clear" w:color="auto" w:fill="FFFFFF"/>
        </w:rPr>
        <w:t>的每一次运行</w:t>
      </w:r>
      <w:r w:rsidR="00E37A69">
        <w:rPr>
          <w:rFonts w:ascii="Arial" w:hAnsi="Arial" w:cs="Arial" w:hint="eastAsia"/>
          <w:color w:val="333333"/>
          <w:szCs w:val="21"/>
          <w:shd w:val="clear" w:color="auto" w:fill="FFFFFF"/>
        </w:rPr>
        <w:t>脚本的</w:t>
      </w:r>
      <w:r w:rsidR="00605806">
        <w:rPr>
          <w:rFonts w:ascii="Arial" w:hAnsi="Arial" w:cs="Arial"/>
          <w:color w:val="333333"/>
          <w:szCs w:val="21"/>
          <w:shd w:val="clear" w:color="auto" w:fill="FFFFFF"/>
        </w:rPr>
        <w:t>记录，如果</w:t>
      </w:r>
      <w:r w:rsidR="00745449">
        <w:rPr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r w:rsidR="00605806">
        <w:rPr>
          <w:rFonts w:ascii="Arial" w:hAnsi="Arial" w:cs="Arial"/>
          <w:color w:val="333333"/>
          <w:szCs w:val="21"/>
          <w:shd w:val="clear" w:color="auto" w:fill="FFFFFF"/>
        </w:rPr>
        <w:t>SQL</w:t>
      </w:r>
      <w:r w:rsidR="00745449">
        <w:rPr>
          <w:rFonts w:ascii="Arial" w:hAnsi="Arial" w:cs="Arial" w:hint="eastAsia"/>
          <w:color w:val="333333"/>
          <w:szCs w:val="21"/>
          <w:shd w:val="clear" w:color="auto" w:fill="FFFFFF"/>
        </w:rPr>
        <w:t>脚本</w:t>
      </w:r>
      <w:r w:rsidR="00605806">
        <w:rPr>
          <w:rFonts w:ascii="Arial" w:hAnsi="Arial" w:cs="Arial"/>
          <w:color w:val="333333"/>
          <w:szCs w:val="21"/>
          <w:shd w:val="clear" w:color="auto" w:fill="FFFFFF"/>
        </w:rPr>
        <w:t>，且有运行成功的话，还将同步提供运行结果。</w:t>
      </w:r>
      <w:r>
        <w:rPr>
          <w:noProof/>
        </w:rPr>
        <w:drawing>
          <wp:inline distT="0" distB="0" distL="0" distR="0" wp14:anchorId="0EAF154F" wp14:editId="4A38FB6D">
            <wp:extent cx="6188710" cy="3263900"/>
            <wp:effectExtent l="0" t="0" r="0" b="0"/>
            <wp:docPr id="180" name="图片 18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形用户界面, 文本, 应用程序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DC2D" w14:textId="77777777" w:rsidR="006C51A0" w:rsidRDefault="001D433D" w:rsidP="006C51A0">
      <w:pPr>
        <w:pStyle w:val="1"/>
      </w:pPr>
      <w:bookmarkStart w:id="68" w:name="_Toc56086996"/>
      <w:r>
        <w:rPr>
          <w:rFonts w:hint="eastAsia"/>
        </w:rPr>
        <w:lastRenderedPageBreak/>
        <w:t>脚本示例</w:t>
      </w:r>
      <w:bookmarkEnd w:id="68"/>
    </w:p>
    <w:p w14:paraId="523C64A4" w14:textId="77777777" w:rsidR="00B858E2" w:rsidRDefault="00F91D1E" w:rsidP="00B858E2">
      <w:pPr>
        <w:pStyle w:val="2"/>
      </w:pPr>
      <w:bookmarkStart w:id="69" w:name="_Toc56086997"/>
      <w:r>
        <w:rPr>
          <w:rFonts w:hint="eastAsia"/>
        </w:rPr>
        <w:t>P</w:t>
      </w:r>
      <w:r>
        <w:t>ython</w:t>
      </w:r>
      <w:r>
        <w:rPr>
          <w:rFonts w:hint="eastAsia"/>
        </w:rPr>
        <w:t>成图示例</w:t>
      </w:r>
      <w:r w:rsidR="005F1103">
        <w:rPr>
          <w:rFonts w:hint="eastAsia"/>
        </w:rPr>
        <w:t>——绘制</w:t>
      </w:r>
      <w:r w:rsidR="005F1103">
        <w:rPr>
          <w:rFonts w:hint="eastAsia"/>
        </w:rPr>
        <w:t>3D</w:t>
      </w:r>
      <w:r w:rsidR="005F1103">
        <w:rPr>
          <w:rFonts w:hint="eastAsia"/>
        </w:rPr>
        <w:t>曲面</w:t>
      </w:r>
      <w:bookmarkEnd w:id="69"/>
    </w:p>
    <w:p w14:paraId="71EDD90E" w14:textId="77777777" w:rsidR="00B858E2" w:rsidRPr="00B858E2" w:rsidRDefault="00B858E2" w:rsidP="00B858E2">
      <w:r>
        <w:rPr>
          <w:rFonts w:hint="eastAsia"/>
        </w:rPr>
        <w:t>代码示例：</w:t>
      </w:r>
      <w:r w:rsidR="00FF2FAE">
        <w:rPr>
          <w:rFonts w:hint="eastAsia"/>
        </w:rPr>
        <w:t>目前支持将图片保存到</w:t>
      </w:r>
      <w:r w:rsidR="00FF2FAE">
        <w:rPr>
          <w:rFonts w:hint="eastAsia"/>
        </w:rPr>
        <w:t>/</w:t>
      </w:r>
      <w:r w:rsidR="00FF2FAE">
        <w:t>soft</w:t>
      </w:r>
      <w:r w:rsidR="00FF2FAE">
        <w:rPr>
          <w:rFonts w:hint="eastAsia"/>
        </w:rPr>
        <w:t>/</w:t>
      </w:r>
      <w:r w:rsidR="00FF2FAE">
        <w:t>data</w:t>
      </w:r>
      <w:r w:rsidR="00FF2FAE">
        <w:rPr>
          <w:rFonts w:hint="eastAsia"/>
        </w:rPr>
        <w:t>下，在文件管理目录中刷新后，可以双击查看。</w:t>
      </w:r>
    </w:p>
    <w:p w14:paraId="4CACDEC7" w14:textId="77777777" w:rsidR="00FF2FAE" w:rsidRDefault="00FF2FAE" w:rsidP="00FF2FAE">
      <w:r>
        <w:t>from mpl_</w:t>
      </w:r>
      <w:proofErr w:type="gramStart"/>
      <w:r>
        <w:t>toolkits.mplot</w:t>
      </w:r>
      <w:proofErr w:type="gramEnd"/>
      <w:r>
        <w:t xml:space="preserve">3d import Axes3D  # </w:t>
      </w:r>
      <w:proofErr w:type="spellStart"/>
      <w:r>
        <w:t>noqa</w:t>
      </w:r>
      <w:proofErr w:type="spellEnd"/>
      <w:r>
        <w:t>: F401 unused import</w:t>
      </w:r>
    </w:p>
    <w:p w14:paraId="1EEB5954" w14:textId="77777777" w:rsidR="00FF2FAE" w:rsidRDefault="00FF2FAE" w:rsidP="00FF2FAE">
      <w:r>
        <w:t>import matplotlib</w:t>
      </w:r>
    </w:p>
    <w:p w14:paraId="45CEA79C" w14:textId="77777777" w:rsidR="00FF2FAE" w:rsidRDefault="00FF2FAE" w:rsidP="00FF2FAE">
      <w:proofErr w:type="spellStart"/>
      <w:r>
        <w:t>matplotlib.use</w:t>
      </w:r>
      <w:proofErr w:type="spellEnd"/>
      <w:r>
        <w:t>('Agg')</w:t>
      </w:r>
    </w:p>
    <w:p w14:paraId="2400D913" w14:textId="77777777" w:rsidR="00FF2FAE" w:rsidRDefault="00FF2FAE" w:rsidP="00FF2FAE">
      <w:r>
        <w:t xml:space="preserve">from matplotlib import </w:t>
      </w:r>
      <w:proofErr w:type="spellStart"/>
      <w:r>
        <w:t>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4F9479BB" w14:textId="77777777" w:rsidR="00FF2FAE" w:rsidRDefault="00FF2FAE" w:rsidP="00FF2FAE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E0ECDE2" w14:textId="77777777" w:rsidR="00FF2FAE" w:rsidRDefault="00FF2FAE" w:rsidP="00FF2FAE"/>
    <w:p w14:paraId="68FD0D7F" w14:textId="77777777" w:rsidR="00FF2FAE" w:rsidRDefault="00FF2FAE" w:rsidP="00FF2FAE"/>
    <w:p w14:paraId="4EFBBC65" w14:textId="77777777" w:rsidR="00FF2FAE" w:rsidRDefault="00FF2FAE" w:rsidP="00FF2FAE">
      <w:r>
        <w:t xml:space="preserve">fig = </w:t>
      </w:r>
      <w:proofErr w:type="spellStart"/>
      <w:proofErr w:type="gramStart"/>
      <w:r>
        <w:t>plt.figure</w:t>
      </w:r>
      <w:proofErr w:type="spellEnd"/>
      <w:proofErr w:type="gramEnd"/>
      <w:r>
        <w:t>()</w:t>
      </w:r>
    </w:p>
    <w:p w14:paraId="2A7740D1" w14:textId="77777777" w:rsidR="00FF2FAE" w:rsidRDefault="00FF2FAE" w:rsidP="00FF2FAE">
      <w:r>
        <w:t xml:space="preserve">ax = </w:t>
      </w:r>
      <w:proofErr w:type="spellStart"/>
      <w:r>
        <w:t>fig.add_</w:t>
      </w:r>
      <w:proofErr w:type="gramStart"/>
      <w:r>
        <w:t>subplot</w:t>
      </w:r>
      <w:proofErr w:type="spellEnd"/>
      <w:r>
        <w:t>(</w:t>
      </w:r>
      <w:proofErr w:type="gramEnd"/>
      <w:r>
        <w:t>111, projection='3d')</w:t>
      </w:r>
    </w:p>
    <w:p w14:paraId="3BFE4866" w14:textId="77777777" w:rsidR="00FF2FAE" w:rsidRDefault="00FF2FAE" w:rsidP="00FF2FAE"/>
    <w:p w14:paraId="252C4CEB" w14:textId="77777777" w:rsidR="00FF2FAE" w:rsidRDefault="00FF2FAE" w:rsidP="00FF2FAE">
      <w:r>
        <w:t># Create the mesh in polar coordinates and compute corresponding Z.</w:t>
      </w:r>
    </w:p>
    <w:p w14:paraId="2F8FA15F" w14:textId="77777777" w:rsidR="00FF2FAE" w:rsidRDefault="00FF2FAE" w:rsidP="00FF2FAE">
      <w:r>
        <w:t xml:space="preserve">r = </w:t>
      </w:r>
      <w:proofErr w:type="spellStart"/>
      <w:proofErr w:type="gramStart"/>
      <w:r>
        <w:t>np.linspace</w:t>
      </w:r>
      <w:proofErr w:type="spellEnd"/>
      <w:proofErr w:type="gramEnd"/>
      <w:r>
        <w:t>(0, 1.25, 50)</w:t>
      </w:r>
    </w:p>
    <w:p w14:paraId="342E96B9" w14:textId="77777777" w:rsidR="00FF2FAE" w:rsidRDefault="00FF2FAE" w:rsidP="00FF2FAE">
      <w:r>
        <w:t xml:space="preserve">p = </w:t>
      </w:r>
      <w:proofErr w:type="spellStart"/>
      <w:proofErr w:type="gramStart"/>
      <w:r>
        <w:t>np.linspace</w:t>
      </w:r>
      <w:proofErr w:type="spellEnd"/>
      <w:proofErr w:type="gramEnd"/>
      <w:r>
        <w:t>(0, 2*</w:t>
      </w:r>
      <w:proofErr w:type="spellStart"/>
      <w:r>
        <w:t>np.pi</w:t>
      </w:r>
      <w:proofErr w:type="spellEnd"/>
      <w:r>
        <w:t>, 50)</w:t>
      </w:r>
    </w:p>
    <w:p w14:paraId="7A590F8B" w14:textId="77777777" w:rsidR="00FF2FAE" w:rsidRDefault="00FF2FAE" w:rsidP="00FF2FAE">
      <w:r>
        <w:t xml:space="preserve">R, P = </w:t>
      </w:r>
      <w:proofErr w:type="spellStart"/>
      <w:proofErr w:type="gramStart"/>
      <w:r>
        <w:t>np.meshgrid</w:t>
      </w:r>
      <w:proofErr w:type="spellEnd"/>
      <w:proofErr w:type="gramEnd"/>
      <w:r>
        <w:t>(r, p)</w:t>
      </w:r>
    </w:p>
    <w:p w14:paraId="45B64D9E" w14:textId="77777777" w:rsidR="00FF2FAE" w:rsidRDefault="00FF2FAE" w:rsidP="00FF2FAE">
      <w:r>
        <w:t xml:space="preserve">Z = ((R**2 - </w:t>
      </w:r>
      <w:proofErr w:type="gramStart"/>
      <w:r>
        <w:t>1)*</w:t>
      </w:r>
      <w:proofErr w:type="gramEnd"/>
      <w:r>
        <w:t>*2)</w:t>
      </w:r>
    </w:p>
    <w:p w14:paraId="7DCC85A1" w14:textId="77777777" w:rsidR="00FF2FAE" w:rsidRDefault="00FF2FAE" w:rsidP="00FF2FAE"/>
    <w:p w14:paraId="2A2F6C86" w14:textId="77777777" w:rsidR="00FF2FAE" w:rsidRDefault="00FF2FAE" w:rsidP="00FF2FAE">
      <w:r>
        <w:t># Express the mesh in the cartesian system.</w:t>
      </w:r>
    </w:p>
    <w:p w14:paraId="78630E0B" w14:textId="77777777" w:rsidR="00FF2FAE" w:rsidRDefault="00FF2FAE" w:rsidP="00FF2FAE">
      <w:r>
        <w:t>X, Y = R*</w:t>
      </w:r>
      <w:proofErr w:type="spellStart"/>
      <w:r>
        <w:t>np.cos</w:t>
      </w:r>
      <w:proofErr w:type="spellEnd"/>
      <w:r>
        <w:t>(P), R*</w:t>
      </w:r>
      <w:proofErr w:type="spellStart"/>
      <w:r>
        <w:t>np.sin</w:t>
      </w:r>
      <w:proofErr w:type="spellEnd"/>
      <w:r>
        <w:t>(P)</w:t>
      </w:r>
    </w:p>
    <w:p w14:paraId="0B1EB323" w14:textId="77777777" w:rsidR="00FF2FAE" w:rsidRDefault="00FF2FAE" w:rsidP="00FF2FAE"/>
    <w:p w14:paraId="33CAF200" w14:textId="77777777" w:rsidR="00FF2FAE" w:rsidRDefault="00FF2FAE" w:rsidP="00FF2FAE">
      <w:r>
        <w:t># Plot the surface.</w:t>
      </w:r>
    </w:p>
    <w:p w14:paraId="0BB2AAE4" w14:textId="77777777" w:rsidR="00FF2FAE" w:rsidRDefault="00FF2FAE" w:rsidP="00FF2FAE">
      <w:proofErr w:type="spellStart"/>
      <w:proofErr w:type="gramStart"/>
      <w:r>
        <w:t>ax.plot</w:t>
      </w:r>
      <w:proofErr w:type="gramEnd"/>
      <w:r>
        <w:t>_surface</w:t>
      </w:r>
      <w:proofErr w:type="spellEnd"/>
      <w:r>
        <w:t xml:space="preserve">(X, Y, Z, </w:t>
      </w:r>
      <w:proofErr w:type="spellStart"/>
      <w:r>
        <w:t>cmap</w:t>
      </w:r>
      <w:proofErr w:type="spellEnd"/>
      <w:r>
        <w:t>=</w:t>
      </w:r>
      <w:proofErr w:type="spellStart"/>
      <w:r>
        <w:t>plt.cm.YlGnBu_r</w:t>
      </w:r>
      <w:proofErr w:type="spellEnd"/>
      <w:r>
        <w:t>)</w:t>
      </w:r>
    </w:p>
    <w:p w14:paraId="6052ABD7" w14:textId="77777777" w:rsidR="00FF2FAE" w:rsidRDefault="00FF2FAE" w:rsidP="00FF2FAE"/>
    <w:p w14:paraId="5E974E17" w14:textId="77777777" w:rsidR="00FF2FAE" w:rsidRDefault="00FF2FAE" w:rsidP="00FF2FAE">
      <w:r>
        <w:t># Tweak the limits and add latex math labels.</w:t>
      </w:r>
    </w:p>
    <w:p w14:paraId="6D9BB347" w14:textId="77777777" w:rsidR="00FF2FAE" w:rsidRDefault="00FF2FAE" w:rsidP="00FF2FAE">
      <w:proofErr w:type="spellStart"/>
      <w:r>
        <w:t>ax.set_</w:t>
      </w:r>
      <w:proofErr w:type="gramStart"/>
      <w:r>
        <w:t>zlim</w:t>
      </w:r>
      <w:proofErr w:type="spellEnd"/>
      <w:r>
        <w:t>(</w:t>
      </w:r>
      <w:proofErr w:type="gramEnd"/>
      <w:r>
        <w:t>0, 1)</w:t>
      </w:r>
    </w:p>
    <w:p w14:paraId="09398C5A" w14:textId="77777777" w:rsidR="00FF2FAE" w:rsidRDefault="00FF2FAE" w:rsidP="00FF2FAE">
      <w:proofErr w:type="spellStart"/>
      <w:r>
        <w:t>ax.set_xlabel</w:t>
      </w:r>
      <w:proofErr w:type="spellEnd"/>
      <w:r>
        <w:t>(r'$\phi_\</w:t>
      </w:r>
      <w:proofErr w:type="spellStart"/>
      <w:r>
        <w:t>mathrm</w:t>
      </w:r>
      <w:proofErr w:type="spellEnd"/>
      <w:r>
        <w:t>{real}$')</w:t>
      </w:r>
    </w:p>
    <w:p w14:paraId="7FCA1F59" w14:textId="77777777" w:rsidR="00FF2FAE" w:rsidRDefault="00FF2FAE" w:rsidP="00FF2FAE">
      <w:proofErr w:type="spellStart"/>
      <w:r>
        <w:t>ax.set_ylabel</w:t>
      </w:r>
      <w:proofErr w:type="spellEnd"/>
      <w:r>
        <w:t>(r'$\phi_\</w:t>
      </w:r>
      <w:proofErr w:type="spellStart"/>
      <w:r>
        <w:t>mathrm</w:t>
      </w:r>
      <w:proofErr w:type="spellEnd"/>
      <w:r>
        <w:t>{</w:t>
      </w:r>
      <w:proofErr w:type="spellStart"/>
      <w:r>
        <w:t>im</w:t>
      </w:r>
      <w:proofErr w:type="spellEnd"/>
      <w:r>
        <w:t>}$')</w:t>
      </w:r>
    </w:p>
    <w:p w14:paraId="0821A48D" w14:textId="77777777" w:rsidR="00FF2FAE" w:rsidRDefault="00FF2FAE" w:rsidP="00FF2FAE">
      <w:proofErr w:type="spellStart"/>
      <w:r>
        <w:t>ax.set_zlabel</w:t>
      </w:r>
      <w:proofErr w:type="spellEnd"/>
      <w:r>
        <w:t>(</w:t>
      </w:r>
      <w:proofErr w:type="spellStart"/>
      <w:r>
        <w:t>r'$V</w:t>
      </w:r>
      <w:proofErr w:type="spellEnd"/>
      <w:r>
        <w:t>(\</w:t>
      </w:r>
      <w:proofErr w:type="gramStart"/>
      <w:r>
        <w:t>phi)$</w:t>
      </w:r>
      <w:proofErr w:type="gramEnd"/>
      <w:r>
        <w:t>')</w:t>
      </w:r>
    </w:p>
    <w:p w14:paraId="0DB27B95" w14:textId="77777777" w:rsidR="00FF2FAE" w:rsidRDefault="00FF2FAE" w:rsidP="00FF2FAE"/>
    <w:p w14:paraId="133BCC1D" w14:textId="77777777" w:rsidR="00FF2FAE" w:rsidRPr="00FF2FAE" w:rsidRDefault="00FF2FAE" w:rsidP="00FF2FAE">
      <w:pPr>
        <w:rPr>
          <w:b/>
          <w:color w:val="FF0000"/>
        </w:rPr>
      </w:pPr>
      <w:proofErr w:type="spellStart"/>
      <w:proofErr w:type="gramStart"/>
      <w:r w:rsidRPr="00FF2FAE">
        <w:rPr>
          <w:b/>
          <w:color w:val="FF0000"/>
        </w:rPr>
        <w:t>fig.savefig</w:t>
      </w:r>
      <w:proofErr w:type="spellEnd"/>
      <w:proofErr w:type="gramEnd"/>
      <w:r w:rsidRPr="00FF2FAE">
        <w:rPr>
          <w:b/>
          <w:color w:val="FF0000"/>
        </w:rPr>
        <w:t>("/soft/data/3D.png")</w:t>
      </w:r>
    </w:p>
    <w:p w14:paraId="781224DC" w14:textId="77777777" w:rsidR="00FF2FAE" w:rsidRDefault="00FF2FAE" w:rsidP="00FF2FAE"/>
    <w:p w14:paraId="6B1D1231" w14:textId="77777777" w:rsidR="00FF2FAE" w:rsidRDefault="00FF2FAE" w:rsidP="00FF2FAE">
      <w:r>
        <w:rPr>
          <w:rFonts w:hint="eastAsia"/>
        </w:rPr>
        <w:t>结果如下所示：</w:t>
      </w:r>
    </w:p>
    <w:p w14:paraId="554FCED2" w14:textId="77777777" w:rsidR="00FF2FAE" w:rsidRDefault="005F1103" w:rsidP="00FF2FAE">
      <w:r>
        <w:rPr>
          <w:noProof/>
        </w:rPr>
        <w:lastRenderedPageBreak/>
        <w:drawing>
          <wp:inline distT="0" distB="0" distL="0" distR="0" wp14:anchorId="7C33D6A6" wp14:editId="6BBE99B6">
            <wp:extent cx="6188710" cy="31286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3337" w14:textId="77777777" w:rsidR="005F1103" w:rsidRDefault="005F1103" w:rsidP="00FF2FAE"/>
    <w:p w14:paraId="28BFB886" w14:textId="77777777" w:rsidR="00A10E7C" w:rsidRDefault="00A10E7C" w:rsidP="00FF2FAE"/>
    <w:p w14:paraId="5E16A3C0" w14:textId="77777777" w:rsidR="006C51A0" w:rsidRDefault="006C51A0" w:rsidP="006C51A0">
      <w:pPr>
        <w:pStyle w:val="1"/>
      </w:pPr>
      <w:bookmarkStart w:id="70" w:name="_常见问题（FAQ）"/>
      <w:bookmarkStart w:id="71" w:name="_Toc56086998"/>
      <w:bookmarkEnd w:id="70"/>
      <w:r>
        <w:rPr>
          <w:rFonts w:hint="eastAsia"/>
        </w:rPr>
        <w:t>常见问题</w:t>
      </w:r>
      <w:r w:rsidR="00745449">
        <w:rPr>
          <w:rFonts w:hint="eastAsia"/>
        </w:rPr>
        <w:t>（</w:t>
      </w:r>
      <w:r w:rsidR="00745449">
        <w:rPr>
          <w:rFonts w:hint="eastAsia"/>
        </w:rPr>
        <w:t>F</w:t>
      </w:r>
      <w:r w:rsidR="00745449">
        <w:t>AQ</w:t>
      </w:r>
      <w:r w:rsidR="00745449">
        <w:rPr>
          <w:rFonts w:hint="eastAsia"/>
        </w:rPr>
        <w:t>）</w:t>
      </w:r>
      <w:bookmarkEnd w:id="71"/>
    </w:p>
    <w:p w14:paraId="2594E9FF" w14:textId="77777777" w:rsidR="006C51A0" w:rsidRDefault="00BD0C9A" w:rsidP="000956B7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怎么把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上的已有项目添加到开发平台？</w:t>
      </w:r>
    </w:p>
    <w:p w14:paraId="5CE1AF08" w14:textId="77777777" w:rsidR="00BD0C9A" w:rsidRDefault="00BD0C9A" w:rsidP="00BD0C9A">
      <w:r w:rsidRPr="00C323AB">
        <w:rPr>
          <w:rFonts w:hint="eastAsia"/>
          <w:b/>
        </w:rPr>
        <w:t>解答：</w:t>
      </w:r>
      <w:r>
        <w:rPr>
          <w:rFonts w:hint="eastAsia"/>
        </w:rPr>
        <w:t>参见</w:t>
      </w:r>
      <w:r w:rsidR="00DB0FCF">
        <w:fldChar w:fldCharType="begin"/>
      </w:r>
      <w:r w:rsidR="00DB0FCF">
        <w:instrText xml:space="preserve"> HYPERLINK \l "_</w:instrText>
      </w:r>
      <w:r w:rsidR="00DB0FCF">
        <w:instrText>克隆</w:instrText>
      </w:r>
      <w:r w:rsidR="00DB0FCF">
        <w:instrText>Git</w:instrText>
      </w:r>
      <w:r w:rsidR="00DB0FCF">
        <w:instrText>项目</w:instrText>
      </w:r>
      <w:r w:rsidR="00DB0FCF">
        <w:instrText xml:space="preserve">" </w:instrText>
      </w:r>
      <w:r w:rsidR="00DB0FCF">
        <w:fldChar w:fldCharType="separate"/>
      </w:r>
      <w:r w:rsidR="00D20813" w:rsidRPr="00D20813">
        <w:rPr>
          <w:rStyle w:val="af"/>
          <w:rFonts w:hint="eastAsia"/>
        </w:rPr>
        <w:t>克隆</w:t>
      </w:r>
      <w:r w:rsidR="00D20813" w:rsidRPr="00D20813">
        <w:rPr>
          <w:rStyle w:val="af"/>
          <w:rFonts w:hint="eastAsia"/>
        </w:rPr>
        <w:t>G</w:t>
      </w:r>
      <w:r w:rsidR="00D20813" w:rsidRPr="00D20813">
        <w:rPr>
          <w:rStyle w:val="af"/>
        </w:rPr>
        <w:t>it</w:t>
      </w:r>
      <w:r w:rsidR="00D20813" w:rsidRPr="00D20813">
        <w:rPr>
          <w:rStyle w:val="af"/>
        </w:rPr>
        <w:t>项目</w:t>
      </w:r>
      <w:r w:rsidR="00DB0FCF">
        <w:rPr>
          <w:rStyle w:val="af"/>
        </w:rPr>
        <w:fldChar w:fldCharType="end"/>
      </w:r>
      <w:r>
        <w:rPr>
          <w:rFonts w:hint="eastAsia"/>
        </w:rPr>
        <w:t>，登录</w:t>
      </w:r>
      <w:r w:rsidR="00D20813">
        <w:rPr>
          <w:rFonts w:hint="eastAsia"/>
        </w:rPr>
        <w:t>G</w:t>
      </w:r>
      <w:r w:rsidR="00D20813">
        <w:t>it</w:t>
      </w:r>
      <w:r w:rsidR="00D20813">
        <w:rPr>
          <w:rFonts w:hint="eastAsia"/>
        </w:rPr>
        <w:t>网址</w:t>
      </w:r>
      <w:r>
        <w:rPr>
          <w:rFonts w:hint="eastAsia"/>
        </w:rPr>
        <w:t>，</w:t>
      </w:r>
      <w:r w:rsidR="00D20813">
        <w:rPr>
          <w:rFonts w:hint="eastAsia"/>
        </w:rPr>
        <w:t>复制项目路径</w:t>
      </w:r>
      <w:r>
        <w:rPr>
          <w:rFonts w:hint="eastAsia"/>
        </w:rPr>
        <w:t>。</w:t>
      </w:r>
      <w:r w:rsidR="00D20813">
        <w:rPr>
          <w:rFonts w:hint="eastAsia"/>
        </w:rPr>
        <w:t>可以先测试项目是否连通</w:t>
      </w:r>
      <w:r>
        <w:rPr>
          <w:rFonts w:hint="eastAsia"/>
        </w:rPr>
        <w:t>，</w:t>
      </w:r>
      <w:r w:rsidR="00D20813">
        <w:rPr>
          <w:rFonts w:hint="eastAsia"/>
        </w:rPr>
        <w:t>通过</w:t>
      </w:r>
      <w:r>
        <w:rPr>
          <w:rFonts w:hint="eastAsia"/>
        </w:rPr>
        <w:t>即可</w:t>
      </w:r>
      <w:r w:rsidR="00D20813">
        <w:rPr>
          <w:rFonts w:hint="eastAsia"/>
        </w:rPr>
        <w:t>把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项目</w:t>
      </w:r>
      <w:r w:rsidR="00D20813">
        <w:rPr>
          <w:rFonts w:hint="eastAsia"/>
        </w:rPr>
        <w:t>克隆到本地</w:t>
      </w:r>
      <w:r>
        <w:rPr>
          <w:rFonts w:hint="eastAsia"/>
        </w:rPr>
        <w:t>。</w:t>
      </w:r>
    </w:p>
    <w:p w14:paraId="5904A61D" w14:textId="77777777" w:rsidR="00BD0C9A" w:rsidRDefault="00C323AB" w:rsidP="000956B7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脚本发布时，校验不通过，为什么？</w:t>
      </w:r>
    </w:p>
    <w:p w14:paraId="22658911" w14:textId="77777777" w:rsidR="007A24ED" w:rsidRDefault="00C323AB" w:rsidP="007A24ED">
      <w:pPr>
        <w:rPr>
          <w:b/>
        </w:rPr>
      </w:pPr>
      <w:r w:rsidRPr="00C323AB">
        <w:rPr>
          <w:rFonts w:hint="eastAsia"/>
          <w:b/>
        </w:rPr>
        <w:t>解答：</w:t>
      </w:r>
      <w:r w:rsidR="007A24ED">
        <w:rPr>
          <w:rFonts w:hint="eastAsia"/>
        </w:rPr>
        <w:t>作业调度校验应符合以下规则，受银河作业调度管理规范：</w:t>
      </w:r>
    </w:p>
    <w:p w14:paraId="2C48258C" w14:textId="77777777" w:rsidR="007A24ED" w:rsidRDefault="007A24ED" w:rsidP="000956B7">
      <w:pPr>
        <w:pStyle w:val="ad"/>
        <w:numPr>
          <w:ilvl w:val="0"/>
          <w:numId w:val="6"/>
        </w:numPr>
        <w:ind w:leftChars="250" w:left="957" w:firstLineChars="0" w:hanging="357"/>
      </w:pPr>
      <w:r>
        <w:t>脚本中不能创建非临时表</w:t>
      </w:r>
    </w:p>
    <w:p w14:paraId="66D53390" w14:textId="77777777" w:rsidR="007A24ED" w:rsidRDefault="007A24ED" w:rsidP="000956B7">
      <w:pPr>
        <w:pStyle w:val="ad"/>
        <w:numPr>
          <w:ilvl w:val="0"/>
          <w:numId w:val="6"/>
        </w:numPr>
        <w:ind w:leftChars="250" w:left="957" w:firstLineChars="0" w:hanging="357"/>
      </w:pPr>
      <w:r>
        <w:t>insert</w:t>
      </w:r>
      <w:r>
        <w:t>操作的只能是指定的目标表</w:t>
      </w:r>
    </w:p>
    <w:p w14:paraId="1C281500" w14:textId="77777777" w:rsidR="007A24ED" w:rsidRDefault="007A24ED" w:rsidP="000956B7">
      <w:pPr>
        <w:pStyle w:val="ad"/>
        <w:numPr>
          <w:ilvl w:val="0"/>
          <w:numId w:val="6"/>
        </w:numPr>
        <w:ind w:leftChars="250" w:left="957" w:firstLineChars="0" w:hanging="357"/>
      </w:pPr>
      <w:r>
        <w:t>脚本里面创建的临时表，用完必须都删掉</w:t>
      </w:r>
    </w:p>
    <w:p w14:paraId="48BA53E0" w14:textId="77777777" w:rsidR="007A24ED" w:rsidRDefault="007A24ED" w:rsidP="000956B7">
      <w:pPr>
        <w:pStyle w:val="ad"/>
        <w:numPr>
          <w:ilvl w:val="0"/>
          <w:numId w:val="6"/>
        </w:numPr>
        <w:ind w:leftChars="250" w:left="957" w:firstLineChars="0" w:hanging="357"/>
      </w:pPr>
      <w:r>
        <w:t>临时表必须是以</w:t>
      </w:r>
      <w:proofErr w:type="spellStart"/>
      <w:r>
        <w:t>tmp</w:t>
      </w:r>
      <w:proofErr w:type="spellEnd"/>
      <w:r>
        <w:t>_</w:t>
      </w:r>
      <w:r>
        <w:t>开头</w:t>
      </w:r>
    </w:p>
    <w:p w14:paraId="2F309F07" w14:textId="77777777" w:rsidR="007A24ED" w:rsidRDefault="007A24ED" w:rsidP="000956B7">
      <w:pPr>
        <w:pStyle w:val="ad"/>
        <w:numPr>
          <w:ilvl w:val="0"/>
          <w:numId w:val="6"/>
        </w:numPr>
        <w:ind w:leftChars="250" w:left="957" w:firstLineChars="0" w:hanging="357"/>
      </w:pPr>
      <w:r>
        <w:t>脚本里面使用到的表，用户必须拥有对此表的查询权限</w:t>
      </w:r>
    </w:p>
    <w:p w14:paraId="7751A389" w14:textId="77777777" w:rsidR="00C323AB" w:rsidRDefault="007A24ED" w:rsidP="000956B7">
      <w:pPr>
        <w:pStyle w:val="ad"/>
        <w:numPr>
          <w:ilvl w:val="0"/>
          <w:numId w:val="6"/>
        </w:numPr>
        <w:ind w:leftChars="250" w:left="957" w:firstLineChars="0" w:hanging="357"/>
      </w:pPr>
      <w:r>
        <w:t>脚本里面使用到的非指定目标表必须依赖对应的任务</w:t>
      </w:r>
    </w:p>
    <w:p w14:paraId="11FBB05D" w14:textId="77777777" w:rsidR="00C323AB" w:rsidRPr="006C51A0" w:rsidRDefault="007A24ED" w:rsidP="007A24ED">
      <w:pPr>
        <w:ind w:left="525"/>
      </w:pPr>
      <w:r>
        <w:rPr>
          <w:rFonts w:hint="eastAsia"/>
        </w:rPr>
        <w:t>如果需要，可以去银河【作业中心】去下载</w:t>
      </w:r>
      <w:r w:rsidRPr="007A24ED">
        <w:rPr>
          <w:rFonts w:hint="eastAsia"/>
          <w:b/>
        </w:rPr>
        <w:t>作业模板</w:t>
      </w:r>
      <w:r>
        <w:rPr>
          <w:rFonts w:hint="eastAsia"/>
        </w:rPr>
        <w:t>。</w:t>
      </w:r>
    </w:p>
    <w:p w14:paraId="7FA9A158" w14:textId="77777777" w:rsidR="003A6390" w:rsidRDefault="003A6390" w:rsidP="000956B7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使用中遇到问题和一些改进建议，提给谁？</w:t>
      </w:r>
    </w:p>
    <w:p w14:paraId="299FAAB3" w14:textId="77777777" w:rsidR="00747A6D" w:rsidRDefault="003A6390" w:rsidP="00747A6D">
      <w:r w:rsidRPr="00C323AB">
        <w:rPr>
          <w:rFonts w:hint="eastAsia"/>
          <w:b/>
        </w:rPr>
        <w:t>解答：</w:t>
      </w:r>
      <w:r>
        <w:rPr>
          <w:rFonts w:hint="eastAsia"/>
        </w:rPr>
        <w:t>数据开发平台咚咚群，</w:t>
      </w:r>
      <w:r w:rsidRPr="003A6390">
        <w:rPr>
          <w:rFonts w:hint="eastAsia"/>
        </w:rPr>
        <w:t>群号：</w:t>
      </w:r>
      <w:r w:rsidR="004340F6" w:rsidRPr="004340F6">
        <w:t>80643466</w:t>
      </w:r>
      <w:r>
        <w:rPr>
          <w:rFonts w:hint="eastAsia"/>
        </w:rPr>
        <w:t>，产品负责人：</w:t>
      </w:r>
      <w:r>
        <w:rPr>
          <w:rFonts w:hint="eastAsia"/>
        </w:rPr>
        <w:t>xie</w:t>
      </w:r>
      <w:r>
        <w:t>wei83</w:t>
      </w:r>
      <w:r>
        <w:rPr>
          <w:rFonts w:hint="eastAsia"/>
        </w:rPr>
        <w:t>，技术负责人：</w:t>
      </w:r>
      <w:r w:rsidR="00AC3BED">
        <w:fldChar w:fldCharType="begin"/>
      </w:r>
      <w:r w:rsidR="00AC3BED">
        <w:instrText xml:space="preserve"> HYPERLINK "mailto:qianyifan1@jd.com" </w:instrText>
      </w:r>
      <w:r w:rsidR="00AC3BED">
        <w:fldChar w:fldCharType="separate"/>
      </w:r>
      <w:r w:rsidR="00123F25" w:rsidRPr="00CD6BFC">
        <w:t>qianyifan1</w:t>
      </w:r>
      <w:r w:rsidR="00AC3BED">
        <w:fldChar w:fldCharType="end"/>
      </w:r>
    </w:p>
    <w:p w14:paraId="6D646712" w14:textId="77777777" w:rsidR="00123F25" w:rsidRDefault="00123F25" w:rsidP="000956B7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本地数据如何上传使用？</w:t>
      </w:r>
    </w:p>
    <w:p w14:paraId="3FD319C5" w14:textId="77777777" w:rsidR="00123F25" w:rsidRDefault="00123F25" w:rsidP="00123F25">
      <w:r w:rsidRPr="00C323AB">
        <w:rPr>
          <w:rFonts w:hint="eastAsia"/>
          <w:b/>
        </w:rPr>
        <w:t>解答：</w:t>
      </w:r>
      <w:r>
        <w:rPr>
          <w:rFonts w:hint="eastAsia"/>
        </w:rPr>
        <w:t>数据开发通过</w:t>
      </w:r>
      <w:r>
        <w:rPr>
          <w:noProof/>
        </w:rPr>
        <w:drawing>
          <wp:inline distT="0" distB="0" distL="0" distR="0" wp14:anchorId="0A1BBB41" wp14:editId="64EB61E3">
            <wp:extent cx="173852" cy="2173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404" cy="2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3FD">
        <w:rPr>
          <w:rFonts w:hint="eastAsia"/>
        </w:rPr>
        <w:t>，本地的数据文件会上传到</w:t>
      </w:r>
      <w:r w:rsidR="008153FD" w:rsidRPr="00A237C7">
        <w:rPr>
          <w:rFonts w:hint="eastAsia"/>
        </w:rPr>
        <w:t>/</w:t>
      </w:r>
      <w:r w:rsidR="008153FD" w:rsidRPr="00A237C7">
        <w:t>soft</w:t>
      </w:r>
      <w:r w:rsidR="00A237C7" w:rsidRPr="00A237C7">
        <w:rPr>
          <w:rFonts w:hint="eastAsia"/>
        </w:rPr>
        <w:t>/</w:t>
      </w:r>
      <w:r w:rsidR="00A237C7" w:rsidRPr="00A237C7">
        <w:t>data</w:t>
      </w:r>
      <w:r w:rsidR="008153FD">
        <w:rPr>
          <w:rFonts w:hint="eastAsia"/>
        </w:rPr>
        <w:t>下</w:t>
      </w:r>
      <w:r w:rsidR="00FD3A40">
        <w:rPr>
          <w:rFonts w:hint="eastAsia"/>
        </w:rPr>
        <w:t>，参考</w:t>
      </w:r>
      <w:hyperlink w:anchor="_本地数据上传" w:history="1">
        <w:r w:rsidR="00FD3A40" w:rsidRPr="00FD3A40">
          <w:rPr>
            <w:rStyle w:val="af"/>
            <w:rFonts w:hint="eastAsia"/>
          </w:rPr>
          <w:t>本地数据上传</w:t>
        </w:r>
      </w:hyperlink>
      <w:r>
        <w:rPr>
          <w:rFonts w:hint="eastAsia"/>
        </w:rPr>
        <w:t>。</w:t>
      </w:r>
    </w:p>
    <w:p w14:paraId="20907AB4" w14:textId="77777777" w:rsidR="008153FD" w:rsidRDefault="008153FD" w:rsidP="000956B7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如何访问别的项目的</w:t>
      </w:r>
      <w:r w:rsidR="00A237C7">
        <w:rPr>
          <w:rFonts w:hint="eastAsia"/>
        </w:rPr>
        <w:t>脚本</w:t>
      </w:r>
      <w:r>
        <w:rPr>
          <w:rFonts w:hint="eastAsia"/>
        </w:rPr>
        <w:t>文件？</w:t>
      </w:r>
    </w:p>
    <w:p w14:paraId="61C00097" w14:textId="77777777" w:rsidR="008153FD" w:rsidRPr="008153FD" w:rsidRDefault="008153FD" w:rsidP="00123F25">
      <w:r w:rsidRPr="00C323AB">
        <w:rPr>
          <w:rFonts w:hint="eastAsia"/>
          <w:b/>
        </w:rPr>
        <w:t>解答：</w:t>
      </w:r>
      <w:r>
        <w:rPr>
          <w:rFonts w:hint="eastAsia"/>
        </w:rPr>
        <w:t>目前文件路径复制只支持文件相对路径，脚本要访问别的项目下的文件必须粘贴完整路径名‘</w:t>
      </w:r>
      <w:r w:rsidRPr="008153FD">
        <w:rPr>
          <w:rFonts w:hint="eastAsia"/>
          <w:color w:val="C0504D" w:themeColor="accent2"/>
        </w:rPr>
        <w:t>.</w:t>
      </w:r>
      <w:r w:rsidRPr="008153FD">
        <w:rPr>
          <w:color w:val="C0504D" w:themeColor="accent2"/>
        </w:rPr>
        <w:t>./</w:t>
      </w:r>
      <w:r w:rsidRPr="008153FD">
        <w:rPr>
          <w:rFonts w:hint="eastAsia"/>
          <w:color w:val="C0504D" w:themeColor="accent2"/>
        </w:rPr>
        <w:t>项目名</w:t>
      </w:r>
      <w:r w:rsidRPr="008153FD">
        <w:rPr>
          <w:rFonts w:hint="eastAsia"/>
          <w:color w:val="C0504D" w:themeColor="accent2"/>
        </w:rPr>
        <w:t>/</w:t>
      </w:r>
      <w:r>
        <w:rPr>
          <w:rFonts w:hint="eastAsia"/>
          <w:color w:val="C0504D" w:themeColor="accent2"/>
        </w:rPr>
        <w:t>相对路径名’</w:t>
      </w:r>
      <w:r>
        <w:rPr>
          <w:rFonts w:hint="eastAsia"/>
        </w:rPr>
        <w:t>。</w:t>
      </w:r>
    </w:p>
    <w:p w14:paraId="1DE37959" w14:textId="77777777" w:rsidR="00346458" w:rsidRDefault="002C069B" w:rsidP="000956B7">
      <w:pPr>
        <w:pStyle w:val="ad"/>
        <w:numPr>
          <w:ilvl w:val="0"/>
          <w:numId w:val="5"/>
        </w:numPr>
        <w:ind w:firstLineChars="0"/>
      </w:pPr>
      <w:r w:rsidRPr="002C069B">
        <w:rPr>
          <w:rFonts w:hint="eastAsia"/>
        </w:rPr>
        <w:t>训练的模型结果如何回流到库</w:t>
      </w:r>
      <w:r>
        <w:rPr>
          <w:rFonts w:hint="eastAsia"/>
        </w:rPr>
        <w:t>表？</w:t>
      </w:r>
    </w:p>
    <w:p w14:paraId="3AB312AA" w14:textId="77777777" w:rsidR="004D0219" w:rsidRDefault="002C069B" w:rsidP="004D0219">
      <w:r w:rsidRPr="00C323AB">
        <w:rPr>
          <w:rFonts w:hint="eastAsia"/>
          <w:b/>
        </w:rPr>
        <w:t>解答：</w:t>
      </w:r>
      <w:r>
        <w:t>模型输出的文本结果保存在共享路径</w:t>
      </w:r>
      <w:r w:rsidR="004D0219">
        <w:rPr>
          <w:rFonts w:hint="eastAsia"/>
        </w:rPr>
        <w:t>/</w:t>
      </w:r>
      <w:r w:rsidR="004D0219">
        <w:t>soft/data</w:t>
      </w:r>
      <w:r w:rsidR="0083295C">
        <w:t>下，你可以</w:t>
      </w:r>
      <w:r w:rsidR="0083295C">
        <w:rPr>
          <w:rFonts w:hint="eastAsia"/>
        </w:rPr>
        <w:t>启用终端用</w:t>
      </w:r>
      <w:r>
        <w:t>hive </w:t>
      </w:r>
      <w:r>
        <w:t>的</w:t>
      </w:r>
      <w:r>
        <w:t>load data</w:t>
      </w:r>
      <w:r>
        <w:t>命令把文本写到你有权限的库表里</w:t>
      </w:r>
      <w:r w:rsidR="004D0219">
        <w:rPr>
          <w:rFonts w:hint="eastAsia"/>
        </w:rPr>
        <w:t>，注意分隔符和建表的分隔符一致</w:t>
      </w:r>
      <w:r>
        <w:rPr>
          <w:rFonts w:hint="eastAsia"/>
        </w:rPr>
        <w:t>。</w:t>
      </w:r>
      <w:r w:rsidR="004D0219">
        <w:rPr>
          <w:rFonts w:hint="eastAsia"/>
        </w:rPr>
        <w:t>示例：</w:t>
      </w:r>
    </w:p>
    <w:p w14:paraId="02DFDA9B" w14:textId="77777777" w:rsidR="004D0219" w:rsidRPr="004D0219" w:rsidRDefault="004D0219" w:rsidP="004D0219">
      <w:pPr>
        <w:rPr>
          <w:highlight w:val="yellow"/>
        </w:rPr>
      </w:pPr>
      <w:r w:rsidRPr="004D0219">
        <w:rPr>
          <w:rFonts w:hint="eastAsia"/>
          <w:highlight w:val="yellow"/>
        </w:rPr>
        <w:t>导数据入表：</w:t>
      </w:r>
    </w:p>
    <w:p w14:paraId="60D20D6D" w14:textId="77777777" w:rsidR="002C069B" w:rsidRDefault="004D0219" w:rsidP="004D0219">
      <w:r w:rsidRPr="004D0219">
        <w:rPr>
          <w:highlight w:val="yellow"/>
        </w:rPr>
        <w:t>hive&gt; LOAD DATA LOCAL INPATH '/</w:t>
      </w:r>
      <w:r>
        <w:rPr>
          <w:rFonts w:hint="eastAsia"/>
          <w:highlight w:val="yellow"/>
        </w:rPr>
        <w:t>soft</w:t>
      </w:r>
      <w:r>
        <w:rPr>
          <w:highlight w:val="yellow"/>
        </w:rPr>
        <w:t>/data</w:t>
      </w:r>
      <w:r w:rsidRPr="004D0219">
        <w:rPr>
          <w:highlight w:val="yellow"/>
        </w:rPr>
        <w:t>/test.txt' INTO TABLE MYTEST2;</w:t>
      </w:r>
    </w:p>
    <w:p w14:paraId="7559F360" w14:textId="77777777" w:rsidR="005E5517" w:rsidRDefault="005E5517" w:rsidP="000956B7">
      <w:pPr>
        <w:pStyle w:val="ad"/>
        <w:numPr>
          <w:ilvl w:val="0"/>
          <w:numId w:val="5"/>
        </w:numPr>
        <w:ind w:firstLineChars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>脚本使用</w:t>
      </w:r>
      <w:r>
        <w:rPr>
          <w:rFonts w:hint="eastAsia"/>
        </w:rPr>
        <w:t>Ma</w:t>
      </w:r>
      <w:r>
        <w:t>tplotlib</w:t>
      </w:r>
      <w:r>
        <w:rPr>
          <w:rFonts w:hint="eastAsia"/>
        </w:rPr>
        <w:t>包报‘</w:t>
      </w:r>
      <w:r>
        <w:rPr>
          <w:rFonts w:hint="eastAsia"/>
        </w:rPr>
        <w:t>in</w:t>
      </w:r>
      <w:r>
        <w:t>valid display variable</w:t>
      </w:r>
      <w:r>
        <w:rPr>
          <w:rFonts w:hint="eastAsia"/>
        </w:rPr>
        <w:t>’？</w:t>
      </w:r>
    </w:p>
    <w:p w14:paraId="16DAA67C" w14:textId="77777777" w:rsidR="005E5517" w:rsidRPr="002C069B" w:rsidRDefault="005E5517" w:rsidP="005E5517">
      <w:r w:rsidRPr="00C323AB">
        <w:rPr>
          <w:rFonts w:hint="eastAsia"/>
          <w:b/>
        </w:rPr>
        <w:t>解答：</w:t>
      </w:r>
      <w:r>
        <w:rPr>
          <w:rFonts w:hint="eastAsia"/>
        </w:rPr>
        <w:t>i</w:t>
      </w:r>
      <w:r>
        <w:t>mport matplotlib</w:t>
      </w:r>
      <w:r>
        <w:rPr>
          <w:rFonts w:hint="eastAsia"/>
        </w:rPr>
        <w:t>后面加一句</w:t>
      </w:r>
      <w:proofErr w:type="spellStart"/>
      <w:r w:rsidRPr="005E5517">
        <w:t>matplotlib.use</w:t>
      </w:r>
      <w:proofErr w:type="spellEnd"/>
      <w:r w:rsidRPr="005E5517">
        <w:t>('Agg')</w:t>
      </w:r>
      <w:r>
        <w:rPr>
          <w:rFonts w:hint="eastAsia"/>
        </w:rPr>
        <w:t>；如图</w:t>
      </w:r>
      <w:r>
        <w:rPr>
          <w:noProof/>
        </w:rPr>
        <w:drawing>
          <wp:inline distT="0" distB="0" distL="0" distR="0" wp14:anchorId="351720ED" wp14:editId="5356E74F">
            <wp:extent cx="3752850" cy="21717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9938" w14:textId="77777777" w:rsidR="00346458" w:rsidRDefault="00346458" w:rsidP="00346458">
      <w:pPr>
        <w:pStyle w:val="1"/>
      </w:pPr>
      <w:bookmarkStart w:id="72" w:name="_Toc56086999"/>
      <w:r>
        <w:rPr>
          <w:rFonts w:hint="eastAsia"/>
        </w:rPr>
        <w:lastRenderedPageBreak/>
        <w:t>附录</w:t>
      </w:r>
      <w:bookmarkEnd w:id="72"/>
    </w:p>
    <w:p w14:paraId="52CFDFB2" w14:textId="77777777" w:rsidR="00346458" w:rsidRDefault="00346458" w:rsidP="00346458">
      <w:pPr>
        <w:pStyle w:val="2"/>
      </w:pPr>
      <w:bookmarkStart w:id="73" w:name="_附录1-_参数说明文档"/>
      <w:bookmarkStart w:id="74" w:name="_附录1-_参数和UDF说明文档"/>
      <w:bookmarkStart w:id="75" w:name="_Toc56087000"/>
      <w:bookmarkEnd w:id="73"/>
      <w:bookmarkEnd w:id="74"/>
      <w:r>
        <w:rPr>
          <w:rFonts w:hint="eastAsia"/>
        </w:rPr>
        <w:t>附录</w:t>
      </w:r>
      <w:r>
        <w:rPr>
          <w:rFonts w:hint="eastAsia"/>
        </w:rPr>
        <w:t>1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6865E9">
        <w:rPr>
          <w:rFonts w:hint="eastAsia"/>
        </w:rPr>
        <w:t>和</w:t>
      </w:r>
      <w:r w:rsidR="006865E9">
        <w:rPr>
          <w:rFonts w:hint="eastAsia"/>
        </w:rPr>
        <w:t>UDF</w:t>
      </w:r>
      <w:r>
        <w:rPr>
          <w:rFonts w:hint="eastAsia"/>
        </w:rPr>
        <w:t>说明文档</w:t>
      </w:r>
      <w:bookmarkEnd w:id="75"/>
    </w:p>
    <w:p w14:paraId="0BC58E27" w14:textId="77777777" w:rsidR="00346458" w:rsidRPr="00346458" w:rsidRDefault="00346458" w:rsidP="003464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 xml:space="preserve">#############################变量 UDF 说明部分############################################################# 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>1.日期变量及其对应的日期格式(以下变量仅在SQL语句中有效)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</w:r>
      <w:r w:rsidR="005A730B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模板</w:t>
      </w:r>
      <w:r w:rsidR="005A730B" w:rsidRPr="005A730B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引用方式是{参数名}</w:t>
      </w:r>
      <w:r w:rsidR="005A730B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，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以TX_DATE为例，</w:t>
      </w:r>
      <w:r w:rsidR="005A730B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{</w:t>
      </w:r>
      <w:r w:rsidR="005A730B"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TX_DATE</w:t>
      </w:r>
      <w:r w:rsidR="005A730B">
        <w:rPr>
          <w:rFonts w:ascii="宋体" w:eastAsia="宋体" w:hAnsi="宋体" w:cs="宋体"/>
          <w:color w:val="A5C261"/>
          <w:kern w:val="0"/>
          <w:sz w:val="18"/>
          <w:szCs w:val="18"/>
        </w:rPr>
        <w:t>}</w:t>
      </w:r>
      <w:r w:rsidR="005A730B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输出结果为</w:t>
      </w:r>
      <w:r w:rsidR="005A730B"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2018-09-12</w:t>
      </w:r>
      <w:r w:rsidR="005A730B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，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以下是各变量的取值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TX_DATE: 2018-09-12,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TXDATE: 20180912,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TXPREMONTHLASTDATE: 20180831,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TXMONTH: 201809,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TX_MONTH: 2018-09,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TXPREMONTHFIRSTDATE: 20180801,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TX_PRE_6_DATE: 2018-09-06,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TXMONTHLASTDATE: 20180930,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TXPRE6DATE: 20180906,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TXYEAR: 2018,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TX_PREDATE: 2018-09-11,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TXNEXTDATE: 20180913,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TX_PREMONTHLASTDATE: 2018-08-31,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TX_MONTHLASTDATE: 2018-09-30,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TXYEARFIRSTDATE: 20180101,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TXPREDATE: 20180911,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TX_NEXTDATE: 2018-09-13,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TXYEARWEEKNUM: 38,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TXYEARLASTDATE: 20181231,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TXMONTHFIRSTDATE: 20180901,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TX_YEARFIRSTDATE: 2018-01-01,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TX_YEARLASTDATE: 2018-12-31,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TXPREYEAR: 2017,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TX_PREMONTH: 2018-08,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TX_MONTHFIRSTDATE: 2018-09-01,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TX_PREMONTHFIRSTDATE: 2018-08-01,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TXPREMONTH: 201808,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TX_HOUR:23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TX_MINUTE:59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对于部分作业需要精确到时分，以上两个变量可以分别取得小时 （0-23） 和分钟 (0-59)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>2.加解密秘钥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key：加密秘钥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lastRenderedPageBreak/>
        <w:t>3. 常用UDF函数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sysdate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：获取系统日期，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sysdate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 xml:space="preserve">():当前日期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sysdate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plusDay:int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):当前日期+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plusDay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changedate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：日期函数，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changedate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 xml:space="preserve">():当前日期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changedate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plusDay:int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):当前日期+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plusyDay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 xml:space="preserve">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changedate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('YYYY-MM-DD':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string,plusDay:int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):指定日期+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plusyDay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time2est：转换为东部时间(-13)，time2est('YYYY-MM-DD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HH:mm:ss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':string)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date_format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：日期格式化，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date_format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('date','current_format','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convert_format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month_add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：月份计算，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month_add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('YYYY-MM-DD',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plusMonth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to_quarter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：获取季度，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to_quarter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('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YYYY-MM-DD':string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to_month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：获取月份，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to_month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('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YYYY-MM-DD':string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to_year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：获取年，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to_year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('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YYYY-MM-DD':string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get_pro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：k-v对处理函数，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get_pro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('k1:v1^k2:v2':string,arg:string);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arg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=1时返回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values,arg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=0时返回keys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rep_ascii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：过滤特殊字符，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rep_scii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str:string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getlasttwo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：以\.分割取后两位，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getlasttwo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str:string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idcardnotrans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：15位身份证转18位，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idcardnotrans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('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cardNo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':string)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padd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：字符串填充，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padd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(str,填充到几位,填充值,是否前方填充)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notationtrans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：科学计数法转浮点数，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notationtrans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('科学计数法字符串')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clean_char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：去除左右非字母数字下划线字符，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clean_char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str:string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getWeekDay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：下一个周日日期，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getWeekDay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('YYYY-MM-DD')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idNo_province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：身份证查询所在省份，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idNo_province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(身份证字符串)查询所在省份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idNo_sex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：身份证查询性别，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idNo_sex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(身份证字符串)查询性别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idNo_star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：身份证查询星座，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idNo_star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(身份证字符串)查询星座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idNo_birthday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：身份证查询生日，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idNo_birthday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(身份证字符串)查询生日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distanceCalculator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：距离计算，distanceCalculator(lat1:double,lon1:double,lat2:double,lon2:double)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IPDistrictExt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ip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地址信息获取，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IPDistrictExt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ipLstring,arg:string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 xml:space="preserve">):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args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:{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all,contry,province,city,county,districtCode,coordinate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}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IPExt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ip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地址信息获取，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IPDistrictExt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ipLstring,arg:string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 xml:space="preserve">):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args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:{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all,contry,province,city,county,districtCode,coordinate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}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substr_byte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：截取字符串并转换utf-8编码，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substr_byte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(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str:string,startlen:int,endlen:int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getmd5：获取md5，getmd5(</w:t>
      </w:r>
      <w:proofErr w:type="spellStart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str:string</w:t>
      </w:r>
      <w:proofErr w:type="spellEnd"/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)</w:t>
      </w:r>
      <w:r w:rsidRPr="00346458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详见https://cf.jd.com/pages/viewpage.action?pageId=109413236</w:t>
      </w:r>
    </w:p>
    <w:p w14:paraId="34EB2385" w14:textId="77777777" w:rsidR="00610FB2" w:rsidRDefault="00610FB2" w:rsidP="00610FB2">
      <w:pPr>
        <w:pStyle w:val="2"/>
      </w:pPr>
      <w:bookmarkStart w:id="76" w:name="_附录2-_SQL调度模板"/>
      <w:bookmarkStart w:id="77" w:name="_Toc56087001"/>
      <w:bookmarkEnd w:id="76"/>
      <w:r>
        <w:rPr>
          <w:rFonts w:hint="eastAsia"/>
        </w:rPr>
        <w:t>附录</w:t>
      </w:r>
      <w:r>
        <w:t>2-</w:t>
      </w:r>
      <w:r>
        <w:rPr>
          <w:rFonts w:hint="eastAsia"/>
        </w:rPr>
        <w:t xml:space="preserve"> SQL</w:t>
      </w:r>
      <w:r>
        <w:rPr>
          <w:rFonts w:hint="eastAsia"/>
        </w:rPr>
        <w:t>调度模板</w:t>
      </w:r>
      <w:bookmarkEnd w:id="77"/>
    </w:p>
    <w:p w14:paraId="3BBE6561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proofErr w:type="gramStart"/>
      <w:r w:rsidRPr="00610FB2">
        <w:rPr>
          <w:rFonts w:ascii="宋体" w:eastAsia="宋体" w:hAnsi="宋体" w:cs="宋体"/>
          <w:color w:val="008000"/>
          <w:kern w:val="0"/>
          <w:szCs w:val="24"/>
        </w:rPr>
        <w:t># !</w:t>
      </w:r>
      <w:proofErr w:type="gramEnd"/>
      <w:r w:rsidRPr="00610FB2">
        <w:rPr>
          <w:rFonts w:ascii="宋体" w:eastAsia="宋体" w:hAnsi="宋体" w:cs="宋体"/>
          <w:color w:val="008000"/>
          <w:kern w:val="0"/>
          <w:szCs w:val="24"/>
        </w:rPr>
        <w:t>/</w:t>
      </w:r>
      <w:proofErr w:type="spellStart"/>
      <w:r w:rsidRPr="00610FB2">
        <w:rPr>
          <w:rFonts w:ascii="宋体" w:eastAsia="宋体" w:hAnsi="宋体" w:cs="宋体"/>
          <w:color w:val="008000"/>
          <w:kern w:val="0"/>
          <w:szCs w:val="24"/>
        </w:rPr>
        <w:t>usr</w:t>
      </w:r>
      <w:proofErr w:type="spellEnd"/>
      <w:r w:rsidRPr="00610FB2">
        <w:rPr>
          <w:rFonts w:ascii="宋体" w:eastAsia="宋体" w:hAnsi="宋体" w:cs="宋体"/>
          <w:color w:val="008000"/>
          <w:kern w:val="0"/>
          <w:szCs w:val="24"/>
        </w:rPr>
        <w:t>/bin/env python</w:t>
      </w:r>
    </w:p>
    <w:p w14:paraId="12441FB2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color w:val="008000"/>
          <w:kern w:val="0"/>
          <w:szCs w:val="24"/>
        </w:rPr>
        <w:t># -*- coding: utf-8 -*-</w:t>
      </w:r>
    </w:p>
    <w:p w14:paraId="5A80A0E4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13A931A2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r w:rsidRPr="00610FB2">
        <w:rPr>
          <w:rFonts w:ascii="宋体" w:eastAsia="宋体" w:hAnsi="宋体" w:cs="宋体"/>
          <w:color w:val="0000FF"/>
          <w:kern w:val="0"/>
          <w:szCs w:val="24"/>
        </w:rPr>
        <w:t>from</w:t>
      </w:r>
      <w:r w:rsidRPr="00610FB2">
        <w:rPr>
          <w:rFonts w:ascii="宋体" w:eastAsia="宋体" w:hAnsi="宋体" w:cs="宋体"/>
          <w:kern w:val="0"/>
          <w:szCs w:val="24"/>
        </w:rPr>
        <w:t xml:space="preserve"> </w:t>
      </w:r>
      <w:proofErr w:type="spellStart"/>
      <w:proofErr w:type="gramStart"/>
      <w:r w:rsidRPr="00610FB2">
        <w:rPr>
          <w:rFonts w:ascii="宋体" w:eastAsia="宋体" w:hAnsi="宋体" w:cs="宋体"/>
          <w:kern w:val="0"/>
          <w:szCs w:val="24"/>
        </w:rPr>
        <w:t>template.base</w:t>
      </w:r>
      <w:proofErr w:type="gramEnd"/>
      <w:r w:rsidRPr="00610FB2">
        <w:rPr>
          <w:rFonts w:ascii="宋体" w:eastAsia="宋体" w:hAnsi="宋体" w:cs="宋体"/>
          <w:kern w:val="0"/>
          <w:szCs w:val="24"/>
        </w:rPr>
        <w:t>_sql_task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 xml:space="preserve"> </w:t>
      </w:r>
      <w:r w:rsidRPr="00610FB2">
        <w:rPr>
          <w:rFonts w:ascii="宋体" w:eastAsia="宋体" w:hAnsi="宋体" w:cs="宋体"/>
          <w:color w:val="0000FF"/>
          <w:kern w:val="0"/>
          <w:szCs w:val="24"/>
        </w:rPr>
        <w:t>import</w:t>
      </w:r>
      <w:r w:rsidRPr="00610FB2">
        <w:rPr>
          <w:rFonts w:ascii="宋体" w:eastAsia="宋体" w:hAnsi="宋体" w:cs="宋体"/>
          <w:kern w:val="0"/>
          <w:szCs w:val="24"/>
        </w:rPr>
        <w:t xml:space="preserve"> *</w:t>
      </w:r>
    </w:p>
    <w:p w14:paraId="5CE1CF6B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5DDF2538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54A3BE05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color w:val="008000"/>
          <w:kern w:val="0"/>
          <w:szCs w:val="24"/>
        </w:rPr>
        <w:t>#</w:t>
      </w:r>
    </w:p>
    <w:p w14:paraId="28BD9624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color w:val="008000"/>
          <w:kern w:val="0"/>
          <w:szCs w:val="24"/>
        </w:rPr>
        <w:t># 目前支持：RUNNER_SPARK_SQL和RUNNER_HIVE,RUNNER_STINGER</w:t>
      </w:r>
    </w:p>
    <w:p w14:paraId="0C35B222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color w:val="008000"/>
          <w:kern w:val="0"/>
          <w:szCs w:val="24"/>
        </w:rPr>
        <w:t>#</w:t>
      </w:r>
    </w:p>
    <w:p w14:paraId="02FF67AB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proofErr w:type="spellStart"/>
      <w:r w:rsidRPr="00610FB2">
        <w:rPr>
          <w:rFonts w:ascii="宋体" w:eastAsia="宋体" w:hAnsi="宋体" w:cs="宋体"/>
          <w:kern w:val="0"/>
          <w:szCs w:val="24"/>
        </w:rPr>
        <w:t>sql_runner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=RUNNER_STINGER</w:t>
      </w:r>
    </w:p>
    <w:p w14:paraId="1B38D022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proofErr w:type="spellStart"/>
      <w:r w:rsidRPr="00610FB2">
        <w:rPr>
          <w:rFonts w:ascii="宋体" w:eastAsia="宋体" w:hAnsi="宋体" w:cs="宋体"/>
          <w:kern w:val="0"/>
          <w:szCs w:val="24"/>
        </w:rPr>
        <w:t>sql_task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 xml:space="preserve"> = </w:t>
      </w:r>
      <w:proofErr w:type="spellStart"/>
      <w:proofErr w:type="gramStart"/>
      <w:r w:rsidRPr="00610FB2">
        <w:rPr>
          <w:rFonts w:ascii="宋体" w:eastAsia="宋体" w:hAnsi="宋体" w:cs="宋体"/>
          <w:kern w:val="0"/>
          <w:szCs w:val="24"/>
        </w:rPr>
        <w:t>SqlTask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(</w:t>
      </w:r>
      <w:proofErr w:type="gramEnd"/>
      <w:r w:rsidRPr="00610FB2">
        <w:rPr>
          <w:rFonts w:ascii="宋体" w:eastAsia="宋体" w:hAnsi="宋体" w:cs="宋体"/>
          <w:kern w:val="0"/>
          <w:szCs w:val="24"/>
        </w:rPr>
        <w:t>)</w:t>
      </w:r>
    </w:p>
    <w:p w14:paraId="6D9566FE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proofErr w:type="spellStart"/>
      <w:r w:rsidRPr="00610FB2">
        <w:rPr>
          <w:rFonts w:ascii="宋体" w:eastAsia="宋体" w:hAnsi="宋体" w:cs="宋体"/>
          <w:kern w:val="0"/>
          <w:szCs w:val="24"/>
        </w:rPr>
        <w:t>sql_task.set_sql_runner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(</w:t>
      </w:r>
      <w:proofErr w:type="spellStart"/>
      <w:r w:rsidRPr="00610FB2">
        <w:rPr>
          <w:rFonts w:ascii="宋体" w:eastAsia="宋体" w:hAnsi="宋体" w:cs="宋体"/>
          <w:kern w:val="0"/>
          <w:szCs w:val="24"/>
        </w:rPr>
        <w:t>sql_runner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)</w:t>
      </w:r>
    </w:p>
    <w:p w14:paraId="179D096C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7E7F447B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73731120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r w:rsidRPr="00610FB2">
        <w:rPr>
          <w:rFonts w:ascii="宋体" w:eastAsia="宋体" w:hAnsi="宋体" w:cs="宋体"/>
          <w:color w:val="0000FF"/>
          <w:kern w:val="0"/>
          <w:szCs w:val="24"/>
        </w:rPr>
        <w:t>def</w:t>
      </w:r>
      <w:r w:rsidRPr="00610FB2">
        <w:rPr>
          <w:rFonts w:ascii="宋体" w:eastAsia="宋体" w:hAnsi="宋体" w:cs="宋体"/>
          <w:kern w:val="0"/>
          <w:szCs w:val="24"/>
        </w:rPr>
        <w:t xml:space="preserve"> </w:t>
      </w:r>
      <w:proofErr w:type="spellStart"/>
      <w:r w:rsidRPr="00610FB2">
        <w:rPr>
          <w:rFonts w:ascii="宋体" w:eastAsia="宋体" w:hAnsi="宋体" w:cs="宋体"/>
          <w:kern w:val="0"/>
          <w:szCs w:val="24"/>
        </w:rPr>
        <w:t>get_customized_</w:t>
      </w:r>
      <w:proofErr w:type="gramStart"/>
      <w:r w:rsidRPr="00610FB2">
        <w:rPr>
          <w:rFonts w:ascii="宋体" w:eastAsia="宋体" w:hAnsi="宋体" w:cs="宋体"/>
          <w:kern w:val="0"/>
          <w:szCs w:val="24"/>
        </w:rPr>
        <w:t>items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(</w:t>
      </w:r>
      <w:proofErr w:type="gramEnd"/>
      <w:r w:rsidRPr="00610FB2">
        <w:rPr>
          <w:rFonts w:ascii="宋体" w:eastAsia="宋体" w:hAnsi="宋体" w:cs="宋体"/>
          <w:kern w:val="0"/>
          <w:szCs w:val="24"/>
        </w:rPr>
        <w:t>):</w:t>
      </w:r>
    </w:p>
    <w:p w14:paraId="2064EEF0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800000"/>
          <w:kern w:val="0"/>
          <w:szCs w:val="24"/>
        </w:rPr>
        <w:t>"""</w:t>
      </w:r>
    </w:p>
    <w:p w14:paraId="5B2F3FD5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 if you need some special values in your </w:t>
      </w:r>
      <w:proofErr w:type="spellStart"/>
      <w:r w:rsidRPr="00610FB2">
        <w:rPr>
          <w:rFonts w:ascii="宋体" w:eastAsia="宋体" w:hAnsi="宋体" w:cs="宋体"/>
          <w:color w:val="800000"/>
          <w:kern w:val="0"/>
          <w:szCs w:val="24"/>
        </w:rPr>
        <w:t>sql</w:t>
      </w:r>
      <w:proofErr w:type="spellEnd"/>
      <w:r w:rsidRPr="00610FB2">
        <w:rPr>
          <w:rFonts w:ascii="宋体" w:eastAsia="宋体" w:hAnsi="宋体" w:cs="宋体"/>
          <w:color w:val="800000"/>
          <w:kern w:val="0"/>
          <w:szCs w:val="24"/>
        </w:rPr>
        <w:t>, please define and calculate then here</w:t>
      </w:r>
    </w:p>
    <w:p w14:paraId="3EB0B5A1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 to refer it as {YOUR_VAR} in your </w:t>
      </w:r>
      <w:proofErr w:type="spellStart"/>
      <w:r w:rsidRPr="00610FB2">
        <w:rPr>
          <w:rFonts w:ascii="宋体" w:eastAsia="宋体" w:hAnsi="宋体" w:cs="宋体"/>
          <w:color w:val="800000"/>
          <w:kern w:val="0"/>
          <w:szCs w:val="24"/>
        </w:rPr>
        <w:t>sql</w:t>
      </w:r>
      <w:proofErr w:type="spellEnd"/>
    </w:p>
    <w:p w14:paraId="1C34C6DE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"""</w:t>
      </w:r>
    </w:p>
    <w:p w14:paraId="2FBE0346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279058FE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># sample one: data functions</w:t>
      </w:r>
    </w:p>
    <w:p w14:paraId="67B2C377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today = </w:t>
      </w:r>
      <w:proofErr w:type="spellStart"/>
      <w:r w:rsidRPr="00610FB2">
        <w:rPr>
          <w:rFonts w:ascii="宋体" w:eastAsia="宋体" w:hAnsi="宋体" w:cs="宋体"/>
          <w:kern w:val="0"/>
          <w:szCs w:val="24"/>
        </w:rPr>
        <w:t>Time.today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()</w:t>
      </w:r>
    </w:p>
    <w:p w14:paraId="5001991A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 xml:space="preserve"># TX_PRE_60_DATE = </w:t>
      </w:r>
      <w:proofErr w:type="spellStart"/>
      <w:r w:rsidRPr="00610FB2">
        <w:rPr>
          <w:rFonts w:ascii="宋体" w:eastAsia="宋体" w:hAnsi="宋体" w:cs="宋体"/>
          <w:color w:val="008000"/>
          <w:kern w:val="0"/>
          <w:szCs w:val="24"/>
        </w:rPr>
        <w:t>Time.date_</w:t>
      </w:r>
      <w:proofErr w:type="gramStart"/>
      <w:r w:rsidRPr="00610FB2">
        <w:rPr>
          <w:rFonts w:ascii="宋体" w:eastAsia="宋体" w:hAnsi="宋体" w:cs="宋体"/>
          <w:color w:val="008000"/>
          <w:kern w:val="0"/>
          <w:szCs w:val="24"/>
        </w:rPr>
        <w:t>sub</w:t>
      </w:r>
      <w:proofErr w:type="spellEnd"/>
      <w:r w:rsidRPr="00610FB2">
        <w:rPr>
          <w:rFonts w:ascii="宋体" w:eastAsia="宋体" w:hAnsi="宋体" w:cs="宋体"/>
          <w:color w:val="008000"/>
          <w:kern w:val="0"/>
          <w:szCs w:val="24"/>
        </w:rPr>
        <w:t>(</w:t>
      </w:r>
      <w:proofErr w:type="gramEnd"/>
      <w:r w:rsidRPr="00610FB2">
        <w:rPr>
          <w:rFonts w:ascii="宋体" w:eastAsia="宋体" w:hAnsi="宋体" w:cs="宋体"/>
          <w:color w:val="008000"/>
          <w:kern w:val="0"/>
          <w:szCs w:val="24"/>
        </w:rPr>
        <w:t xml:space="preserve">date=today, </w:t>
      </w:r>
      <w:proofErr w:type="spellStart"/>
      <w:r w:rsidRPr="00610FB2">
        <w:rPr>
          <w:rFonts w:ascii="宋体" w:eastAsia="宋体" w:hAnsi="宋体" w:cs="宋体"/>
          <w:color w:val="008000"/>
          <w:kern w:val="0"/>
          <w:szCs w:val="24"/>
        </w:rPr>
        <w:t>itv</w:t>
      </w:r>
      <w:proofErr w:type="spellEnd"/>
      <w:r w:rsidRPr="00610FB2">
        <w:rPr>
          <w:rFonts w:ascii="宋体" w:eastAsia="宋体" w:hAnsi="宋体" w:cs="宋体"/>
          <w:color w:val="008000"/>
          <w:kern w:val="0"/>
          <w:szCs w:val="24"/>
        </w:rPr>
        <w:t>=60)</w:t>
      </w:r>
    </w:p>
    <w:p w14:paraId="685B515C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TX_PRE_365_DATE = </w:t>
      </w:r>
      <w:proofErr w:type="spellStart"/>
      <w:r w:rsidRPr="00610FB2">
        <w:rPr>
          <w:rFonts w:ascii="宋体" w:eastAsia="宋体" w:hAnsi="宋体" w:cs="宋体"/>
          <w:kern w:val="0"/>
          <w:szCs w:val="24"/>
        </w:rPr>
        <w:t>Time.date_sub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(date=</w:t>
      </w:r>
      <w:proofErr w:type="spellStart"/>
      <w:r w:rsidRPr="00610FB2">
        <w:rPr>
          <w:rFonts w:ascii="宋体" w:eastAsia="宋体" w:hAnsi="宋体" w:cs="宋体"/>
          <w:kern w:val="0"/>
          <w:szCs w:val="24"/>
        </w:rPr>
        <w:t>sql_task.get_tx_</w:t>
      </w:r>
      <w:proofErr w:type="gramStart"/>
      <w:r w:rsidRPr="00610FB2">
        <w:rPr>
          <w:rFonts w:ascii="宋体" w:eastAsia="宋体" w:hAnsi="宋体" w:cs="宋体"/>
          <w:kern w:val="0"/>
          <w:szCs w:val="24"/>
        </w:rPr>
        <w:t>date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(</w:t>
      </w:r>
      <w:proofErr w:type="gramEnd"/>
      <w:r w:rsidRPr="00610FB2">
        <w:rPr>
          <w:rFonts w:ascii="宋体" w:eastAsia="宋体" w:hAnsi="宋体" w:cs="宋体"/>
          <w:kern w:val="0"/>
          <w:szCs w:val="24"/>
        </w:rPr>
        <w:t xml:space="preserve">), </w:t>
      </w:r>
      <w:proofErr w:type="spellStart"/>
      <w:r w:rsidRPr="00610FB2">
        <w:rPr>
          <w:rFonts w:ascii="宋体" w:eastAsia="宋体" w:hAnsi="宋体" w:cs="宋体"/>
          <w:kern w:val="0"/>
          <w:szCs w:val="24"/>
        </w:rPr>
        <w:t>itv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=365)</w:t>
      </w:r>
    </w:p>
    <w:p w14:paraId="124D2B3D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35807D75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># sample two: To get some values from hive table</w:t>
      </w:r>
    </w:p>
    <w:p w14:paraId="1D59B11F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># result=</w:t>
      </w:r>
      <w:proofErr w:type="spellStart"/>
      <w:r w:rsidRPr="00610FB2">
        <w:rPr>
          <w:rFonts w:ascii="宋体" w:eastAsia="宋体" w:hAnsi="宋体" w:cs="宋体"/>
          <w:color w:val="008000"/>
          <w:kern w:val="0"/>
          <w:szCs w:val="24"/>
        </w:rPr>
        <w:t>query_for_</w:t>
      </w:r>
      <w:proofErr w:type="gramStart"/>
      <w:r w:rsidRPr="00610FB2">
        <w:rPr>
          <w:rFonts w:ascii="宋体" w:eastAsia="宋体" w:hAnsi="宋体" w:cs="宋体"/>
          <w:color w:val="008000"/>
          <w:kern w:val="0"/>
          <w:szCs w:val="24"/>
        </w:rPr>
        <w:t>result</w:t>
      </w:r>
      <w:proofErr w:type="spellEnd"/>
      <w:r w:rsidRPr="00610FB2">
        <w:rPr>
          <w:rFonts w:ascii="宋体" w:eastAsia="宋体" w:hAnsi="宋体" w:cs="宋体"/>
          <w:color w:val="008000"/>
          <w:kern w:val="0"/>
          <w:szCs w:val="24"/>
        </w:rPr>
        <w:t>(</w:t>
      </w:r>
      <w:proofErr w:type="spellStart"/>
      <w:proofErr w:type="gramEnd"/>
      <w:r w:rsidRPr="00610FB2">
        <w:rPr>
          <w:rFonts w:ascii="宋体" w:eastAsia="宋体" w:hAnsi="宋体" w:cs="宋体"/>
          <w:color w:val="008000"/>
          <w:kern w:val="0"/>
          <w:szCs w:val="24"/>
        </w:rPr>
        <w:t>sql_runner,"select</w:t>
      </w:r>
      <w:proofErr w:type="spellEnd"/>
      <w:r w:rsidRPr="00610FB2">
        <w:rPr>
          <w:rFonts w:ascii="宋体" w:eastAsia="宋体" w:hAnsi="宋体" w:cs="宋体"/>
          <w:color w:val="008000"/>
          <w:kern w:val="0"/>
          <w:szCs w:val="24"/>
        </w:rPr>
        <w:t xml:space="preserve"> max(dt) as dt from </w:t>
      </w:r>
      <w:proofErr w:type="spellStart"/>
      <w:r w:rsidRPr="00610FB2">
        <w:rPr>
          <w:rFonts w:ascii="宋体" w:eastAsia="宋体" w:hAnsi="宋体" w:cs="宋体"/>
          <w:color w:val="008000"/>
          <w:kern w:val="0"/>
          <w:szCs w:val="24"/>
        </w:rPr>
        <w:t>odm.odm_jdmall_up_app_ba_userprofile_prop_nonpolar_view_ext_s_d</w:t>
      </w:r>
      <w:proofErr w:type="spellEnd"/>
      <w:r w:rsidRPr="00610FB2">
        <w:rPr>
          <w:rFonts w:ascii="宋体" w:eastAsia="宋体" w:hAnsi="宋体" w:cs="宋体"/>
          <w:color w:val="008000"/>
          <w:kern w:val="0"/>
          <w:szCs w:val="24"/>
        </w:rPr>
        <w:t xml:space="preserve"> "</w:t>
      </w:r>
    </w:p>
    <w:p w14:paraId="14ECADE8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 xml:space="preserve">#                                    "where dt between </w:t>
      </w:r>
      <w:proofErr w:type="spellStart"/>
      <w:r w:rsidRPr="00610FB2">
        <w:rPr>
          <w:rFonts w:ascii="宋体" w:eastAsia="宋体" w:hAnsi="宋体" w:cs="宋体"/>
          <w:color w:val="008000"/>
          <w:kern w:val="0"/>
          <w:szCs w:val="24"/>
        </w:rPr>
        <w:t>date_sub</w:t>
      </w:r>
      <w:proofErr w:type="spellEnd"/>
      <w:r w:rsidRPr="00610FB2">
        <w:rPr>
          <w:rFonts w:ascii="宋体" w:eastAsia="宋体" w:hAnsi="宋体" w:cs="宋体"/>
          <w:color w:val="008000"/>
          <w:kern w:val="0"/>
          <w:szCs w:val="24"/>
        </w:rPr>
        <w:t>('{TX_DATE}',7) and '{TX_DATE}'</w:t>
      </w:r>
      <w:proofErr w:type="gramStart"/>
      <w:r w:rsidRPr="00610FB2">
        <w:rPr>
          <w:rFonts w:ascii="宋体" w:eastAsia="宋体" w:hAnsi="宋体" w:cs="宋体"/>
          <w:color w:val="008000"/>
          <w:kern w:val="0"/>
          <w:szCs w:val="24"/>
        </w:rPr>
        <w:t>".format</w:t>
      </w:r>
      <w:proofErr w:type="gramEnd"/>
      <w:r w:rsidRPr="00610FB2">
        <w:rPr>
          <w:rFonts w:ascii="宋体" w:eastAsia="宋体" w:hAnsi="宋体" w:cs="宋体"/>
          <w:color w:val="008000"/>
          <w:kern w:val="0"/>
          <w:szCs w:val="24"/>
        </w:rPr>
        <w:t>(TX_DATE=</w:t>
      </w:r>
      <w:proofErr w:type="spellStart"/>
      <w:r w:rsidRPr="00610FB2">
        <w:rPr>
          <w:rFonts w:ascii="宋体" w:eastAsia="宋体" w:hAnsi="宋体" w:cs="宋体"/>
          <w:color w:val="008000"/>
          <w:kern w:val="0"/>
          <w:szCs w:val="24"/>
        </w:rPr>
        <w:t>sql_task.get_tx_date</w:t>
      </w:r>
      <w:proofErr w:type="spellEnd"/>
      <w:r w:rsidRPr="00610FB2">
        <w:rPr>
          <w:rFonts w:ascii="宋体" w:eastAsia="宋体" w:hAnsi="宋体" w:cs="宋体"/>
          <w:color w:val="008000"/>
          <w:kern w:val="0"/>
          <w:szCs w:val="24"/>
        </w:rPr>
        <w:t>()))</w:t>
      </w:r>
    </w:p>
    <w:p w14:paraId="56D8673C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># column1=None</w:t>
      </w:r>
    </w:p>
    <w:p w14:paraId="46FD4D5A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># for r in result:</w:t>
      </w:r>
    </w:p>
    <w:p w14:paraId="7E8D4664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>#     column1=</w:t>
      </w:r>
      <w:proofErr w:type="gramStart"/>
      <w:r w:rsidRPr="00610FB2">
        <w:rPr>
          <w:rFonts w:ascii="宋体" w:eastAsia="宋体" w:hAnsi="宋体" w:cs="宋体"/>
          <w:color w:val="008000"/>
          <w:kern w:val="0"/>
          <w:szCs w:val="24"/>
        </w:rPr>
        <w:t>r[</w:t>
      </w:r>
      <w:proofErr w:type="gramEnd"/>
      <w:r w:rsidRPr="00610FB2">
        <w:rPr>
          <w:rFonts w:ascii="宋体" w:eastAsia="宋体" w:hAnsi="宋体" w:cs="宋体"/>
          <w:color w:val="008000"/>
          <w:kern w:val="0"/>
          <w:szCs w:val="24"/>
        </w:rPr>
        <w:t>0]</w:t>
      </w:r>
    </w:p>
    <w:p w14:paraId="0CD25C39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>#     break</w:t>
      </w:r>
    </w:p>
    <w:p w14:paraId="7D28ADC7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 xml:space="preserve"># MAX_DT can be used in </w:t>
      </w:r>
      <w:proofErr w:type="spellStart"/>
      <w:r w:rsidRPr="00610FB2">
        <w:rPr>
          <w:rFonts w:ascii="宋体" w:eastAsia="宋体" w:hAnsi="宋体" w:cs="宋体"/>
          <w:color w:val="008000"/>
          <w:kern w:val="0"/>
          <w:szCs w:val="24"/>
        </w:rPr>
        <w:t>sql</w:t>
      </w:r>
      <w:proofErr w:type="spellEnd"/>
      <w:r w:rsidRPr="00610FB2">
        <w:rPr>
          <w:rFonts w:ascii="宋体" w:eastAsia="宋体" w:hAnsi="宋体" w:cs="宋体"/>
          <w:color w:val="008000"/>
          <w:kern w:val="0"/>
          <w:szCs w:val="24"/>
        </w:rPr>
        <w:t xml:space="preserve"> maps {MAX_DT}</w:t>
      </w:r>
    </w:p>
    <w:p w14:paraId="1C9F988A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># MAX_DT = column1</w:t>
      </w:r>
    </w:p>
    <w:p w14:paraId="31ABB9AE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23FF0FFF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0000FF"/>
          <w:kern w:val="0"/>
          <w:szCs w:val="24"/>
        </w:rPr>
        <w:t>return</w:t>
      </w:r>
      <w:r w:rsidRPr="00610FB2">
        <w:rPr>
          <w:rFonts w:ascii="宋体" w:eastAsia="宋体" w:hAnsi="宋体" w:cs="宋体"/>
          <w:kern w:val="0"/>
          <w:szCs w:val="24"/>
        </w:rPr>
        <w:t xml:space="preserve"> </w:t>
      </w:r>
      <w:proofErr w:type="gramStart"/>
      <w:r w:rsidRPr="00610FB2">
        <w:rPr>
          <w:rFonts w:ascii="宋体" w:eastAsia="宋体" w:hAnsi="宋体" w:cs="宋体"/>
          <w:kern w:val="0"/>
          <w:szCs w:val="24"/>
        </w:rPr>
        <w:t>locals(</w:t>
      </w:r>
      <w:proofErr w:type="gramEnd"/>
      <w:r w:rsidRPr="00610FB2">
        <w:rPr>
          <w:rFonts w:ascii="宋体" w:eastAsia="宋体" w:hAnsi="宋体" w:cs="宋体"/>
          <w:kern w:val="0"/>
          <w:szCs w:val="24"/>
        </w:rPr>
        <w:t>)</w:t>
      </w:r>
    </w:p>
    <w:p w14:paraId="0B155D91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4DB3326E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6EA28CFC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proofErr w:type="spellStart"/>
      <w:r w:rsidRPr="00610FB2">
        <w:rPr>
          <w:rFonts w:ascii="宋体" w:eastAsia="宋体" w:hAnsi="宋体" w:cs="宋体"/>
          <w:kern w:val="0"/>
          <w:szCs w:val="24"/>
        </w:rPr>
        <w:t>sql_map</w:t>
      </w:r>
      <w:proofErr w:type="spellEnd"/>
      <w:proofErr w:type="gramStart"/>
      <w:r w:rsidRPr="00610FB2">
        <w:rPr>
          <w:rFonts w:ascii="宋体" w:eastAsia="宋体" w:hAnsi="宋体" w:cs="宋体"/>
          <w:kern w:val="0"/>
          <w:szCs w:val="24"/>
        </w:rPr>
        <w:t>={</w:t>
      </w:r>
      <w:proofErr w:type="gramEnd"/>
    </w:p>
    <w:p w14:paraId="6D079661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57210ABD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 </w:t>
      </w:r>
      <w:r w:rsidRPr="00610FB2">
        <w:rPr>
          <w:rFonts w:ascii="宋体" w:eastAsia="宋体" w:hAnsi="宋体" w:cs="宋体"/>
          <w:color w:val="008000"/>
          <w:kern w:val="0"/>
          <w:szCs w:val="24"/>
        </w:rPr>
        <w:t># ATTENTION:   ！！！！ sql_01  因为系统按字典顺序进行排序，小于10 的一定要写成0加编号，否则会顺序混乱，数据出问题，切记，切记！！！！</w:t>
      </w:r>
    </w:p>
    <w:p w14:paraId="29A5C61C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800000"/>
          <w:kern w:val="0"/>
          <w:szCs w:val="24"/>
        </w:rPr>
        <w:t>"sql_01"</w:t>
      </w:r>
      <w:r w:rsidRPr="00610FB2">
        <w:rPr>
          <w:rFonts w:ascii="宋体" w:eastAsia="宋体" w:hAnsi="宋体" w:cs="宋体"/>
          <w:kern w:val="0"/>
          <w:szCs w:val="24"/>
        </w:rPr>
        <w:t xml:space="preserve">: </w:t>
      </w:r>
      <w:r w:rsidRPr="00610FB2">
        <w:rPr>
          <w:rFonts w:ascii="宋体" w:eastAsia="宋体" w:hAnsi="宋体" w:cs="宋体"/>
          <w:color w:val="800000"/>
          <w:kern w:val="0"/>
          <w:szCs w:val="24"/>
        </w:rPr>
        <w:t>"""</w:t>
      </w:r>
    </w:p>
    <w:p w14:paraId="57ADE4A8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SELECT</w:t>
      </w:r>
    </w:p>
    <w:p w14:paraId="4529DB9F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 </w:t>
      </w:r>
      <w:proofErr w:type="spellStart"/>
      <w:r w:rsidRPr="00610FB2">
        <w:rPr>
          <w:rFonts w:ascii="宋体" w:eastAsia="宋体" w:hAnsi="宋体" w:cs="宋体"/>
          <w:color w:val="800000"/>
          <w:kern w:val="0"/>
          <w:szCs w:val="24"/>
        </w:rPr>
        <w:t>refuse_area</w:t>
      </w:r>
      <w:proofErr w:type="spellEnd"/>
    </w:p>
    <w:p w14:paraId="71DB2D63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</w:t>
      </w:r>
      <w:proofErr w:type="gramStart"/>
      <w:r w:rsidRPr="00610FB2">
        <w:rPr>
          <w:rFonts w:ascii="宋体" w:eastAsia="宋体" w:hAnsi="宋体" w:cs="宋体"/>
          <w:color w:val="800000"/>
          <w:kern w:val="0"/>
          <w:szCs w:val="24"/>
        </w:rPr>
        <w:t>,</w:t>
      </w:r>
      <w:proofErr w:type="spellStart"/>
      <w:r w:rsidRPr="00610FB2">
        <w:rPr>
          <w:rFonts w:ascii="宋体" w:eastAsia="宋体" w:hAnsi="宋体" w:cs="宋体"/>
          <w:color w:val="800000"/>
          <w:kern w:val="0"/>
          <w:szCs w:val="24"/>
        </w:rPr>
        <w:t>product</w:t>
      </w:r>
      <w:proofErr w:type="gramEnd"/>
      <w:r w:rsidRPr="00610FB2">
        <w:rPr>
          <w:rFonts w:ascii="宋体" w:eastAsia="宋体" w:hAnsi="宋体" w:cs="宋体"/>
          <w:color w:val="800000"/>
          <w:kern w:val="0"/>
          <w:szCs w:val="24"/>
        </w:rPr>
        <w:t>_id</w:t>
      </w:r>
      <w:proofErr w:type="spellEnd"/>
    </w:p>
    <w:p w14:paraId="00692BE0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,"</w:t>
      </w:r>
      <w:proofErr w:type="spellStart"/>
      <w:r w:rsidRPr="00610FB2">
        <w:rPr>
          <w:rFonts w:ascii="宋体" w:eastAsia="宋体" w:hAnsi="宋体" w:cs="宋体"/>
          <w:color w:val="800000"/>
          <w:kern w:val="0"/>
          <w:szCs w:val="24"/>
        </w:rPr>
        <w:t>sql</w:t>
      </w:r>
      <w:proofErr w:type="spellEnd"/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0"</w:t>
      </w:r>
    </w:p>
    <w:p w14:paraId="5DC4DC0F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FROM </w:t>
      </w:r>
      <w:proofErr w:type="spellStart"/>
      <w:r w:rsidRPr="00610FB2">
        <w:rPr>
          <w:rFonts w:ascii="宋体" w:eastAsia="宋体" w:hAnsi="宋体" w:cs="宋体"/>
          <w:color w:val="800000"/>
          <w:kern w:val="0"/>
          <w:szCs w:val="24"/>
        </w:rPr>
        <w:t>dwd.dwd_wallet_cif_crpl_lender_perfer_i_d</w:t>
      </w:r>
      <w:proofErr w:type="spellEnd"/>
    </w:p>
    <w:p w14:paraId="643B0151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WHERE dt='{TX_DATE}' limit 1;</w:t>
      </w:r>
    </w:p>
    <w:p w14:paraId="46AE6ECC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"""</w:t>
      </w:r>
      <w:r w:rsidRPr="00610FB2">
        <w:rPr>
          <w:rFonts w:ascii="宋体" w:eastAsia="宋体" w:hAnsi="宋体" w:cs="宋体"/>
          <w:kern w:val="0"/>
          <w:szCs w:val="24"/>
        </w:rPr>
        <w:t>,</w:t>
      </w:r>
    </w:p>
    <w:p w14:paraId="2CDD50F1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4176F64E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800000"/>
          <w:kern w:val="0"/>
          <w:szCs w:val="24"/>
        </w:rPr>
        <w:t>"sql_02"</w:t>
      </w:r>
      <w:r w:rsidRPr="00610FB2">
        <w:rPr>
          <w:rFonts w:ascii="宋体" w:eastAsia="宋体" w:hAnsi="宋体" w:cs="宋体"/>
          <w:kern w:val="0"/>
          <w:szCs w:val="24"/>
        </w:rPr>
        <w:t xml:space="preserve">: </w:t>
      </w:r>
      <w:r w:rsidRPr="00610FB2">
        <w:rPr>
          <w:rFonts w:ascii="宋体" w:eastAsia="宋体" w:hAnsi="宋体" w:cs="宋体"/>
          <w:color w:val="800000"/>
          <w:kern w:val="0"/>
          <w:szCs w:val="24"/>
        </w:rPr>
        <w:t>"""</w:t>
      </w:r>
    </w:p>
    <w:p w14:paraId="0BD3F67D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-- This is comment</w:t>
      </w:r>
    </w:p>
    <w:p w14:paraId="5DA3DF51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lastRenderedPageBreak/>
        <w:t xml:space="preserve">    SELECT</w:t>
      </w:r>
    </w:p>
    <w:p w14:paraId="72BB1252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 </w:t>
      </w:r>
      <w:proofErr w:type="spellStart"/>
      <w:r w:rsidRPr="00610FB2">
        <w:rPr>
          <w:rFonts w:ascii="宋体" w:eastAsia="宋体" w:hAnsi="宋体" w:cs="宋体"/>
          <w:color w:val="800000"/>
          <w:kern w:val="0"/>
          <w:szCs w:val="24"/>
        </w:rPr>
        <w:t>refuse_area</w:t>
      </w:r>
      <w:proofErr w:type="spellEnd"/>
    </w:p>
    <w:p w14:paraId="0DBAC336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</w:t>
      </w:r>
      <w:proofErr w:type="gramStart"/>
      <w:r w:rsidRPr="00610FB2">
        <w:rPr>
          <w:rFonts w:ascii="宋体" w:eastAsia="宋体" w:hAnsi="宋体" w:cs="宋体"/>
          <w:color w:val="800000"/>
          <w:kern w:val="0"/>
          <w:szCs w:val="24"/>
        </w:rPr>
        <w:t>,</w:t>
      </w:r>
      <w:proofErr w:type="spellStart"/>
      <w:r w:rsidRPr="00610FB2">
        <w:rPr>
          <w:rFonts w:ascii="宋体" w:eastAsia="宋体" w:hAnsi="宋体" w:cs="宋体"/>
          <w:color w:val="800000"/>
          <w:kern w:val="0"/>
          <w:szCs w:val="24"/>
        </w:rPr>
        <w:t>product</w:t>
      </w:r>
      <w:proofErr w:type="gramEnd"/>
      <w:r w:rsidRPr="00610FB2">
        <w:rPr>
          <w:rFonts w:ascii="宋体" w:eastAsia="宋体" w:hAnsi="宋体" w:cs="宋体"/>
          <w:color w:val="800000"/>
          <w:kern w:val="0"/>
          <w:szCs w:val="24"/>
        </w:rPr>
        <w:t>_id</w:t>
      </w:r>
      <w:proofErr w:type="spellEnd"/>
    </w:p>
    <w:p w14:paraId="50DFA5FD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FROM </w:t>
      </w:r>
      <w:proofErr w:type="spellStart"/>
      <w:r w:rsidRPr="00610FB2">
        <w:rPr>
          <w:rFonts w:ascii="宋体" w:eastAsia="宋体" w:hAnsi="宋体" w:cs="宋体"/>
          <w:color w:val="800000"/>
          <w:kern w:val="0"/>
          <w:szCs w:val="24"/>
        </w:rPr>
        <w:t>dwd.dwd_wallet_cif_crpl_lender_perfer_i_d</w:t>
      </w:r>
      <w:proofErr w:type="spellEnd"/>
    </w:p>
    <w:p w14:paraId="2EEFBDAB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WHERE dt='{TX_DATE}' limit 1;</w:t>
      </w:r>
    </w:p>
    <w:p w14:paraId="3E4C0C08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"""</w:t>
      </w:r>
      <w:r w:rsidRPr="00610FB2">
        <w:rPr>
          <w:rFonts w:ascii="宋体" w:eastAsia="宋体" w:hAnsi="宋体" w:cs="宋体"/>
          <w:kern w:val="0"/>
          <w:szCs w:val="24"/>
        </w:rPr>
        <w:t>,</w:t>
      </w:r>
    </w:p>
    <w:p w14:paraId="0676709E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08CB0B7C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 xml:space="preserve">    </w:t>
      </w:r>
      <w:r w:rsidRPr="00610FB2">
        <w:rPr>
          <w:rFonts w:ascii="宋体" w:eastAsia="宋体" w:hAnsi="宋体" w:cs="宋体"/>
          <w:color w:val="800000"/>
          <w:kern w:val="0"/>
          <w:szCs w:val="24"/>
        </w:rPr>
        <w:t>"sql_12"</w:t>
      </w:r>
      <w:r w:rsidRPr="00610FB2">
        <w:rPr>
          <w:rFonts w:ascii="宋体" w:eastAsia="宋体" w:hAnsi="宋体" w:cs="宋体"/>
          <w:kern w:val="0"/>
          <w:szCs w:val="24"/>
        </w:rPr>
        <w:t xml:space="preserve">: </w:t>
      </w:r>
      <w:r w:rsidRPr="00610FB2">
        <w:rPr>
          <w:rFonts w:ascii="宋体" w:eastAsia="宋体" w:hAnsi="宋体" w:cs="宋体"/>
          <w:color w:val="800000"/>
          <w:kern w:val="0"/>
          <w:szCs w:val="24"/>
        </w:rPr>
        <w:t>"""</w:t>
      </w:r>
    </w:p>
    <w:p w14:paraId="70843C5B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SELECT</w:t>
      </w:r>
    </w:p>
    <w:p w14:paraId="1C0C64A0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 id</w:t>
      </w:r>
    </w:p>
    <w:p w14:paraId="227D0174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</w:t>
      </w:r>
      <w:proofErr w:type="gramStart"/>
      <w:r w:rsidRPr="00610FB2">
        <w:rPr>
          <w:rFonts w:ascii="宋体" w:eastAsia="宋体" w:hAnsi="宋体" w:cs="宋体"/>
          <w:color w:val="800000"/>
          <w:kern w:val="0"/>
          <w:szCs w:val="24"/>
        </w:rPr>
        <w:t>,</w:t>
      </w:r>
      <w:proofErr w:type="spellStart"/>
      <w:r w:rsidRPr="00610FB2">
        <w:rPr>
          <w:rFonts w:ascii="宋体" w:eastAsia="宋体" w:hAnsi="宋体" w:cs="宋体"/>
          <w:color w:val="800000"/>
          <w:kern w:val="0"/>
          <w:szCs w:val="24"/>
        </w:rPr>
        <w:t>lender</w:t>
      </w:r>
      <w:proofErr w:type="gramEnd"/>
      <w:r w:rsidRPr="00610FB2">
        <w:rPr>
          <w:rFonts w:ascii="宋体" w:eastAsia="宋体" w:hAnsi="宋体" w:cs="宋体"/>
          <w:color w:val="800000"/>
          <w:kern w:val="0"/>
          <w:szCs w:val="24"/>
        </w:rPr>
        <w:t>_id</w:t>
      </w:r>
      <w:proofErr w:type="spellEnd"/>
    </w:p>
    <w:p w14:paraId="30AD82E1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FROM </w:t>
      </w:r>
      <w:proofErr w:type="spellStart"/>
      <w:r w:rsidRPr="00610FB2">
        <w:rPr>
          <w:rFonts w:ascii="宋体" w:eastAsia="宋体" w:hAnsi="宋体" w:cs="宋体"/>
          <w:color w:val="800000"/>
          <w:kern w:val="0"/>
          <w:szCs w:val="24"/>
        </w:rPr>
        <w:t>dwd.dwd_wallet_cif_crpl_lender_perfer_i_d</w:t>
      </w:r>
      <w:proofErr w:type="spellEnd"/>
    </w:p>
    <w:p w14:paraId="0B82AD03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800000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WHERE dt='{TX_PRE_60_DATE}' limit 1;</w:t>
      </w:r>
    </w:p>
    <w:p w14:paraId="2F33F334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r w:rsidRPr="00610FB2">
        <w:rPr>
          <w:rFonts w:ascii="宋体" w:eastAsia="宋体" w:hAnsi="宋体" w:cs="宋体"/>
          <w:color w:val="800000"/>
          <w:kern w:val="0"/>
          <w:szCs w:val="24"/>
        </w:rPr>
        <w:t xml:space="preserve">    """</w:t>
      </w:r>
      <w:r w:rsidRPr="00610FB2">
        <w:rPr>
          <w:rFonts w:ascii="宋体" w:eastAsia="宋体" w:hAnsi="宋体" w:cs="宋体"/>
          <w:kern w:val="0"/>
          <w:szCs w:val="24"/>
        </w:rPr>
        <w:t>,</w:t>
      </w:r>
    </w:p>
    <w:p w14:paraId="7705E4AF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>}</w:t>
      </w:r>
    </w:p>
    <w:p w14:paraId="382302C3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322DCFFA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</w:p>
    <w:p w14:paraId="22907B32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008000"/>
          <w:kern w:val="0"/>
          <w:szCs w:val="24"/>
        </w:rPr>
      </w:pPr>
      <w:r w:rsidRPr="00610FB2">
        <w:rPr>
          <w:rFonts w:ascii="宋体" w:eastAsia="宋体" w:hAnsi="宋体" w:cs="宋体"/>
          <w:color w:val="008000"/>
          <w:kern w:val="0"/>
          <w:szCs w:val="24"/>
        </w:rPr>
        <w:t># 以下部分无需改动，除非作业有特殊要求</w:t>
      </w:r>
    </w:p>
    <w:p w14:paraId="1BD2EAAF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proofErr w:type="spellStart"/>
      <w:r w:rsidRPr="00610FB2">
        <w:rPr>
          <w:rFonts w:ascii="宋体" w:eastAsia="宋体" w:hAnsi="宋体" w:cs="宋体"/>
          <w:kern w:val="0"/>
          <w:szCs w:val="24"/>
        </w:rPr>
        <w:t>sql_task.set_customized_items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(</w:t>
      </w:r>
      <w:proofErr w:type="spellStart"/>
      <w:r w:rsidRPr="00610FB2">
        <w:rPr>
          <w:rFonts w:ascii="宋体" w:eastAsia="宋体" w:hAnsi="宋体" w:cs="宋体"/>
          <w:kern w:val="0"/>
          <w:szCs w:val="24"/>
        </w:rPr>
        <w:t>get_customized_</w:t>
      </w:r>
      <w:proofErr w:type="gramStart"/>
      <w:r w:rsidRPr="00610FB2">
        <w:rPr>
          <w:rFonts w:ascii="宋体" w:eastAsia="宋体" w:hAnsi="宋体" w:cs="宋体"/>
          <w:kern w:val="0"/>
          <w:szCs w:val="24"/>
        </w:rPr>
        <w:t>items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(</w:t>
      </w:r>
      <w:proofErr w:type="gramEnd"/>
      <w:r w:rsidRPr="00610FB2">
        <w:rPr>
          <w:rFonts w:ascii="宋体" w:eastAsia="宋体" w:hAnsi="宋体" w:cs="宋体"/>
          <w:kern w:val="0"/>
          <w:szCs w:val="24"/>
        </w:rPr>
        <w:t>))</w:t>
      </w:r>
    </w:p>
    <w:p w14:paraId="0581F3ED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proofErr w:type="spellStart"/>
      <w:r w:rsidRPr="00610FB2">
        <w:rPr>
          <w:rFonts w:ascii="宋体" w:eastAsia="宋体" w:hAnsi="宋体" w:cs="宋体"/>
          <w:kern w:val="0"/>
          <w:szCs w:val="24"/>
        </w:rPr>
        <w:t>return_code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 xml:space="preserve"> = </w:t>
      </w:r>
      <w:proofErr w:type="spellStart"/>
      <w:r w:rsidRPr="00610FB2">
        <w:rPr>
          <w:rFonts w:ascii="宋体" w:eastAsia="宋体" w:hAnsi="宋体" w:cs="宋体"/>
          <w:kern w:val="0"/>
          <w:szCs w:val="24"/>
        </w:rPr>
        <w:t>sql_</w:t>
      </w:r>
      <w:proofErr w:type="gramStart"/>
      <w:r w:rsidRPr="00610FB2">
        <w:rPr>
          <w:rFonts w:ascii="宋体" w:eastAsia="宋体" w:hAnsi="宋体" w:cs="宋体"/>
          <w:kern w:val="0"/>
          <w:szCs w:val="24"/>
        </w:rPr>
        <w:t>task.execute</w:t>
      </w:r>
      <w:proofErr w:type="gramEnd"/>
      <w:r w:rsidRPr="00610FB2">
        <w:rPr>
          <w:rFonts w:ascii="宋体" w:eastAsia="宋体" w:hAnsi="宋体" w:cs="宋体"/>
          <w:kern w:val="0"/>
          <w:szCs w:val="24"/>
        </w:rPr>
        <w:t>_sqls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(</w:t>
      </w:r>
      <w:proofErr w:type="spellStart"/>
      <w:r w:rsidRPr="00610FB2">
        <w:rPr>
          <w:rFonts w:ascii="宋体" w:eastAsia="宋体" w:hAnsi="宋体" w:cs="宋体"/>
          <w:kern w:val="0"/>
          <w:szCs w:val="24"/>
        </w:rPr>
        <w:t>sql_map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)</w:t>
      </w:r>
    </w:p>
    <w:p w14:paraId="65776EFD" w14:textId="77777777" w:rsidR="00610FB2" w:rsidRPr="00610FB2" w:rsidRDefault="00610FB2" w:rsidP="00610FB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kern w:val="0"/>
          <w:szCs w:val="24"/>
        </w:rPr>
      </w:pPr>
      <w:r w:rsidRPr="00610FB2">
        <w:rPr>
          <w:rFonts w:ascii="宋体" w:eastAsia="宋体" w:hAnsi="宋体" w:cs="宋体"/>
          <w:kern w:val="0"/>
          <w:szCs w:val="24"/>
        </w:rPr>
        <w:t>exit(</w:t>
      </w:r>
      <w:proofErr w:type="spellStart"/>
      <w:r w:rsidRPr="00610FB2">
        <w:rPr>
          <w:rFonts w:ascii="宋体" w:eastAsia="宋体" w:hAnsi="宋体" w:cs="宋体"/>
          <w:kern w:val="0"/>
          <w:szCs w:val="24"/>
        </w:rPr>
        <w:t>return_code</w:t>
      </w:r>
      <w:proofErr w:type="spellEnd"/>
      <w:r w:rsidRPr="00610FB2">
        <w:rPr>
          <w:rFonts w:ascii="宋体" w:eastAsia="宋体" w:hAnsi="宋体" w:cs="宋体"/>
          <w:kern w:val="0"/>
          <w:szCs w:val="24"/>
        </w:rPr>
        <w:t>)</w:t>
      </w:r>
    </w:p>
    <w:p w14:paraId="31E9B9FA" w14:textId="77777777" w:rsidR="00346458" w:rsidRDefault="00346458" w:rsidP="00123F25"/>
    <w:p w14:paraId="6E906C08" w14:textId="77777777" w:rsidR="008501C9" w:rsidRDefault="008501C9" w:rsidP="00123F25"/>
    <w:p w14:paraId="358D624C" w14:textId="77777777" w:rsidR="008501C9" w:rsidRDefault="008501C9" w:rsidP="00123F25"/>
    <w:p w14:paraId="0C00CCF6" w14:textId="77777777" w:rsidR="008501C9" w:rsidRDefault="008501C9" w:rsidP="00123F25"/>
    <w:p w14:paraId="15C3BA8F" w14:textId="77777777" w:rsidR="008501C9" w:rsidRDefault="008501C9" w:rsidP="00123F25"/>
    <w:p w14:paraId="10D8B47A" w14:textId="77777777" w:rsidR="008501C9" w:rsidRDefault="008501C9" w:rsidP="00123F25"/>
    <w:p w14:paraId="64906C75" w14:textId="77777777" w:rsidR="008501C9" w:rsidRDefault="008501C9" w:rsidP="00123F25">
      <w:r>
        <w:rPr>
          <w:rFonts w:hint="eastAsia"/>
        </w:rPr>
        <w:t>附：</w:t>
      </w:r>
      <w:r>
        <w:rPr>
          <w:rFonts w:hint="eastAsia"/>
        </w:rPr>
        <w:t xml:space="preserve"> </w:t>
      </w:r>
      <w:r>
        <w:rPr>
          <w:rFonts w:hint="eastAsia"/>
        </w:rPr>
        <w:t>环境镜像配置</w:t>
      </w:r>
    </w:p>
    <w:p w14:paraId="139DB0EE" w14:textId="77777777" w:rsidR="008501C9" w:rsidRDefault="008501C9" w:rsidP="008501C9">
      <w:pPr>
        <w:pStyle w:val="afb"/>
        <w:numPr>
          <w:ilvl w:val="0"/>
          <w:numId w:val="17"/>
        </w:numPr>
        <w:ind w:firstLineChars="0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第三步，配置运行环境。</w:t>
      </w:r>
    </w:p>
    <w:p w14:paraId="23994792" w14:textId="77777777" w:rsidR="008501C9" w:rsidRDefault="008501C9" w:rsidP="008501C9">
      <w:pPr>
        <w:pStyle w:val="afb"/>
        <w:ind w:firstLineChars="300" w:firstLine="630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运行脚本之前，需要选择【环境配置】，如果所选择的镜像文件与当前执行脚本的不匹配，则有可能导致执行失败。如果是执行的</w:t>
      </w:r>
      <w:r>
        <w:rPr>
          <w:rFonts w:ascii="宋体" w:hAnsi="宋体"/>
          <w:sz w:val="21"/>
          <w:szCs w:val="21"/>
        </w:rPr>
        <w:t>SQL脚本，目前默认为Hive执行引擎。</w:t>
      </w:r>
      <w:r>
        <w:rPr>
          <w:rFonts w:ascii="宋体" w:hAnsi="宋体" w:hint="eastAsia"/>
          <w:sz w:val="21"/>
          <w:szCs w:val="21"/>
        </w:rPr>
        <w:t>（用户第一次使用平台执行脚本时，需要设置环境配置，之后便保留之前应用的环境配置。用户也可以根据自己实际需求，去更换环境配置。）</w:t>
      </w:r>
    </w:p>
    <w:p w14:paraId="4A5B6CDA" w14:textId="77777777" w:rsidR="008501C9" w:rsidRDefault="008501C9" w:rsidP="008501C9">
      <w:pPr>
        <w:pStyle w:val="afb"/>
        <w:ind w:firstLineChars="0" w:firstLine="0"/>
        <w:rPr>
          <w:rFonts w:ascii="宋体" w:hAnsi="宋体"/>
          <w:sz w:val="21"/>
          <w:szCs w:val="21"/>
        </w:rPr>
      </w:pPr>
      <w:r>
        <w:rPr>
          <w:rFonts w:ascii="宋体" w:hAnsi="宋体"/>
          <w:noProof/>
          <w:sz w:val="21"/>
          <w:szCs w:val="21"/>
        </w:rPr>
        <w:lastRenderedPageBreak/>
        <w:drawing>
          <wp:inline distT="0" distB="0" distL="0" distR="0" wp14:anchorId="6F2F12DE" wp14:editId="7BF3B9B8">
            <wp:extent cx="5274310" cy="251333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C59B" w14:textId="77777777" w:rsidR="008501C9" w:rsidRDefault="008501C9" w:rsidP="008501C9">
      <w:pPr>
        <w:pStyle w:val="afb"/>
        <w:ind w:firstLineChars="0" w:firstLine="0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注：新用户需在资源平台-集群管理-资源用户中添加用户后，才能看到环境配置选项，具体操作可参考</w:t>
      </w:r>
      <w:r>
        <w:rPr>
          <w:rFonts w:ascii="宋体" w:hAnsi="宋体"/>
          <w:sz w:val="21"/>
          <w:szCs w:val="21"/>
          <w:u w:val="single"/>
        </w:rPr>
        <w:fldChar w:fldCharType="begin"/>
      </w:r>
      <w:r>
        <w:rPr>
          <w:rFonts w:ascii="宋体" w:hAnsi="宋体"/>
          <w:sz w:val="21"/>
          <w:szCs w:val="21"/>
          <w:u w:val="single"/>
        </w:rPr>
        <w:instrText xml:space="preserve"> </w:instrText>
      </w:r>
      <w:r>
        <w:rPr>
          <w:rFonts w:ascii="宋体" w:hAnsi="宋体" w:hint="eastAsia"/>
          <w:sz w:val="21"/>
          <w:szCs w:val="21"/>
          <w:u w:val="single"/>
        </w:rPr>
        <w:instrText>REF _Ref43886444 \r \h</w:instrText>
      </w:r>
      <w:r>
        <w:rPr>
          <w:rFonts w:ascii="宋体" w:hAnsi="宋体"/>
          <w:sz w:val="21"/>
          <w:szCs w:val="21"/>
          <w:u w:val="single"/>
        </w:rPr>
        <w:instrText xml:space="preserve">  \* MERGEFORMAT </w:instrText>
      </w:r>
      <w:r>
        <w:rPr>
          <w:rFonts w:ascii="宋体" w:hAnsi="宋体"/>
          <w:sz w:val="21"/>
          <w:szCs w:val="21"/>
          <w:u w:val="single"/>
        </w:rPr>
      </w:r>
      <w:r>
        <w:rPr>
          <w:rFonts w:ascii="宋体" w:hAnsi="宋体"/>
          <w:sz w:val="21"/>
          <w:szCs w:val="21"/>
          <w:u w:val="single"/>
        </w:rPr>
        <w:fldChar w:fldCharType="separate"/>
      </w:r>
      <w:r>
        <w:rPr>
          <w:rFonts w:ascii="宋体" w:hAnsi="宋体"/>
          <w:sz w:val="21"/>
          <w:szCs w:val="21"/>
          <w:u w:val="single"/>
        </w:rPr>
        <w:t>3.8.2</w:t>
      </w:r>
      <w:r>
        <w:rPr>
          <w:rFonts w:ascii="宋体" w:hAnsi="宋体"/>
          <w:sz w:val="21"/>
          <w:szCs w:val="21"/>
          <w:u w:val="single"/>
        </w:rPr>
        <w:fldChar w:fldCharType="end"/>
      </w:r>
      <w:r>
        <w:rPr>
          <w:rFonts w:ascii="宋体" w:hAnsi="宋体"/>
          <w:sz w:val="21"/>
          <w:szCs w:val="21"/>
          <w:u w:val="single"/>
        </w:rPr>
        <w:fldChar w:fldCharType="begin"/>
      </w:r>
      <w:r>
        <w:rPr>
          <w:rFonts w:ascii="宋体" w:hAnsi="宋体"/>
          <w:sz w:val="21"/>
          <w:szCs w:val="21"/>
          <w:u w:val="single"/>
        </w:rPr>
        <w:instrText xml:space="preserve"> REF _Ref43886447 \h  \* MERGEFORMAT </w:instrText>
      </w:r>
      <w:r>
        <w:rPr>
          <w:rFonts w:ascii="宋体" w:hAnsi="宋体"/>
          <w:sz w:val="21"/>
          <w:szCs w:val="21"/>
          <w:u w:val="single"/>
        </w:rPr>
      </w:r>
      <w:r>
        <w:rPr>
          <w:rFonts w:ascii="宋体" w:hAnsi="宋体"/>
          <w:sz w:val="21"/>
          <w:szCs w:val="21"/>
          <w:u w:val="single"/>
        </w:rPr>
        <w:fldChar w:fldCharType="separate"/>
      </w:r>
      <w:r w:rsidRPr="00B91966">
        <w:rPr>
          <w:rFonts w:ascii="宋体" w:hAnsi="宋体" w:hint="eastAsia"/>
          <w:sz w:val="21"/>
          <w:szCs w:val="21"/>
          <w:u w:val="single"/>
        </w:rPr>
        <w:t>资源用户管理</w:t>
      </w:r>
      <w:r>
        <w:rPr>
          <w:rFonts w:ascii="宋体" w:hAnsi="宋体"/>
          <w:sz w:val="21"/>
          <w:szCs w:val="21"/>
          <w:u w:val="single"/>
        </w:rPr>
        <w:fldChar w:fldCharType="end"/>
      </w:r>
      <w:r>
        <w:rPr>
          <w:rFonts w:ascii="宋体" w:hAnsi="宋体" w:hint="eastAsia"/>
          <w:sz w:val="21"/>
          <w:szCs w:val="21"/>
        </w:rPr>
        <w:t>。</w:t>
      </w:r>
    </w:p>
    <w:p w14:paraId="3188A00E" w14:textId="77777777" w:rsidR="008501C9" w:rsidRDefault="008501C9" w:rsidP="008501C9">
      <w:pPr>
        <w:ind w:firstLineChars="200" w:firstLine="480"/>
      </w:pPr>
      <w:r>
        <w:rPr>
          <w:rFonts w:hint="eastAsia"/>
        </w:rPr>
        <w:t>目前提供以下</w:t>
      </w:r>
      <w:r>
        <w:rPr>
          <w:rFonts w:hint="eastAsia"/>
        </w:rPr>
        <w:t>4</w:t>
      </w:r>
      <w:r>
        <w:rPr>
          <w:rFonts w:hint="eastAsia"/>
        </w:rPr>
        <w:t>个环境的基础镜像：</w:t>
      </w:r>
      <w:r>
        <w:rPr>
          <w:rFonts w:hint="eastAsia"/>
          <w:color w:val="FF0000"/>
        </w:rPr>
        <w:t>（暂不支持</w:t>
      </w:r>
      <w:r>
        <w:rPr>
          <w:rFonts w:hint="eastAsia"/>
          <w:color w:val="FF0000"/>
        </w:rPr>
        <w:t>R</w:t>
      </w:r>
      <w:r>
        <w:rPr>
          <w:rFonts w:hint="eastAsia"/>
          <w:color w:val="FF0000"/>
        </w:rPr>
        <w:t>）</w:t>
      </w:r>
    </w:p>
    <w:tbl>
      <w:tblPr>
        <w:tblStyle w:val="ae"/>
        <w:tblW w:w="8296" w:type="dxa"/>
        <w:tblLayout w:type="fixed"/>
        <w:tblLook w:val="04A0" w:firstRow="1" w:lastRow="0" w:firstColumn="1" w:lastColumn="0" w:noHBand="0" w:noVBand="1"/>
      </w:tblPr>
      <w:tblGrid>
        <w:gridCol w:w="940"/>
        <w:gridCol w:w="1607"/>
        <w:gridCol w:w="1984"/>
        <w:gridCol w:w="1840"/>
        <w:gridCol w:w="1925"/>
      </w:tblGrid>
      <w:tr w:rsidR="008501C9" w14:paraId="6B94FE73" w14:textId="77777777" w:rsidTr="00E95084">
        <w:tc>
          <w:tcPr>
            <w:tcW w:w="940" w:type="dxa"/>
          </w:tcPr>
          <w:p w14:paraId="6170FD45" w14:textId="77777777" w:rsidR="008501C9" w:rsidRDefault="008501C9" w:rsidP="00E95084">
            <w:p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 w:hint="eastAsia"/>
                <w:sz w:val="18"/>
              </w:rPr>
              <w:t>名称</w:t>
            </w:r>
          </w:p>
        </w:tc>
        <w:tc>
          <w:tcPr>
            <w:tcW w:w="1607" w:type="dxa"/>
          </w:tcPr>
          <w:p w14:paraId="46B12525" w14:textId="77777777" w:rsidR="008501C9" w:rsidRDefault="008501C9" w:rsidP="00E95084">
            <w:p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Py2.7</w:t>
            </w:r>
          </w:p>
        </w:tc>
        <w:tc>
          <w:tcPr>
            <w:tcW w:w="1984" w:type="dxa"/>
          </w:tcPr>
          <w:p w14:paraId="14EAD78F" w14:textId="77777777" w:rsidR="008501C9" w:rsidRDefault="008501C9" w:rsidP="00E95084">
            <w:p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I</w:t>
            </w:r>
            <w:r>
              <w:rPr>
                <w:rFonts w:ascii="微软雅黑" w:hAnsi="微软雅黑" w:hint="eastAsia"/>
                <w:sz w:val="18"/>
              </w:rPr>
              <w:t>d</w:t>
            </w:r>
            <w:r>
              <w:rPr>
                <w:rFonts w:ascii="微软雅黑" w:hAnsi="微软雅黑"/>
                <w:sz w:val="18"/>
              </w:rPr>
              <w:t>e</w:t>
            </w:r>
          </w:p>
        </w:tc>
        <w:tc>
          <w:tcPr>
            <w:tcW w:w="1840" w:type="dxa"/>
          </w:tcPr>
          <w:p w14:paraId="105C37A2" w14:textId="77777777" w:rsidR="008501C9" w:rsidRDefault="008501C9" w:rsidP="00E95084">
            <w:p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Spark-yarn-client</w:t>
            </w:r>
          </w:p>
        </w:tc>
        <w:tc>
          <w:tcPr>
            <w:tcW w:w="1925" w:type="dxa"/>
          </w:tcPr>
          <w:p w14:paraId="3CCEFB8C" w14:textId="77777777" w:rsidR="008501C9" w:rsidRDefault="008501C9" w:rsidP="00E95084">
            <w:p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Spark-yarn-cluster</w:t>
            </w:r>
          </w:p>
        </w:tc>
      </w:tr>
      <w:tr w:rsidR="008501C9" w14:paraId="5FF776B8" w14:textId="77777777" w:rsidTr="00E95084">
        <w:tc>
          <w:tcPr>
            <w:tcW w:w="940" w:type="dxa"/>
          </w:tcPr>
          <w:p w14:paraId="4DF284C0" w14:textId="77777777" w:rsidR="008501C9" w:rsidRDefault="008501C9" w:rsidP="00E95084">
            <w:pPr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 w:hint="eastAsia"/>
                <w:sz w:val="18"/>
              </w:rPr>
              <w:t>支持组件</w:t>
            </w:r>
          </w:p>
        </w:tc>
        <w:tc>
          <w:tcPr>
            <w:tcW w:w="1607" w:type="dxa"/>
          </w:tcPr>
          <w:p w14:paraId="6BDBA711" w14:textId="77777777" w:rsidR="008501C9" w:rsidRDefault="008501C9" w:rsidP="008501C9">
            <w:pPr>
              <w:numPr>
                <w:ilvl w:val="0"/>
                <w:numId w:val="9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C</w:t>
            </w:r>
            <w:r>
              <w:rPr>
                <w:rFonts w:ascii="微软雅黑" w:hAnsi="微软雅黑" w:hint="eastAsia"/>
                <w:sz w:val="18"/>
              </w:rPr>
              <w:t>entos</w:t>
            </w:r>
            <w:r>
              <w:rPr>
                <w:rFonts w:ascii="微软雅黑" w:hAnsi="微软雅黑"/>
                <w:sz w:val="18"/>
              </w:rPr>
              <w:t>7</w:t>
            </w:r>
          </w:p>
          <w:p w14:paraId="64A537E7" w14:textId="77777777" w:rsidR="008501C9" w:rsidRDefault="008501C9" w:rsidP="008501C9">
            <w:pPr>
              <w:numPr>
                <w:ilvl w:val="0"/>
                <w:numId w:val="9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Python2.7</w:t>
            </w:r>
          </w:p>
          <w:p w14:paraId="315E7528" w14:textId="77777777" w:rsidR="008501C9" w:rsidRDefault="008501C9" w:rsidP="008501C9">
            <w:pPr>
              <w:numPr>
                <w:ilvl w:val="0"/>
                <w:numId w:val="9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Hdp2.7.6</w:t>
            </w:r>
          </w:p>
          <w:p w14:paraId="0FC14A03" w14:textId="77777777" w:rsidR="008501C9" w:rsidRDefault="008501C9" w:rsidP="008501C9">
            <w:pPr>
              <w:numPr>
                <w:ilvl w:val="0"/>
                <w:numId w:val="9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Hive2.3.3</w:t>
            </w:r>
          </w:p>
          <w:p w14:paraId="05411DB3" w14:textId="77777777" w:rsidR="008501C9" w:rsidRDefault="008501C9" w:rsidP="008501C9">
            <w:pPr>
              <w:numPr>
                <w:ilvl w:val="0"/>
                <w:numId w:val="9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Hs2</w:t>
            </w:r>
          </w:p>
          <w:p w14:paraId="2E1D0FE1" w14:textId="77777777" w:rsidR="008501C9" w:rsidRDefault="008501C9" w:rsidP="008501C9">
            <w:pPr>
              <w:numPr>
                <w:ilvl w:val="0"/>
                <w:numId w:val="9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Spark2.3.1</w:t>
            </w:r>
          </w:p>
        </w:tc>
        <w:tc>
          <w:tcPr>
            <w:tcW w:w="1984" w:type="dxa"/>
          </w:tcPr>
          <w:p w14:paraId="2BF6F8E4" w14:textId="77777777" w:rsidR="008501C9" w:rsidRDefault="008501C9" w:rsidP="008501C9">
            <w:pPr>
              <w:numPr>
                <w:ilvl w:val="0"/>
                <w:numId w:val="11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Hive</w:t>
            </w:r>
          </w:p>
          <w:p w14:paraId="3CB7079D" w14:textId="77777777" w:rsidR="008501C9" w:rsidRDefault="008501C9" w:rsidP="008501C9">
            <w:pPr>
              <w:numPr>
                <w:ilvl w:val="0"/>
                <w:numId w:val="11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proofErr w:type="spellStart"/>
            <w:r>
              <w:rPr>
                <w:rFonts w:ascii="微软雅黑" w:hAnsi="微软雅黑"/>
                <w:sz w:val="18"/>
              </w:rPr>
              <w:t>hadoop</w:t>
            </w:r>
            <w:proofErr w:type="spellEnd"/>
          </w:p>
          <w:p w14:paraId="54ABE222" w14:textId="77777777" w:rsidR="008501C9" w:rsidRDefault="008501C9" w:rsidP="008501C9">
            <w:pPr>
              <w:numPr>
                <w:ilvl w:val="0"/>
                <w:numId w:val="11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shell</w:t>
            </w:r>
          </w:p>
          <w:p w14:paraId="610F12DC" w14:textId="77777777" w:rsidR="008501C9" w:rsidRDefault="008501C9" w:rsidP="008501C9">
            <w:pPr>
              <w:numPr>
                <w:ilvl w:val="0"/>
                <w:numId w:val="11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spark</w:t>
            </w:r>
          </w:p>
          <w:p w14:paraId="1A5359F7" w14:textId="77777777" w:rsidR="008501C9" w:rsidRDefault="008501C9" w:rsidP="008501C9">
            <w:pPr>
              <w:numPr>
                <w:ilvl w:val="0"/>
                <w:numId w:val="11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 xml:space="preserve">python v2.7.13 </w:t>
            </w:r>
          </w:p>
        </w:tc>
        <w:tc>
          <w:tcPr>
            <w:tcW w:w="1840" w:type="dxa"/>
          </w:tcPr>
          <w:p w14:paraId="0AAF1C9E" w14:textId="77777777" w:rsidR="008501C9" w:rsidRDefault="008501C9" w:rsidP="008501C9">
            <w:pPr>
              <w:numPr>
                <w:ilvl w:val="0"/>
                <w:numId w:val="12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Hive</w:t>
            </w:r>
          </w:p>
          <w:p w14:paraId="7AE9A29A" w14:textId="77777777" w:rsidR="008501C9" w:rsidRDefault="008501C9" w:rsidP="008501C9">
            <w:pPr>
              <w:numPr>
                <w:ilvl w:val="0"/>
                <w:numId w:val="12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proofErr w:type="spellStart"/>
            <w:r>
              <w:rPr>
                <w:rFonts w:ascii="微软雅黑" w:hAnsi="微软雅黑"/>
                <w:sz w:val="18"/>
              </w:rPr>
              <w:t>hadoop</w:t>
            </w:r>
            <w:proofErr w:type="spellEnd"/>
          </w:p>
          <w:p w14:paraId="700FD98A" w14:textId="77777777" w:rsidR="008501C9" w:rsidRDefault="008501C9" w:rsidP="008501C9">
            <w:pPr>
              <w:numPr>
                <w:ilvl w:val="0"/>
                <w:numId w:val="12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shell</w:t>
            </w:r>
          </w:p>
          <w:p w14:paraId="2B197D0B" w14:textId="77777777" w:rsidR="008501C9" w:rsidRDefault="008501C9" w:rsidP="008501C9">
            <w:pPr>
              <w:numPr>
                <w:ilvl w:val="0"/>
                <w:numId w:val="12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(python v2.7.13)spark-client</w:t>
            </w:r>
          </w:p>
        </w:tc>
        <w:tc>
          <w:tcPr>
            <w:tcW w:w="1925" w:type="dxa"/>
          </w:tcPr>
          <w:p w14:paraId="0BDED6DB" w14:textId="77777777" w:rsidR="008501C9" w:rsidRDefault="008501C9" w:rsidP="008501C9">
            <w:pPr>
              <w:numPr>
                <w:ilvl w:val="0"/>
                <w:numId w:val="13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Hive</w:t>
            </w:r>
          </w:p>
          <w:p w14:paraId="7EE54A73" w14:textId="77777777" w:rsidR="008501C9" w:rsidRDefault="008501C9" w:rsidP="008501C9">
            <w:pPr>
              <w:numPr>
                <w:ilvl w:val="0"/>
                <w:numId w:val="13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proofErr w:type="spellStart"/>
            <w:r>
              <w:rPr>
                <w:rFonts w:ascii="微软雅黑" w:hAnsi="微软雅黑"/>
                <w:sz w:val="18"/>
              </w:rPr>
              <w:t>hadoop</w:t>
            </w:r>
            <w:proofErr w:type="spellEnd"/>
          </w:p>
          <w:p w14:paraId="3D661523" w14:textId="77777777" w:rsidR="008501C9" w:rsidRDefault="008501C9" w:rsidP="008501C9">
            <w:pPr>
              <w:numPr>
                <w:ilvl w:val="0"/>
                <w:numId w:val="13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shell</w:t>
            </w:r>
          </w:p>
          <w:p w14:paraId="1045C732" w14:textId="77777777" w:rsidR="008501C9" w:rsidRDefault="008501C9" w:rsidP="008501C9">
            <w:pPr>
              <w:numPr>
                <w:ilvl w:val="0"/>
                <w:numId w:val="13"/>
              </w:numPr>
              <w:tabs>
                <w:tab w:val="left" w:pos="360"/>
              </w:tabs>
              <w:rPr>
                <w:rFonts w:ascii="微软雅黑" w:hAnsi="微软雅黑"/>
                <w:sz w:val="18"/>
              </w:rPr>
            </w:pPr>
            <w:r>
              <w:rPr>
                <w:rFonts w:ascii="微软雅黑" w:hAnsi="微软雅黑"/>
                <w:sz w:val="18"/>
              </w:rPr>
              <w:t>(python v2.7.13)spark-cluster</w:t>
            </w:r>
          </w:p>
        </w:tc>
      </w:tr>
    </w:tbl>
    <w:p w14:paraId="33925B78" w14:textId="77777777" w:rsidR="008501C9" w:rsidRPr="00610FB2" w:rsidRDefault="008501C9" w:rsidP="00123F25">
      <w:r>
        <w:rPr>
          <w:rFonts w:ascii="宋体" w:hAnsi="宋体" w:hint="eastAsia"/>
          <w:sz w:val="21"/>
          <w:szCs w:val="21"/>
        </w:rPr>
        <w:t>（</w:t>
      </w:r>
      <w:r>
        <w:rPr>
          <w:rFonts w:ascii="宋体" w:hAnsi="宋体" w:hint="eastAsia"/>
          <w:sz w:val="21"/>
          <w:szCs w:val="21"/>
        </w:rPr>
        <w:t>4</w:t>
      </w:r>
      <w:r>
        <w:rPr>
          <w:rFonts w:ascii="宋体" w:hAnsi="宋体" w:hint="eastAsia"/>
          <w:sz w:val="21"/>
          <w:szCs w:val="21"/>
        </w:rPr>
        <w:t>）第四步，调试运行。点击【执行】，脚本任务运行脚本可以在下方日志结果区查看。</w:t>
      </w:r>
    </w:p>
    <w:sectPr w:rsidR="008501C9" w:rsidRPr="00610FB2" w:rsidSect="00443DFB">
      <w:pgSz w:w="11906" w:h="16838"/>
      <w:pgMar w:top="1440" w:right="1080" w:bottom="1440" w:left="1080" w:header="851" w:footer="709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CBB696" w14:textId="77777777" w:rsidR="00941E79" w:rsidRDefault="00941E79" w:rsidP="00443DFB">
      <w:r>
        <w:separator/>
      </w:r>
    </w:p>
  </w:endnote>
  <w:endnote w:type="continuationSeparator" w:id="0">
    <w:p w14:paraId="10F9981C" w14:textId="77777777" w:rsidR="00941E79" w:rsidRDefault="00941E79" w:rsidP="00443D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AEABDB" w14:textId="77777777" w:rsidR="00DB0FCF" w:rsidRDefault="00DB0FC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7F0ECA" w14:textId="77777777" w:rsidR="00DB0FCF" w:rsidRPr="00053F51" w:rsidRDefault="00DB0FCF" w:rsidP="00053F51">
    <w:pPr>
      <w:pStyle w:val="a5"/>
      <w:spacing w:before="240" w:after="120"/>
      <w:jc w:val="center"/>
      <w:rPr>
        <w:kern w:val="0"/>
      </w:rPr>
    </w:pPr>
    <w:r>
      <w:rPr>
        <w:rFonts w:hint="eastAsia"/>
        <w:kern w:val="0"/>
      </w:rPr>
      <w:t>本文档仅限京东数科和被呈送方内部使用，未经许可，请勿扩散到第三方。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7ACEDA" w14:textId="77777777" w:rsidR="00DB0FCF" w:rsidRDefault="00DB0FCF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DBC01A" w14:textId="73A447DE" w:rsidR="00DB0FCF" w:rsidRPr="0092780D" w:rsidRDefault="00DB0FCF" w:rsidP="008B3AE5">
    <w:pPr>
      <w:pStyle w:val="a5"/>
      <w:pBdr>
        <w:top w:val="single" w:sz="4" w:space="5" w:color="auto"/>
      </w:pBdr>
      <w:tabs>
        <w:tab w:val="clear" w:pos="4153"/>
        <w:tab w:val="clear" w:pos="8306"/>
        <w:tab w:val="right" w:pos="9719"/>
      </w:tabs>
      <w:jc w:val="center"/>
      <w:rPr>
        <w:color w:val="808080" w:themeColor="background1" w:themeShade="80"/>
      </w:rPr>
    </w:pPr>
    <w:r>
      <w:rPr>
        <w:rFonts w:hint="eastAsia"/>
        <w:kern w:val="0"/>
      </w:rPr>
      <w:t>本文档仅限京东数科和被呈送方内部使用，未经许可，请勿扩散到第三方。</w:t>
    </w:r>
    <w:r w:rsidRPr="00443DFB">
      <w:rPr>
        <w:rFonts w:hint="eastAsia"/>
        <w:color w:val="808080" w:themeColor="background1" w:themeShade="80"/>
      </w:rPr>
      <w:tab/>
    </w:r>
    <w:r w:rsidRPr="00443DFB">
      <w:rPr>
        <w:rFonts w:hint="eastAsia"/>
        <w:color w:val="808080" w:themeColor="background1" w:themeShade="80"/>
      </w:rPr>
      <w:t>第</w:t>
    </w:r>
    <w:r w:rsidRPr="00443DFB">
      <w:rPr>
        <w:color w:val="808080" w:themeColor="background1" w:themeShade="80"/>
        <w:lang w:val="zh-CN"/>
      </w:rPr>
      <w:t xml:space="preserve"> </w:t>
    </w:r>
    <w:r w:rsidRPr="00443DFB">
      <w:rPr>
        <w:b/>
        <w:color w:val="808080" w:themeColor="background1" w:themeShade="80"/>
      </w:rPr>
      <w:fldChar w:fldCharType="begin"/>
    </w:r>
    <w:r w:rsidRPr="00443DFB">
      <w:rPr>
        <w:b/>
        <w:color w:val="808080" w:themeColor="background1" w:themeShade="80"/>
      </w:rPr>
      <w:instrText>PAGE  \* Arabic  \* MERGEFORMAT</w:instrText>
    </w:r>
    <w:r w:rsidRPr="00443DFB">
      <w:rPr>
        <w:b/>
        <w:color w:val="808080" w:themeColor="background1" w:themeShade="80"/>
      </w:rPr>
      <w:fldChar w:fldCharType="separate"/>
    </w:r>
    <w:r w:rsidRPr="00590F1F">
      <w:rPr>
        <w:b/>
        <w:noProof/>
        <w:color w:val="808080" w:themeColor="background1" w:themeShade="80"/>
        <w:lang w:val="zh-CN"/>
      </w:rPr>
      <w:t>7</w:t>
    </w:r>
    <w:r w:rsidRPr="00443DFB">
      <w:rPr>
        <w:b/>
        <w:color w:val="808080" w:themeColor="background1" w:themeShade="80"/>
      </w:rPr>
      <w:fldChar w:fldCharType="end"/>
    </w:r>
    <w:r w:rsidRPr="00443DFB">
      <w:rPr>
        <w:color w:val="808080" w:themeColor="background1" w:themeShade="80"/>
        <w:lang w:val="zh-CN"/>
      </w:rPr>
      <w:t xml:space="preserve"> </w:t>
    </w:r>
    <w:r w:rsidRPr="00443DFB">
      <w:rPr>
        <w:rFonts w:hint="eastAsia"/>
        <w:color w:val="808080" w:themeColor="background1" w:themeShade="80"/>
        <w:lang w:val="zh-CN"/>
      </w:rPr>
      <w:t>页</w:t>
    </w:r>
    <w:r w:rsidRPr="00443DFB">
      <w:rPr>
        <w:rFonts w:hint="eastAsia"/>
        <w:color w:val="808080" w:themeColor="background1" w:themeShade="80"/>
        <w:lang w:val="zh-CN"/>
      </w:rPr>
      <w:t xml:space="preserve"> </w:t>
    </w:r>
    <w:r w:rsidRPr="00443DFB">
      <w:rPr>
        <w:color w:val="808080" w:themeColor="background1" w:themeShade="80"/>
        <w:lang w:val="zh-CN"/>
      </w:rPr>
      <w:t>/</w:t>
    </w:r>
    <w:r w:rsidRPr="00443DFB">
      <w:rPr>
        <w:rFonts w:hint="eastAsia"/>
        <w:color w:val="808080" w:themeColor="background1" w:themeShade="80"/>
        <w:lang w:val="zh-CN"/>
      </w:rPr>
      <w:t xml:space="preserve"> </w:t>
    </w:r>
    <w:r w:rsidRPr="00443DFB">
      <w:rPr>
        <w:rFonts w:hint="eastAsia"/>
        <w:color w:val="808080" w:themeColor="background1" w:themeShade="80"/>
        <w:lang w:val="zh-CN"/>
      </w:rPr>
      <w:t>共</w:t>
    </w:r>
    <w:r w:rsidRPr="00443DFB">
      <w:rPr>
        <w:color w:val="808080" w:themeColor="background1" w:themeShade="80"/>
        <w:lang w:val="zh-CN"/>
      </w:rPr>
      <w:t xml:space="preserve"> </w:t>
    </w:r>
    <w:r w:rsidRPr="00443DFB">
      <w:rPr>
        <w:b/>
        <w:color w:val="808080" w:themeColor="background1" w:themeShade="80"/>
      </w:rPr>
      <w:fldChar w:fldCharType="begin"/>
    </w:r>
    <w:r w:rsidRPr="00443DFB">
      <w:rPr>
        <w:b/>
        <w:color w:val="808080" w:themeColor="background1" w:themeShade="80"/>
      </w:rPr>
      <w:instrText>NUMPAGES  \* Arabic  \* MERGEFORMAT</w:instrText>
    </w:r>
    <w:r w:rsidRPr="00443DFB">
      <w:rPr>
        <w:b/>
        <w:color w:val="808080" w:themeColor="background1" w:themeShade="80"/>
      </w:rPr>
      <w:fldChar w:fldCharType="separate"/>
    </w:r>
    <w:r w:rsidRPr="00590F1F">
      <w:rPr>
        <w:b/>
        <w:noProof/>
        <w:color w:val="808080" w:themeColor="background1" w:themeShade="80"/>
        <w:lang w:val="zh-CN"/>
      </w:rPr>
      <w:t>35</w:t>
    </w:r>
    <w:r w:rsidRPr="00443DFB">
      <w:rPr>
        <w:b/>
        <w:color w:val="808080" w:themeColor="background1" w:themeShade="80"/>
      </w:rPr>
      <w:fldChar w:fldCharType="end"/>
    </w:r>
    <w:r w:rsidRPr="00443DFB">
      <w:rPr>
        <w:rFonts w:hint="eastAsia"/>
        <w:color w:val="808080" w:themeColor="background1" w:themeShade="80"/>
      </w:rPr>
      <w:t xml:space="preserve"> </w:t>
    </w:r>
    <w:r w:rsidRPr="00443DFB">
      <w:rPr>
        <w:rFonts w:hint="eastAsia"/>
        <w:color w:val="808080" w:themeColor="background1" w:themeShade="80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26AD1A" w14:textId="77777777" w:rsidR="00941E79" w:rsidRDefault="00941E79" w:rsidP="00443DFB">
      <w:r>
        <w:separator/>
      </w:r>
    </w:p>
  </w:footnote>
  <w:footnote w:type="continuationSeparator" w:id="0">
    <w:p w14:paraId="442650EB" w14:textId="77777777" w:rsidR="00941E79" w:rsidRDefault="00941E79" w:rsidP="00443D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B34821" w14:textId="7BA1BB36" w:rsidR="00DB0FCF" w:rsidRDefault="00941E79">
    <w:pPr>
      <w:pStyle w:val="a3"/>
    </w:pPr>
    <w:r>
      <w:rPr>
        <w:noProof/>
      </w:rPr>
      <w:pict w14:anchorId="3F46B8C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7281549" o:spid="_x0000_s2054" type="#_x0000_t75" alt="" style="position:absolute;left:0;text-align:left;margin-left:0;margin-top:0;width:487.25pt;height:110.8pt;z-index:-25165414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JDD邮件签名图片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AB5B0C" w14:textId="108700D5" w:rsidR="00DB0FCF" w:rsidRPr="00053F51" w:rsidRDefault="00941E79" w:rsidP="008B3AE5">
    <w:pPr>
      <w:pStyle w:val="a3"/>
      <w:pBdr>
        <w:bottom w:val="single" w:sz="4" w:space="1" w:color="auto"/>
      </w:pBdr>
      <w:jc w:val="left"/>
      <w:rPr>
        <w:sz w:val="21"/>
        <w:szCs w:val="21"/>
      </w:rPr>
    </w:pPr>
    <w:r>
      <w:rPr>
        <w:noProof/>
      </w:rPr>
      <w:pict w14:anchorId="013A91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7281550" o:spid="_x0000_s2053" type="#_x0000_t75" alt="" style="position:absolute;margin-left:0;margin-top:0;width:487.25pt;height:110.8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JDD邮件签名图片" gain="19661f" blacklevel="22938f"/>
          <w10:wrap anchorx="margin" anchory="margin"/>
        </v:shape>
      </w:pict>
    </w:r>
    <w:r w:rsidR="00DB0FCF" w:rsidRPr="00EB29B5">
      <w:rPr>
        <w:noProof/>
      </w:rPr>
      <w:drawing>
        <wp:anchor distT="0" distB="0" distL="114300" distR="114300" simplePos="0" relativeHeight="251658240" behindDoc="1" locked="0" layoutInCell="1" allowOverlap="1" wp14:anchorId="409FD4A9" wp14:editId="4EAE1B5B">
          <wp:simplePos x="0" y="0"/>
          <wp:positionH relativeFrom="column">
            <wp:posOffset>4886960</wp:posOffset>
          </wp:positionH>
          <wp:positionV relativeFrom="paragraph">
            <wp:posOffset>5080</wp:posOffset>
          </wp:positionV>
          <wp:extent cx="1285875" cy="210820"/>
          <wp:effectExtent l="0" t="0" r="0" b="5080"/>
          <wp:wrapNone/>
          <wp:docPr id="58" name="图片 5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3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5875" cy="210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B0FCF" w:rsidRPr="00053F51">
      <w:rPr>
        <w:rFonts w:hint="eastAsia"/>
        <w:sz w:val="21"/>
        <w:szCs w:val="21"/>
      </w:rPr>
      <w:t>招东直销银行</w:t>
    </w:r>
    <w:r w:rsidR="00DB0FCF">
      <w:rPr>
        <w:rFonts w:hint="eastAsia"/>
        <w:sz w:val="21"/>
        <w:szCs w:val="21"/>
      </w:rPr>
      <w:t xml:space="preserve"> </w:t>
    </w:r>
    <w:r w:rsidR="00DB0FCF">
      <w:rPr>
        <w:sz w:val="21"/>
        <w:szCs w:val="21"/>
      </w:rPr>
      <w:t xml:space="preserve">                          </w:t>
    </w:r>
    <w:r w:rsidR="00DB0FCF">
      <w:rPr>
        <w:rFonts w:hint="eastAsia"/>
        <w:sz w:val="21"/>
        <w:szCs w:val="21"/>
      </w:rPr>
      <w:t>用户使用手册</w:t>
    </w:r>
    <w:r w:rsidR="00DB0FCF">
      <w:rPr>
        <w:rFonts w:hint="eastAsia"/>
        <w:sz w:val="21"/>
        <w:szCs w:val="21"/>
      </w:rPr>
      <w:t xml:space="preserve"> </w:t>
    </w:r>
    <w:r w:rsidR="00DB0FCF">
      <w:rPr>
        <w:sz w:val="21"/>
        <w:szCs w:val="21"/>
      </w:rPr>
      <w:t xml:space="preserve">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69DD5C" w14:textId="245E2E4E" w:rsidR="00DB0FCF" w:rsidRDefault="00941E79">
    <w:pPr>
      <w:pStyle w:val="a3"/>
    </w:pPr>
    <w:r>
      <w:rPr>
        <w:noProof/>
      </w:rPr>
      <w:pict w14:anchorId="76CE44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7281548" o:spid="_x0000_s2052" type="#_x0000_t75" alt="" style="position:absolute;left:0;text-align:left;margin-left:0;margin-top:0;width:487.25pt;height:110.8pt;z-index:-25165516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JDD邮件签名图片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6EEAF" w14:textId="445F951A" w:rsidR="00DB0FCF" w:rsidRDefault="00941E79">
    <w:pPr>
      <w:pStyle w:val="a3"/>
    </w:pPr>
    <w:r>
      <w:rPr>
        <w:noProof/>
      </w:rPr>
      <w:pict w14:anchorId="1C3F13F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7281552" o:spid="_x0000_s2051" type="#_x0000_t75" alt="" style="position:absolute;left:0;text-align:left;margin-left:0;margin-top:0;width:487.25pt;height:110.8pt;z-index:-25165107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JDD邮件签名图片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3CDAB9" w14:textId="58493A0B" w:rsidR="00DB0FCF" w:rsidRPr="008B3AE5" w:rsidRDefault="00941E79" w:rsidP="008B3AE5">
    <w:pPr>
      <w:pStyle w:val="a3"/>
      <w:pBdr>
        <w:bottom w:val="single" w:sz="4" w:space="1" w:color="auto"/>
      </w:pBdr>
      <w:jc w:val="left"/>
      <w:rPr>
        <w:sz w:val="21"/>
        <w:szCs w:val="21"/>
      </w:rPr>
    </w:pPr>
    <w:r>
      <w:rPr>
        <w:noProof/>
      </w:rPr>
      <w:pict w14:anchorId="21E27FA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7281553" o:spid="_x0000_s2050" type="#_x0000_t75" alt="" style="position:absolute;margin-left:0;margin-top:0;width:487.25pt;height:110.8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JDD邮件签名图片" gain="19661f" blacklevel="22938f"/>
          <w10:wrap anchorx="margin" anchory="margin"/>
        </v:shape>
      </w:pict>
    </w:r>
    <w:r w:rsidR="00DB0FCF" w:rsidRPr="00EB29B5">
      <w:rPr>
        <w:noProof/>
      </w:rPr>
      <w:drawing>
        <wp:anchor distT="0" distB="0" distL="114300" distR="114300" simplePos="0" relativeHeight="251660288" behindDoc="1" locked="0" layoutInCell="1" allowOverlap="1" wp14:anchorId="085C423C" wp14:editId="5665B8E9">
          <wp:simplePos x="0" y="0"/>
          <wp:positionH relativeFrom="column">
            <wp:posOffset>4886960</wp:posOffset>
          </wp:positionH>
          <wp:positionV relativeFrom="paragraph">
            <wp:posOffset>5080</wp:posOffset>
          </wp:positionV>
          <wp:extent cx="1285875" cy="210820"/>
          <wp:effectExtent l="0" t="0" r="0" b="5080"/>
          <wp:wrapNone/>
          <wp:docPr id="45" name="图片 4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3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5875" cy="210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B0FCF" w:rsidRPr="00053F51">
      <w:rPr>
        <w:rFonts w:hint="eastAsia"/>
        <w:sz w:val="21"/>
        <w:szCs w:val="21"/>
      </w:rPr>
      <w:t>招东直销银行</w:t>
    </w:r>
    <w:r w:rsidR="00DB0FCF">
      <w:rPr>
        <w:rFonts w:hint="eastAsia"/>
        <w:sz w:val="21"/>
        <w:szCs w:val="21"/>
      </w:rPr>
      <w:t xml:space="preserve"> </w:t>
    </w:r>
    <w:r w:rsidR="00DB0FCF">
      <w:rPr>
        <w:sz w:val="21"/>
        <w:szCs w:val="21"/>
      </w:rPr>
      <w:t xml:space="preserve">                          </w:t>
    </w:r>
    <w:r w:rsidR="00DB0FCF">
      <w:rPr>
        <w:rFonts w:hint="eastAsia"/>
        <w:sz w:val="21"/>
        <w:szCs w:val="21"/>
      </w:rPr>
      <w:t>用户使用手册</w:t>
    </w:r>
    <w:r w:rsidR="00DB0FCF">
      <w:rPr>
        <w:rFonts w:hint="eastAsia"/>
        <w:sz w:val="21"/>
        <w:szCs w:val="21"/>
      </w:rPr>
      <w:t xml:space="preserve"> </w:t>
    </w:r>
    <w:r w:rsidR="00DB0FCF">
      <w:rPr>
        <w:sz w:val="21"/>
        <w:szCs w:val="21"/>
      </w:rPr>
      <w:t xml:space="preserve">            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4F8F26" w14:textId="50338B28" w:rsidR="00DB0FCF" w:rsidRDefault="00941E79">
    <w:pPr>
      <w:pStyle w:val="a3"/>
    </w:pPr>
    <w:r>
      <w:rPr>
        <w:noProof/>
      </w:rPr>
      <w:pict w14:anchorId="28DAB27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7281551" o:spid="_x0000_s2049" type="#_x0000_t75" alt="" style="position:absolute;left:0;text-align:left;margin-left:0;margin-top:0;width:487.25pt;height:110.8pt;z-index:-25165209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JDD邮件签名图片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147C0"/>
    <w:multiLevelType w:val="hybridMultilevel"/>
    <w:tmpl w:val="E8269AB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41000DD2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AF40E01E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AB683EC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8B0E0A0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276CD22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AFB2D4D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CB452E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F77E2F4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0596863"/>
    <w:multiLevelType w:val="hybridMultilevel"/>
    <w:tmpl w:val="E8269AB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41000DD2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AF40E01E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AB683EC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8B0E0A0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276CD22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AFB2D4D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CB452E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F77E2F4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1EBB1DB1"/>
    <w:multiLevelType w:val="multilevel"/>
    <w:tmpl w:val="61AEE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AB03AC"/>
    <w:multiLevelType w:val="hybridMultilevel"/>
    <w:tmpl w:val="2D769694"/>
    <w:lvl w:ilvl="0" w:tplc="04090017">
      <w:start w:val="1"/>
      <w:numFmt w:val="chineseCountingThousand"/>
      <w:lvlText w:val="(%1)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4" w15:restartNumberingAfterBreak="0">
    <w:nsid w:val="2F8A7756"/>
    <w:multiLevelType w:val="hybridMultilevel"/>
    <w:tmpl w:val="021EA7D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0D6460D"/>
    <w:multiLevelType w:val="multilevel"/>
    <w:tmpl w:val="36A6FAC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34CC309D"/>
    <w:multiLevelType w:val="hybridMultilevel"/>
    <w:tmpl w:val="573E7D32"/>
    <w:lvl w:ilvl="0" w:tplc="783C07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8721B03"/>
    <w:multiLevelType w:val="multilevel"/>
    <w:tmpl w:val="61AEE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C563C2A"/>
    <w:multiLevelType w:val="hybridMultilevel"/>
    <w:tmpl w:val="E2FA0D94"/>
    <w:lvl w:ilvl="0" w:tplc="A62456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CE8319F"/>
    <w:multiLevelType w:val="hybridMultilevel"/>
    <w:tmpl w:val="B15A6D9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5C0B4BEB"/>
    <w:multiLevelType w:val="hybridMultilevel"/>
    <w:tmpl w:val="84ECD7E4"/>
    <w:lvl w:ilvl="0" w:tplc="44BE784C">
      <w:start w:val="1"/>
      <w:numFmt w:val="decimal"/>
      <w:lvlText w:val="%1."/>
      <w:lvlJc w:val="left"/>
      <w:pPr>
        <w:ind w:left="840" w:hanging="420"/>
      </w:pPr>
      <w:rPr>
        <w:rFonts w:hint="default"/>
        <w:b w:val="0"/>
        <w:i w:val="0"/>
        <w:sz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1106006"/>
    <w:multiLevelType w:val="hybridMultilevel"/>
    <w:tmpl w:val="E8269AB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41000DD2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AF40E01E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AB683EC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8B0E0A0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276CD22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AFB2D4D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CB452E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F77E2F4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" w15:restartNumberingAfterBreak="0">
    <w:nsid w:val="62063FE2"/>
    <w:multiLevelType w:val="hybridMultilevel"/>
    <w:tmpl w:val="E8269AB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41000DD2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AF40E01E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AB683EC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8B0E0A0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276CD22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AFB2D4D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CB452E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F77E2F4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" w15:restartNumberingAfterBreak="0">
    <w:nsid w:val="666159D0"/>
    <w:multiLevelType w:val="hybridMultilevel"/>
    <w:tmpl w:val="9DCAC29E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 w15:restartNumberingAfterBreak="0">
    <w:nsid w:val="6B335398"/>
    <w:multiLevelType w:val="multilevel"/>
    <w:tmpl w:val="61AEE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F5F4CA6"/>
    <w:multiLevelType w:val="multilevel"/>
    <w:tmpl w:val="61AEE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0DF7141"/>
    <w:multiLevelType w:val="hybridMultilevel"/>
    <w:tmpl w:val="E2FA0D94"/>
    <w:lvl w:ilvl="0" w:tplc="A62456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73D03C89"/>
    <w:multiLevelType w:val="hybridMultilevel"/>
    <w:tmpl w:val="145EDB24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967356C"/>
    <w:multiLevelType w:val="hybridMultilevel"/>
    <w:tmpl w:val="E2FA0D94"/>
    <w:lvl w:ilvl="0" w:tplc="A62456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7E706B1D"/>
    <w:multiLevelType w:val="multilevel"/>
    <w:tmpl w:val="7E706B1D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9"/>
  </w:num>
  <w:num w:numId="3">
    <w:abstractNumId w:val="15"/>
  </w:num>
  <w:num w:numId="4">
    <w:abstractNumId w:val="4"/>
  </w:num>
  <w:num w:numId="5">
    <w:abstractNumId w:val="6"/>
  </w:num>
  <w:num w:numId="6">
    <w:abstractNumId w:val="17"/>
  </w:num>
  <w:num w:numId="7">
    <w:abstractNumId w:val="13"/>
  </w:num>
  <w:num w:numId="8">
    <w:abstractNumId w:val="3"/>
  </w:num>
  <w:num w:numId="9">
    <w:abstractNumId w:val="1"/>
  </w:num>
  <w:num w:numId="10">
    <w:abstractNumId w:val="7"/>
  </w:num>
  <w:num w:numId="11">
    <w:abstractNumId w:val="0"/>
  </w:num>
  <w:num w:numId="12">
    <w:abstractNumId w:val="12"/>
  </w:num>
  <w:num w:numId="13">
    <w:abstractNumId w:val="11"/>
  </w:num>
  <w:num w:numId="14">
    <w:abstractNumId w:val="5"/>
  </w:num>
  <w:num w:numId="15">
    <w:abstractNumId w:val="16"/>
  </w:num>
  <w:num w:numId="16">
    <w:abstractNumId w:val="8"/>
  </w:num>
  <w:num w:numId="17">
    <w:abstractNumId w:val="19"/>
  </w:num>
  <w:num w:numId="18">
    <w:abstractNumId w:val="2"/>
  </w:num>
  <w:num w:numId="19">
    <w:abstractNumId w:val="14"/>
  </w:num>
  <w:num w:numId="20">
    <w:abstractNumId w:val="18"/>
  </w:num>
  <w:num w:numId="21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D6D"/>
    <w:rsid w:val="00002C11"/>
    <w:rsid w:val="00004641"/>
    <w:rsid w:val="000063A8"/>
    <w:rsid w:val="000067DB"/>
    <w:rsid w:val="00007693"/>
    <w:rsid w:val="000101C7"/>
    <w:rsid w:val="00011F98"/>
    <w:rsid w:val="00012699"/>
    <w:rsid w:val="000135D5"/>
    <w:rsid w:val="00013F1C"/>
    <w:rsid w:val="000246B3"/>
    <w:rsid w:val="00027C64"/>
    <w:rsid w:val="000303F2"/>
    <w:rsid w:val="00032ED8"/>
    <w:rsid w:val="000376C2"/>
    <w:rsid w:val="000425B9"/>
    <w:rsid w:val="00044D6B"/>
    <w:rsid w:val="00051133"/>
    <w:rsid w:val="00052E53"/>
    <w:rsid w:val="00053063"/>
    <w:rsid w:val="00053F51"/>
    <w:rsid w:val="000574B4"/>
    <w:rsid w:val="000658B0"/>
    <w:rsid w:val="00067E23"/>
    <w:rsid w:val="0007202D"/>
    <w:rsid w:val="000768D3"/>
    <w:rsid w:val="00083814"/>
    <w:rsid w:val="0008728A"/>
    <w:rsid w:val="00094309"/>
    <w:rsid w:val="000956B7"/>
    <w:rsid w:val="0009693B"/>
    <w:rsid w:val="000A0806"/>
    <w:rsid w:val="000A1858"/>
    <w:rsid w:val="000A394A"/>
    <w:rsid w:val="000A7082"/>
    <w:rsid w:val="000B0A66"/>
    <w:rsid w:val="000B299F"/>
    <w:rsid w:val="000B4B81"/>
    <w:rsid w:val="000B575F"/>
    <w:rsid w:val="000C4A97"/>
    <w:rsid w:val="000D4C77"/>
    <w:rsid w:val="000D6498"/>
    <w:rsid w:val="000E4609"/>
    <w:rsid w:val="000F029A"/>
    <w:rsid w:val="000F29EA"/>
    <w:rsid w:val="00100779"/>
    <w:rsid w:val="00102ECC"/>
    <w:rsid w:val="00103888"/>
    <w:rsid w:val="001057C7"/>
    <w:rsid w:val="001075B3"/>
    <w:rsid w:val="00110724"/>
    <w:rsid w:val="001141AC"/>
    <w:rsid w:val="00121464"/>
    <w:rsid w:val="00122949"/>
    <w:rsid w:val="00122BCF"/>
    <w:rsid w:val="00122E5D"/>
    <w:rsid w:val="00123748"/>
    <w:rsid w:val="00123F25"/>
    <w:rsid w:val="00125763"/>
    <w:rsid w:val="0013118F"/>
    <w:rsid w:val="001327E5"/>
    <w:rsid w:val="001376C5"/>
    <w:rsid w:val="00146E12"/>
    <w:rsid w:val="001510F2"/>
    <w:rsid w:val="0015533F"/>
    <w:rsid w:val="001608A6"/>
    <w:rsid w:val="00163568"/>
    <w:rsid w:val="00170CAA"/>
    <w:rsid w:val="00175916"/>
    <w:rsid w:val="00176652"/>
    <w:rsid w:val="001772BF"/>
    <w:rsid w:val="0017764E"/>
    <w:rsid w:val="00182E29"/>
    <w:rsid w:val="00184809"/>
    <w:rsid w:val="00186913"/>
    <w:rsid w:val="0019026E"/>
    <w:rsid w:val="00190540"/>
    <w:rsid w:val="00190633"/>
    <w:rsid w:val="001947FC"/>
    <w:rsid w:val="00194F17"/>
    <w:rsid w:val="00197C51"/>
    <w:rsid w:val="001A2E46"/>
    <w:rsid w:val="001A382B"/>
    <w:rsid w:val="001A3BFE"/>
    <w:rsid w:val="001A737B"/>
    <w:rsid w:val="001A7CA1"/>
    <w:rsid w:val="001C2704"/>
    <w:rsid w:val="001C5A07"/>
    <w:rsid w:val="001C7556"/>
    <w:rsid w:val="001D433D"/>
    <w:rsid w:val="001D4887"/>
    <w:rsid w:val="001D5B15"/>
    <w:rsid w:val="001E1E4C"/>
    <w:rsid w:val="001E6423"/>
    <w:rsid w:val="001F0B90"/>
    <w:rsid w:val="001F3747"/>
    <w:rsid w:val="001F5F82"/>
    <w:rsid w:val="00200900"/>
    <w:rsid w:val="002016C4"/>
    <w:rsid w:val="00206E2E"/>
    <w:rsid w:val="00207CA7"/>
    <w:rsid w:val="002135A2"/>
    <w:rsid w:val="00216695"/>
    <w:rsid w:val="00220827"/>
    <w:rsid w:val="0022257F"/>
    <w:rsid w:val="00230804"/>
    <w:rsid w:val="002344AF"/>
    <w:rsid w:val="00236088"/>
    <w:rsid w:val="0023686C"/>
    <w:rsid w:val="00243965"/>
    <w:rsid w:val="00246EDC"/>
    <w:rsid w:val="00251F6E"/>
    <w:rsid w:val="00253DFD"/>
    <w:rsid w:val="00273D68"/>
    <w:rsid w:val="00291210"/>
    <w:rsid w:val="00293CC6"/>
    <w:rsid w:val="002A1FC6"/>
    <w:rsid w:val="002A5183"/>
    <w:rsid w:val="002A7733"/>
    <w:rsid w:val="002B2624"/>
    <w:rsid w:val="002B445F"/>
    <w:rsid w:val="002B5C22"/>
    <w:rsid w:val="002B6DAE"/>
    <w:rsid w:val="002B77DE"/>
    <w:rsid w:val="002B7B64"/>
    <w:rsid w:val="002C069B"/>
    <w:rsid w:val="002C50C6"/>
    <w:rsid w:val="002D3E35"/>
    <w:rsid w:val="002D4E8F"/>
    <w:rsid w:val="002D4ED7"/>
    <w:rsid w:val="002D5106"/>
    <w:rsid w:val="002E14FD"/>
    <w:rsid w:val="002F3481"/>
    <w:rsid w:val="002F48C0"/>
    <w:rsid w:val="002F6C70"/>
    <w:rsid w:val="0030525E"/>
    <w:rsid w:val="0032091D"/>
    <w:rsid w:val="003247AD"/>
    <w:rsid w:val="00324947"/>
    <w:rsid w:val="00326DCF"/>
    <w:rsid w:val="00327A7E"/>
    <w:rsid w:val="003321E7"/>
    <w:rsid w:val="003331A4"/>
    <w:rsid w:val="00334074"/>
    <w:rsid w:val="0033430A"/>
    <w:rsid w:val="0033712E"/>
    <w:rsid w:val="003377DE"/>
    <w:rsid w:val="00340E4B"/>
    <w:rsid w:val="0034100B"/>
    <w:rsid w:val="00344433"/>
    <w:rsid w:val="00344508"/>
    <w:rsid w:val="00345D37"/>
    <w:rsid w:val="0034638E"/>
    <w:rsid w:val="00346458"/>
    <w:rsid w:val="003466B4"/>
    <w:rsid w:val="00350F80"/>
    <w:rsid w:val="0036147D"/>
    <w:rsid w:val="00362813"/>
    <w:rsid w:val="00367A88"/>
    <w:rsid w:val="0037074E"/>
    <w:rsid w:val="00372417"/>
    <w:rsid w:val="00372BC1"/>
    <w:rsid w:val="0037705A"/>
    <w:rsid w:val="003812BB"/>
    <w:rsid w:val="00382195"/>
    <w:rsid w:val="00386C2C"/>
    <w:rsid w:val="00386CA9"/>
    <w:rsid w:val="0038768E"/>
    <w:rsid w:val="00396E99"/>
    <w:rsid w:val="00397133"/>
    <w:rsid w:val="003A6390"/>
    <w:rsid w:val="003A76D6"/>
    <w:rsid w:val="003B0E70"/>
    <w:rsid w:val="003B607E"/>
    <w:rsid w:val="003C4E82"/>
    <w:rsid w:val="003D1FFF"/>
    <w:rsid w:val="003D5276"/>
    <w:rsid w:val="003E4340"/>
    <w:rsid w:val="003E6B2E"/>
    <w:rsid w:val="003E6DF1"/>
    <w:rsid w:val="003F0162"/>
    <w:rsid w:val="00413092"/>
    <w:rsid w:val="00413BE0"/>
    <w:rsid w:val="0041422D"/>
    <w:rsid w:val="004145E4"/>
    <w:rsid w:val="00414FE6"/>
    <w:rsid w:val="00425CD3"/>
    <w:rsid w:val="00427A2E"/>
    <w:rsid w:val="004340F6"/>
    <w:rsid w:val="00443DFB"/>
    <w:rsid w:val="00444F35"/>
    <w:rsid w:val="004500C8"/>
    <w:rsid w:val="004547DB"/>
    <w:rsid w:val="00454FA8"/>
    <w:rsid w:val="00456AA3"/>
    <w:rsid w:val="0046575C"/>
    <w:rsid w:val="004663DE"/>
    <w:rsid w:val="004673E3"/>
    <w:rsid w:val="00467D81"/>
    <w:rsid w:val="0047026B"/>
    <w:rsid w:val="004749B8"/>
    <w:rsid w:val="00487551"/>
    <w:rsid w:val="00490167"/>
    <w:rsid w:val="004A3C05"/>
    <w:rsid w:val="004A5A9C"/>
    <w:rsid w:val="004B0400"/>
    <w:rsid w:val="004B44A8"/>
    <w:rsid w:val="004C186C"/>
    <w:rsid w:val="004C5C81"/>
    <w:rsid w:val="004D0219"/>
    <w:rsid w:val="004D391A"/>
    <w:rsid w:val="004D43EB"/>
    <w:rsid w:val="004E66E5"/>
    <w:rsid w:val="004E6C35"/>
    <w:rsid w:val="004E7767"/>
    <w:rsid w:val="004F752B"/>
    <w:rsid w:val="004F7E28"/>
    <w:rsid w:val="005004F4"/>
    <w:rsid w:val="00500AC1"/>
    <w:rsid w:val="00501958"/>
    <w:rsid w:val="005026BC"/>
    <w:rsid w:val="00515CFA"/>
    <w:rsid w:val="00516359"/>
    <w:rsid w:val="0052064D"/>
    <w:rsid w:val="0052276A"/>
    <w:rsid w:val="00524476"/>
    <w:rsid w:val="005254BF"/>
    <w:rsid w:val="00533B3F"/>
    <w:rsid w:val="005377ED"/>
    <w:rsid w:val="00540D69"/>
    <w:rsid w:val="0055097E"/>
    <w:rsid w:val="005531BD"/>
    <w:rsid w:val="0055499E"/>
    <w:rsid w:val="005762B0"/>
    <w:rsid w:val="005871C3"/>
    <w:rsid w:val="00590118"/>
    <w:rsid w:val="00590F1F"/>
    <w:rsid w:val="00591DA6"/>
    <w:rsid w:val="00596238"/>
    <w:rsid w:val="005967A6"/>
    <w:rsid w:val="005A29F9"/>
    <w:rsid w:val="005A31A2"/>
    <w:rsid w:val="005A32CB"/>
    <w:rsid w:val="005A352B"/>
    <w:rsid w:val="005A3C78"/>
    <w:rsid w:val="005A730B"/>
    <w:rsid w:val="005A77A9"/>
    <w:rsid w:val="005B245C"/>
    <w:rsid w:val="005B4EBD"/>
    <w:rsid w:val="005B6AA3"/>
    <w:rsid w:val="005C07E1"/>
    <w:rsid w:val="005C2CDF"/>
    <w:rsid w:val="005E5517"/>
    <w:rsid w:val="005E74F7"/>
    <w:rsid w:val="005F1103"/>
    <w:rsid w:val="00605008"/>
    <w:rsid w:val="00605806"/>
    <w:rsid w:val="00610FB2"/>
    <w:rsid w:val="00612DAA"/>
    <w:rsid w:val="00614908"/>
    <w:rsid w:val="00614AF3"/>
    <w:rsid w:val="00617464"/>
    <w:rsid w:val="006206E0"/>
    <w:rsid w:val="00621230"/>
    <w:rsid w:val="00623BF3"/>
    <w:rsid w:val="00623CF9"/>
    <w:rsid w:val="0062537B"/>
    <w:rsid w:val="00633E7E"/>
    <w:rsid w:val="006464B4"/>
    <w:rsid w:val="00647F58"/>
    <w:rsid w:val="00660A53"/>
    <w:rsid w:val="0066159F"/>
    <w:rsid w:val="00661CF6"/>
    <w:rsid w:val="0067444E"/>
    <w:rsid w:val="006753C0"/>
    <w:rsid w:val="00676AE1"/>
    <w:rsid w:val="00685912"/>
    <w:rsid w:val="0068616C"/>
    <w:rsid w:val="006865E9"/>
    <w:rsid w:val="00690B8F"/>
    <w:rsid w:val="00693BBE"/>
    <w:rsid w:val="00694703"/>
    <w:rsid w:val="0069571B"/>
    <w:rsid w:val="00696575"/>
    <w:rsid w:val="006A2FC7"/>
    <w:rsid w:val="006A54B4"/>
    <w:rsid w:val="006A7C13"/>
    <w:rsid w:val="006B12A4"/>
    <w:rsid w:val="006B315F"/>
    <w:rsid w:val="006B425B"/>
    <w:rsid w:val="006B5AED"/>
    <w:rsid w:val="006B6485"/>
    <w:rsid w:val="006C0234"/>
    <w:rsid w:val="006C27F7"/>
    <w:rsid w:val="006C2EDB"/>
    <w:rsid w:val="006C51A0"/>
    <w:rsid w:val="006D4D1F"/>
    <w:rsid w:val="006E72CF"/>
    <w:rsid w:val="006F2993"/>
    <w:rsid w:val="006F736A"/>
    <w:rsid w:val="007009B2"/>
    <w:rsid w:val="00701B43"/>
    <w:rsid w:val="0070357A"/>
    <w:rsid w:val="0070533A"/>
    <w:rsid w:val="007056EF"/>
    <w:rsid w:val="00705964"/>
    <w:rsid w:val="00711222"/>
    <w:rsid w:val="0071158B"/>
    <w:rsid w:val="00711CA0"/>
    <w:rsid w:val="00713013"/>
    <w:rsid w:val="00714081"/>
    <w:rsid w:val="0071410C"/>
    <w:rsid w:val="00714879"/>
    <w:rsid w:val="00720A80"/>
    <w:rsid w:val="0072120F"/>
    <w:rsid w:val="00722386"/>
    <w:rsid w:val="00723EC4"/>
    <w:rsid w:val="007240E7"/>
    <w:rsid w:val="00724551"/>
    <w:rsid w:val="00724D01"/>
    <w:rsid w:val="00745449"/>
    <w:rsid w:val="00745A29"/>
    <w:rsid w:val="00745A2B"/>
    <w:rsid w:val="00747A6D"/>
    <w:rsid w:val="00755503"/>
    <w:rsid w:val="00760349"/>
    <w:rsid w:val="00760878"/>
    <w:rsid w:val="007648E7"/>
    <w:rsid w:val="00764CC7"/>
    <w:rsid w:val="00764E1C"/>
    <w:rsid w:val="00771449"/>
    <w:rsid w:val="00776B38"/>
    <w:rsid w:val="007823CF"/>
    <w:rsid w:val="00783273"/>
    <w:rsid w:val="0078495B"/>
    <w:rsid w:val="00784B19"/>
    <w:rsid w:val="007854D1"/>
    <w:rsid w:val="0079168A"/>
    <w:rsid w:val="00791F2D"/>
    <w:rsid w:val="00792F82"/>
    <w:rsid w:val="007930EF"/>
    <w:rsid w:val="00793FC6"/>
    <w:rsid w:val="007A0D52"/>
    <w:rsid w:val="007A24EA"/>
    <w:rsid w:val="007A24ED"/>
    <w:rsid w:val="007A272E"/>
    <w:rsid w:val="007A34E5"/>
    <w:rsid w:val="007A3EEA"/>
    <w:rsid w:val="007A548E"/>
    <w:rsid w:val="007A7D90"/>
    <w:rsid w:val="007B6F21"/>
    <w:rsid w:val="007B7038"/>
    <w:rsid w:val="007C09C4"/>
    <w:rsid w:val="007C6BB6"/>
    <w:rsid w:val="007C7CC6"/>
    <w:rsid w:val="007D08B5"/>
    <w:rsid w:val="007D1704"/>
    <w:rsid w:val="007D3B9F"/>
    <w:rsid w:val="007D400D"/>
    <w:rsid w:val="007D5915"/>
    <w:rsid w:val="007D7613"/>
    <w:rsid w:val="007E280D"/>
    <w:rsid w:val="007E49CA"/>
    <w:rsid w:val="007E6D3D"/>
    <w:rsid w:val="007F14EA"/>
    <w:rsid w:val="007F31DB"/>
    <w:rsid w:val="007F4DA9"/>
    <w:rsid w:val="007F4DE0"/>
    <w:rsid w:val="007F6E24"/>
    <w:rsid w:val="007F7A78"/>
    <w:rsid w:val="00805DE8"/>
    <w:rsid w:val="008069C7"/>
    <w:rsid w:val="00807668"/>
    <w:rsid w:val="00810DF7"/>
    <w:rsid w:val="008115AF"/>
    <w:rsid w:val="008153FD"/>
    <w:rsid w:val="00817518"/>
    <w:rsid w:val="00820449"/>
    <w:rsid w:val="0082133C"/>
    <w:rsid w:val="00821584"/>
    <w:rsid w:val="008221B3"/>
    <w:rsid w:val="008246A8"/>
    <w:rsid w:val="00825BB5"/>
    <w:rsid w:val="00827581"/>
    <w:rsid w:val="00827901"/>
    <w:rsid w:val="0083295C"/>
    <w:rsid w:val="00833206"/>
    <w:rsid w:val="008366C3"/>
    <w:rsid w:val="00840737"/>
    <w:rsid w:val="00841C19"/>
    <w:rsid w:val="00842965"/>
    <w:rsid w:val="00843BBC"/>
    <w:rsid w:val="00844895"/>
    <w:rsid w:val="00847DB7"/>
    <w:rsid w:val="00850135"/>
    <w:rsid w:val="008501C9"/>
    <w:rsid w:val="00852B48"/>
    <w:rsid w:val="0085552D"/>
    <w:rsid w:val="00856E9A"/>
    <w:rsid w:val="00861BBB"/>
    <w:rsid w:val="00863870"/>
    <w:rsid w:val="008717DF"/>
    <w:rsid w:val="00874FBD"/>
    <w:rsid w:val="008810EF"/>
    <w:rsid w:val="00881BDC"/>
    <w:rsid w:val="00882D72"/>
    <w:rsid w:val="008831A1"/>
    <w:rsid w:val="00883919"/>
    <w:rsid w:val="00884D04"/>
    <w:rsid w:val="008856D7"/>
    <w:rsid w:val="008873DE"/>
    <w:rsid w:val="0088762D"/>
    <w:rsid w:val="008906F8"/>
    <w:rsid w:val="00893232"/>
    <w:rsid w:val="00893715"/>
    <w:rsid w:val="00893B8F"/>
    <w:rsid w:val="008A0589"/>
    <w:rsid w:val="008A6AE8"/>
    <w:rsid w:val="008B1454"/>
    <w:rsid w:val="008B2618"/>
    <w:rsid w:val="008B2F05"/>
    <w:rsid w:val="008B3AE5"/>
    <w:rsid w:val="008B3D5F"/>
    <w:rsid w:val="008B571C"/>
    <w:rsid w:val="008D3D3C"/>
    <w:rsid w:val="008D49E2"/>
    <w:rsid w:val="008D757D"/>
    <w:rsid w:val="008E35BB"/>
    <w:rsid w:val="008E655C"/>
    <w:rsid w:val="008F22EC"/>
    <w:rsid w:val="008F2501"/>
    <w:rsid w:val="008F4DF8"/>
    <w:rsid w:val="008F570D"/>
    <w:rsid w:val="008F5E93"/>
    <w:rsid w:val="008F7ECC"/>
    <w:rsid w:val="00901FCE"/>
    <w:rsid w:val="009062BA"/>
    <w:rsid w:val="0090768A"/>
    <w:rsid w:val="0091536B"/>
    <w:rsid w:val="009236DA"/>
    <w:rsid w:val="0092780D"/>
    <w:rsid w:val="00931C66"/>
    <w:rsid w:val="00935E8A"/>
    <w:rsid w:val="00937C78"/>
    <w:rsid w:val="00941E79"/>
    <w:rsid w:val="00942484"/>
    <w:rsid w:val="00945572"/>
    <w:rsid w:val="00947F34"/>
    <w:rsid w:val="00951468"/>
    <w:rsid w:val="00953C0B"/>
    <w:rsid w:val="00953D5C"/>
    <w:rsid w:val="009549FE"/>
    <w:rsid w:val="009554B1"/>
    <w:rsid w:val="009661CE"/>
    <w:rsid w:val="009677A7"/>
    <w:rsid w:val="00970CE3"/>
    <w:rsid w:val="009732CF"/>
    <w:rsid w:val="0097750C"/>
    <w:rsid w:val="00977B2F"/>
    <w:rsid w:val="00985468"/>
    <w:rsid w:val="00986885"/>
    <w:rsid w:val="009934D4"/>
    <w:rsid w:val="0099545A"/>
    <w:rsid w:val="00996FD2"/>
    <w:rsid w:val="0099710A"/>
    <w:rsid w:val="009B0F98"/>
    <w:rsid w:val="009B1793"/>
    <w:rsid w:val="009B192A"/>
    <w:rsid w:val="009B375D"/>
    <w:rsid w:val="009D4C39"/>
    <w:rsid w:val="009E2884"/>
    <w:rsid w:val="009E52D7"/>
    <w:rsid w:val="009F1A26"/>
    <w:rsid w:val="009F7C11"/>
    <w:rsid w:val="00A00AFC"/>
    <w:rsid w:val="00A10E7C"/>
    <w:rsid w:val="00A125EE"/>
    <w:rsid w:val="00A15623"/>
    <w:rsid w:val="00A237C7"/>
    <w:rsid w:val="00A31851"/>
    <w:rsid w:val="00A32018"/>
    <w:rsid w:val="00A32ABF"/>
    <w:rsid w:val="00A368E1"/>
    <w:rsid w:val="00A41AA0"/>
    <w:rsid w:val="00A4380D"/>
    <w:rsid w:val="00A51650"/>
    <w:rsid w:val="00A53250"/>
    <w:rsid w:val="00A55C1F"/>
    <w:rsid w:val="00A62EDD"/>
    <w:rsid w:val="00A63C48"/>
    <w:rsid w:val="00A660EE"/>
    <w:rsid w:val="00A71F52"/>
    <w:rsid w:val="00A76B0A"/>
    <w:rsid w:val="00A80BFA"/>
    <w:rsid w:val="00A80E3B"/>
    <w:rsid w:val="00A80EFB"/>
    <w:rsid w:val="00A864D5"/>
    <w:rsid w:val="00A9029B"/>
    <w:rsid w:val="00A91A8C"/>
    <w:rsid w:val="00A948EC"/>
    <w:rsid w:val="00AA3938"/>
    <w:rsid w:val="00AA4C57"/>
    <w:rsid w:val="00AA70F5"/>
    <w:rsid w:val="00AB3165"/>
    <w:rsid w:val="00AB6983"/>
    <w:rsid w:val="00AB77BF"/>
    <w:rsid w:val="00AC2F68"/>
    <w:rsid w:val="00AC3BED"/>
    <w:rsid w:val="00AC5F97"/>
    <w:rsid w:val="00AC608C"/>
    <w:rsid w:val="00AD4479"/>
    <w:rsid w:val="00AD4C9B"/>
    <w:rsid w:val="00AD54A1"/>
    <w:rsid w:val="00AE173B"/>
    <w:rsid w:val="00AE3351"/>
    <w:rsid w:val="00AF225B"/>
    <w:rsid w:val="00AF259F"/>
    <w:rsid w:val="00AF36D5"/>
    <w:rsid w:val="00B00B57"/>
    <w:rsid w:val="00B065C3"/>
    <w:rsid w:val="00B073DE"/>
    <w:rsid w:val="00B1126D"/>
    <w:rsid w:val="00B14624"/>
    <w:rsid w:val="00B14FC3"/>
    <w:rsid w:val="00B205EE"/>
    <w:rsid w:val="00B20D6C"/>
    <w:rsid w:val="00B22806"/>
    <w:rsid w:val="00B2283C"/>
    <w:rsid w:val="00B24D3A"/>
    <w:rsid w:val="00B27A4B"/>
    <w:rsid w:val="00B438AD"/>
    <w:rsid w:val="00B47FBE"/>
    <w:rsid w:val="00B529EF"/>
    <w:rsid w:val="00B575E6"/>
    <w:rsid w:val="00B61650"/>
    <w:rsid w:val="00B61EFB"/>
    <w:rsid w:val="00B623FB"/>
    <w:rsid w:val="00B6445B"/>
    <w:rsid w:val="00B6459D"/>
    <w:rsid w:val="00B65D6C"/>
    <w:rsid w:val="00B704BA"/>
    <w:rsid w:val="00B751A9"/>
    <w:rsid w:val="00B75E36"/>
    <w:rsid w:val="00B773C8"/>
    <w:rsid w:val="00B80E98"/>
    <w:rsid w:val="00B821CF"/>
    <w:rsid w:val="00B8417B"/>
    <w:rsid w:val="00B858E2"/>
    <w:rsid w:val="00B90F83"/>
    <w:rsid w:val="00B955A0"/>
    <w:rsid w:val="00B9700E"/>
    <w:rsid w:val="00B974CB"/>
    <w:rsid w:val="00B97A3D"/>
    <w:rsid w:val="00BA0CBC"/>
    <w:rsid w:val="00BA13B5"/>
    <w:rsid w:val="00BB6840"/>
    <w:rsid w:val="00BC0EA7"/>
    <w:rsid w:val="00BC65F2"/>
    <w:rsid w:val="00BC766A"/>
    <w:rsid w:val="00BD0C9A"/>
    <w:rsid w:val="00BD2FFA"/>
    <w:rsid w:val="00BD4F50"/>
    <w:rsid w:val="00BD5AB7"/>
    <w:rsid w:val="00BF5D52"/>
    <w:rsid w:val="00C00995"/>
    <w:rsid w:val="00C05AC7"/>
    <w:rsid w:val="00C1114D"/>
    <w:rsid w:val="00C134A0"/>
    <w:rsid w:val="00C159AF"/>
    <w:rsid w:val="00C15A21"/>
    <w:rsid w:val="00C21347"/>
    <w:rsid w:val="00C2425A"/>
    <w:rsid w:val="00C26168"/>
    <w:rsid w:val="00C300B6"/>
    <w:rsid w:val="00C323AB"/>
    <w:rsid w:val="00C417F3"/>
    <w:rsid w:val="00C45D98"/>
    <w:rsid w:val="00C466FB"/>
    <w:rsid w:val="00C56CE6"/>
    <w:rsid w:val="00C5797A"/>
    <w:rsid w:val="00C60D16"/>
    <w:rsid w:val="00C6429A"/>
    <w:rsid w:val="00C66F3D"/>
    <w:rsid w:val="00C727C8"/>
    <w:rsid w:val="00C83DCF"/>
    <w:rsid w:val="00C84569"/>
    <w:rsid w:val="00C9369E"/>
    <w:rsid w:val="00C97532"/>
    <w:rsid w:val="00C97B18"/>
    <w:rsid w:val="00C97DC6"/>
    <w:rsid w:val="00CA18A3"/>
    <w:rsid w:val="00CA1AE3"/>
    <w:rsid w:val="00CA53C7"/>
    <w:rsid w:val="00CA557C"/>
    <w:rsid w:val="00CB0281"/>
    <w:rsid w:val="00CB4FF5"/>
    <w:rsid w:val="00CB6110"/>
    <w:rsid w:val="00CC7F5B"/>
    <w:rsid w:val="00CD11C0"/>
    <w:rsid w:val="00CD1D1C"/>
    <w:rsid w:val="00CD2125"/>
    <w:rsid w:val="00CD6BFC"/>
    <w:rsid w:val="00CE2776"/>
    <w:rsid w:val="00CE27C3"/>
    <w:rsid w:val="00CE477E"/>
    <w:rsid w:val="00CE78EC"/>
    <w:rsid w:val="00CF0D09"/>
    <w:rsid w:val="00D005EA"/>
    <w:rsid w:val="00D05563"/>
    <w:rsid w:val="00D07681"/>
    <w:rsid w:val="00D130E5"/>
    <w:rsid w:val="00D13510"/>
    <w:rsid w:val="00D20813"/>
    <w:rsid w:val="00D33913"/>
    <w:rsid w:val="00D35C96"/>
    <w:rsid w:val="00D437D3"/>
    <w:rsid w:val="00D46425"/>
    <w:rsid w:val="00D506A5"/>
    <w:rsid w:val="00D514F6"/>
    <w:rsid w:val="00D52F36"/>
    <w:rsid w:val="00D71274"/>
    <w:rsid w:val="00D72F45"/>
    <w:rsid w:val="00D910B9"/>
    <w:rsid w:val="00D92E84"/>
    <w:rsid w:val="00D964CA"/>
    <w:rsid w:val="00DA1780"/>
    <w:rsid w:val="00DA3A2B"/>
    <w:rsid w:val="00DA4E86"/>
    <w:rsid w:val="00DA5450"/>
    <w:rsid w:val="00DA5809"/>
    <w:rsid w:val="00DA5F63"/>
    <w:rsid w:val="00DB0FCF"/>
    <w:rsid w:val="00DB17CE"/>
    <w:rsid w:val="00DB4DE6"/>
    <w:rsid w:val="00DC6A9C"/>
    <w:rsid w:val="00DD1CB5"/>
    <w:rsid w:val="00DD676E"/>
    <w:rsid w:val="00DD7BC3"/>
    <w:rsid w:val="00DD7CDF"/>
    <w:rsid w:val="00DE0DA3"/>
    <w:rsid w:val="00DE17EB"/>
    <w:rsid w:val="00DE22E8"/>
    <w:rsid w:val="00DE28CE"/>
    <w:rsid w:val="00DE3A7F"/>
    <w:rsid w:val="00DE436A"/>
    <w:rsid w:val="00DE4718"/>
    <w:rsid w:val="00DE6574"/>
    <w:rsid w:val="00DE78EC"/>
    <w:rsid w:val="00DF03B0"/>
    <w:rsid w:val="00DF4430"/>
    <w:rsid w:val="00E000D0"/>
    <w:rsid w:val="00E00E39"/>
    <w:rsid w:val="00E011C7"/>
    <w:rsid w:val="00E04A59"/>
    <w:rsid w:val="00E137B6"/>
    <w:rsid w:val="00E13F3F"/>
    <w:rsid w:val="00E153FD"/>
    <w:rsid w:val="00E17F09"/>
    <w:rsid w:val="00E2039A"/>
    <w:rsid w:val="00E23AEC"/>
    <w:rsid w:val="00E26D83"/>
    <w:rsid w:val="00E34B06"/>
    <w:rsid w:val="00E3529F"/>
    <w:rsid w:val="00E37A69"/>
    <w:rsid w:val="00E403C6"/>
    <w:rsid w:val="00E4674D"/>
    <w:rsid w:val="00E46F65"/>
    <w:rsid w:val="00E5324D"/>
    <w:rsid w:val="00E53E07"/>
    <w:rsid w:val="00E64C13"/>
    <w:rsid w:val="00E661A8"/>
    <w:rsid w:val="00E723DC"/>
    <w:rsid w:val="00E74177"/>
    <w:rsid w:val="00E76A23"/>
    <w:rsid w:val="00E76A3C"/>
    <w:rsid w:val="00E775B8"/>
    <w:rsid w:val="00E84D81"/>
    <w:rsid w:val="00E85284"/>
    <w:rsid w:val="00E91CCC"/>
    <w:rsid w:val="00E94FF5"/>
    <w:rsid w:val="00E95084"/>
    <w:rsid w:val="00E95647"/>
    <w:rsid w:val="00EA08A8"/>
    <w:rsid w:val="00EA3440"/>
    <w:rsid w:val="00EC6950"/>
    <w:rsid w:val="00EC6BE4"/>
    <w:rsid w:val="00ED1401"/>
    <w:rsid w:val="00ED3028"/>
    <w:rsid w:val="00ED3D6D"/>
    <w:rsid w:val="00ED7D83"/>
    <w:rsid w:val="00EE0078"/>
    <w:rsid w:val="00EE3B97"/>
    <w:rsid w:val="00EE6F1D"/>
    <w:rsid w:val="00EE7A2B"/>
    <w:rsid w:val="00EF0AFB"/>
    <w:rsid w:val="00EF10A9"/>
    <w:rsid w:val="00EF1194"/>
    <w:rsid w:val="00EF2CE3"/>
    <w:rsid w:val="00EF7C64"/>
    <w:rsid w:val="00F02319"/>
    <w:rsid w:val="00F05002"/>
    <w:rsid w:val="00F10281"/>
    <w:rsid w:val="00F27574"/>
    <w:rsid w:val="00F3512F"/>
    <w:rsid w:val="00F42251"/>
    <w:rsid w:val="00F427E0"/>
    <w:rsid w:val="00F43740"/>
    <w:rsid w:val="00F44D6F"/>
    <w:rsid w:val="00F52441"/>
    <w:rsid w:val="00F52572"/>
    <w:rsid w:val="00F638EA"/>
    <w:rsid w:val="00F64EFA"/>
    <w:rsid w:val="00F67089"/>
    <w:rsid w:val="00F71112"/>
    <w:rsid w:val="00F71155"/>
    <w:rsid w:val="00F71F5F"/>
    <w:rsid w:val="00F87F87"/>
    <w:rsid w:val="00F91D1E"/>
    <w:rsid w:val="00F92D72"/>
    <w:rsid w:val="00F93971"/>
    <w:rsid w:val="00F93974"/>
    <w:rsid w:val="00FA5A74"/>
    <w:rsid w:val="00FB3B0F"/>
    <w:rsid w:val="00FB7C3C"/>
    <w:rsid w:val="00FC55E8"/>
    <w:rsid w:val="00FD3A40"/>
    <w:rsid w:val="00FD433B"/>
    <w:rsid w:val="00FD51C3"/>
    <w:rsid w:val="00FD533E"/>
    <w:rsid w:val="00FD631A"/>
    <w:rsid w:val="00FD6694"/>
    <w:rsid w:val="00FD7F60"/>
    <w:rsid w:val="00FE141F"/>
    <w:rsid w:val="00FE50E8"/>
    <w:rsid w:val="00FE5358"/>
    <w:rsid w:val="00FE67CA"/>
    <w:rsid w:val="00FE7F85"/>
    <w:rsid w:val="00FF2FAE"/>
    <w:rsid w:val="00FF7818"/>
    <w:rsid w:val="00FF7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687085E6"/>
  <w15:docId w15:val="{556A5633-728B-437B-ABC5-9E08B9F3E7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0E5"/>
    <w:pPr>
      <w:widowControl w:val="0"/>
    </w:pPr>
    <w:rPr>
      <w:rFonts w:asciiTheme="majorHAnsi" w:eastAsia="微软雅黑" w:hAnsiTheme="majorHAnsi"/>
      <w:sz w:val="24"/>
    </w:rPr>
  </w:style>
  <w:style w:type="paragraph" w:styleId="1">
    <w:name w:val="heading 1"/>
    <w:basedOn w:val="a"/>
    <w:next w:val="a"/>
    <w:link w:val="10"/>
    <w:uiPriority w:val="9"/>
    <w:qFormat/>
    <w:rsid w:val="00443DFB"/>
    <w:pPr>
      <w:keepNext/>
      <w:keepLines/>
      <w:numPr>
        <w:numId w:val="1"/>
      </w:numPr>
      <w:spacing w:beforeLines="50" w:before="156" w:line="360" w:lineRule="auto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link w:val="20"/>
    <w:uiPriority w:val="9"/>
    <w:unhideWhenUsed/>
    <w:qFormat/>
    <w:rsid w:val="00D130E5"/>
    <w:pPr>
      <w:keepNext/>
      <w:keepLines/>
      <w:numPr>
        <w:ilvl w:val="1"/>
        <w:numId w:val="1"/>
      </w:numPr>
      <w:spacing w:beforeLines="50" w:before="156" w:line="360" w:lineRule="auto"/>
      <w:outlineLvl w:val="1"/>
    </w:pPr>
    <w:rPr>
      <w:rFonts w:cstheme="majorBidi"/>
      <w:b/>
      <w:bCs/>
      <w:sz w:val="28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443DFB"/>
    <w:pPr>
      <w:keepNext/>
      <w:keepLines/>
      <w:numPr>
        <w:ilvl w:val="2"/>
        <w:numId w:val="1"/>
      </w:numPr>
      <w:spacing w:beforeLines="50" w:before="156"/>
      <w:outlineLvl w:val="2"/>
    </w:pPr>
    <w:rPr>
      <w:b/>
      <w:bCs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8810EF"/>
    <w:pPr>
      <w:keepNext/>
      <w:keepLines/>
      <w:spacing w:before="280" w:after="290" w:line="376" w:lineRule="auto"/>
      <w:outlineLvl w:val="3"/>
    </w:pPr>
    <w:rPr>
      <w:rFonts w:eastAsiaTheme="majorEastAsia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723D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43DFB"/>
    <w:rPr>
      <w:rFonts w:asciiTheme="majorHAnsi" w:eastAsia="微软雅黑" w:hAnsiTheme="majorHAnsi"/>
      <w:b/>
      <w:bCs/>
      <w:kern w:val="44"/>
      <w:sz w:val="30"/>
      <w:szCs w:val="30"/>
    </w:rPr>
  </w:style>
  <w:style w:type="character" w:customStyle="1" w:styleId="20">
    <w:name w:val="标题 2 字符"/>
    <w:basedOn w:val="a0"/>
    <w:link w:val="2"/>
    <w:uiPriority w:val="9"/>
    <w:rsid w:val="00D130E5"/>
    <w:rPr>
      <w:rFonts w:asciiTheme="majorHAnsi" w:eastAsia="微软雅黑" w:hAnsiTheme="majorHAnsi" w:cstheme="majorBidi"/>
      <w:b/>
      <w:bCs/>
      <w:sz w:val="28"/>
      <w:szCs w:val="24"/>
    </w:rPr>
  </w:style>
  <w:style w:type="character" w:customStyle="1" w:styleId="30">
    <w:name w:val="标题 3 字符"/>
    <w:basedOn w:val="a0"/>
    <w:link w:val="3"/>
    <w:uiPriority w:val="9"/>
    <w:rsid w:val="00443DFB"/>
    <w:rPr>
      <w:rFonts w:asciiTheme="majorHAnsi" w:eastAsia="微软雅黑" w:hAnsiTheme="majorHAnsi"/>
      <w:b/>
      <w:bCs/>
      <w:szCs w:val="21"/>
    </w:rPr>
  </w:style>
  <w:style w:type="character" w:customStyle="1" w:styleId="40">
    <w:name w:val="标题 4 字符"/>
    <w:basedOn w:val="a0"/>
    <w:link w:val="4"/>
    <w:uiPriority w:val="9"/>
    <w:rsid w:val="008810E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723DC"/>
    <w:rPr>
      <w:rFonts w:asciiTheme="majorHAnsi" w:eastAsia="微软雅黑" w:hAnsiTheme="majorHAnsi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443D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43DF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43DF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43DFB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D433B"/>
    <w:pPr>
      <w:spacing w:beforeLines="100" w:before="312" w:afterLines="50" w:after="156" w:line="360" w:lineRule="auto"/>
      <w:jc w:val="center"/>
      <w:outlineLvl w:val="0"/>
    </w:pPr>
    <w:rPr>
      <w:rFonts w:cstheme="majorBidi"/>
      <w:b/>
      <w:bCs/>
      <w:sz w:val="52"/>
      <w:szCs w:val="52"/>
    </w:rPr>
  </w:style>
  <w:style w:type="character" w:customStyle="1" w:styleId="a8">
    <w:name w:val="标题 字符"/>
    <w:basedOn w:val="a0"/>
    <w:link w:val="a7"/>
    <w:uiPriority w:val="10"/>
    <w:rsid w:val="00FD433B"/>
    <w:rPr>
      <w:rFonts w:asciiTheme="majorHAnsi" w:eastAsia="微软雅黑" w:hAnsiTheme="majorHAnsi" w:cstheme="majorBidi"/>
      <w:b/>
      <w:bCs/>
      <w:sz w:val="52"/>
      <w:szCs w:val="52"/>
    </w:rPr>
  </w:style>
  <w:style w:type="paragraph" w:styleId="a9">
    <w:name w:val="Subtitle"/>
    <w:basedOn w:val="a"/>
    <w:next w:val="a"/>
    <w:link w:val="aa"/>
    <w:uiPriority w:val="11"/>
    <w:qFormat/>
    <w:rsid w:val="00443DFB"/>
    <w:pPr>
      <w:spacing w:beforeLines="100" w:before="312" w:afterLines="50" w:after="156" w:line="360" w:lineRule="auto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character" w:customStyle="1" w:styleId="aa">
    <w:name w:val="副标题 字符"/>
    <w:basedOn w:val="a0"/>
    <w:link w:val="a9"/>
    <w:uiPriority w:val="11"/>
    <w:rsid w:val="00443DFB"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paragraph" w:styleId="ab">
    <w:name w:val="Balloon Text"/>
    <w:basedOn w:val="a"/>
    <w:link w:val="ac"/>
    <w:uiPriority w:val="99"/>
    <w:semiHidden/>
    <w:unhideWhenUsed/>
    <w:rsid w:val="00443DFB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443DFB"/>
    <w:rPr>
      <w:rFonts w:asciiTheme="majorHAnsi" w:eastAsia="微软雅黑" w:hAnsiTheme="majorHAnsi"/>
      <w:sz w:val="18"/>
      <w:szCs w:val="18"/>
    </w:rPr>
  </w:style>
  <w:style w:type="paragraph" w:styleId="ad">
    <w:name w:val="List Paragraph"/>
    <w:basedOn w:val="a"/>
    <w:uiPriority w:val="34"/>
    <w:qFormat/>
    <w:rsid w:val="00E775B8"/>
    <w:pPr>
      <w:ind w:firstLineChars="200" w:firstLine="420"/>
    </w:pPr>
  </w:style>
  <w:style w:type="table" w:styleId="ae">
    <w:name w:val="Table Grid"/>
    <w:basedOn w:val="a1"/>
    <w:uiPriority w:val="59"/>
    <w:qFormat/>
    <w:rsid w:val="00BA0C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a"/>
    <w:next w:val="a"/>
    <w:autoRedefine/>
    <w:uiPriority w:val="39"/>
    <w:unhideWhenUsed/>
    <w:rsid w:val="00FD433B"/>
    <w:rPr>
      <w:sz w:val="20"/>
    </w:rPr>
  </w:style>
  <w:style w:type="paragraph" w:styleId="TOC2">
    <w:name w:val="toc 2"/>
    <w:basedOn w:val="a"/>
    <w:next w:val="a"/>
    <w:autoRedefine/>
    <w:uiPriority w:val="39"/>
    <w:unhideWhenUsed/>
    <w:rsid w:val="00FD433B"/>
    <w:pPr>
      <w:ind w:leftChars="200" w:left="420"/>
    </w:pPr>
    <w:rPr>
      <w:sz w:val="18"/>
    </w:rPr>
  </w:style>
  <w:style w:type="paragraph" w:styleId="TOC3">
    <w:name w:val="toc 3"/>
    <w:basedOn w:val="a"/>
    <w:next w:val="a"/>
    <w:autoRedefine/>
    <w:uiPriority w:val="39"/>
    <w:unhideWhenUsed/>
    <w:rsid w:val="00FD433B"/>
    <w:pPr>
      <w:ind w:leftChars="400" w:left="840"/>
    </w:pPr>
    <w:rPr>
      <w:sz w:val="18"/>
    </w:rPr>
  </w:style>
  <w:style w:type="character" w:styleId="af">
    <w:name w:val="Hyperlink"/>
    <w:basedOn w:val="a0"/>
    <w:uiPriority w:val="99"/>
    <w:unhideWhenUsed/>
    <w:rsid w:val="00FD433B"/>
    <w:rPr>
      <w:color w:val="0000FF" w:themeColor="hyperlink"/>
      <w:u w:val="single"/>
    </w:rPr>
  </w:style>
  <w:style w:type="paragraph" w:styleId="af0">
    <w:name w:val="Normal (Web)"/>
    <w:basedOn w:val="a"/>
    <w:uiPriority w:val="99"/>
    <w:semiHidden/>
    <w:unhideWhenUsed/>
    <w:rsid w:val="00A31851"/>
    <w:pPr>
      <w:widowControl/>
      <w:spacing w:before="100" w:beforeAutospacing="1" w:after="100" w:afterAutospacing="1"/>
    </w:pPr>
    <w:rPr>
      <w:rFonts w:ascii="宋体" w:eastAsia="宋体" w:hAnsi="宋体" w:cs="宋体"/>
      <w:kern w:val="0"/>
      <w:szCs w:val="24"/>
    </w:rPr>
  </w:style>
  <w:style w:type="character" w:styleId="af1">
    <w:name w:val="FollowedHyperlink"/>
    <w:basedOn w:val="a0"/>
    <w:uiPriority w:val="99"/>
    <w:semiHidden/>
    <w:unhideWhenUsed/>
    <w:rsid w:val="00397133"/>
    <w:rPr>
      <w:color w:val="800080" w:themeColor="followedHyperlink"/>
      <w:u w:val="single"/>
    </w:rPr>
  </w:style>
  <w:style w:type="character" w:customStyle="1" w:styleId="comment">
    <w:name w:val="comment"/>
    <w:basedOn w:val="a0"/>
    <w:rsid w:val="00B858E2"/>
  </w:style>
  <w:style w:type="character" w:customStyle="1" w:styleId="keyword">
    <w:name w:val="keyword"/>
    <w:basedOn w:val="a0"/>
    <w:rsid w:val="00B858E2"/>
  </w:style>
  <w:style w:type="character" w:customStyle="1" w:styleId="string">
    <w:name w:val="string"/>
    <w:basedOn w:val="a0"/>
    <w:rsid w:val="00B858E2"/>
  </w:style>
  <w:style w:type="character" w:customStyle="1" w:styleId="number">
    <w:name w:val="number"/>
    <w:basedOn w:val="a0"/>
    <w:rsid w:val="00B858E2"/>
  </w:style>
  <w:style w:type="paragraph" w:styleId="HTML">
    <w:name w:val="HTML Preformatted"/>
    <w:basedOn w:val="a"/>
    <w:link w:val="HTML0"/>
    <w:uiPriority w:val="99"/>
    <w:semiHidden/>
    <w:unhideWhenUsed/>
    <w:rsid w:val="0034645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46458"/>
    <w:rPr>
      <w:rFonts w:ascii="宋体" w:eastAsia="宋体" w:hAnsi="宋体" w:cs="宋体"/>
      <w:kern w:val="0"/>
      <w:sz w:val="24"/>
      <w:szCs w:val="24"/>
    </w:rPr>
  </w:style>
  <w:style w:type="paragraph" w:styleId="af2">
    <w:name w:val="caption"/>
    <w:basedOn w:val="a"/>
    <w:next w:val="a"/>
    <w:uiPriority w:val="35"/>
    <w:unhideWhenUsed/>
    <w:qFormat/>
    <w:rsid w:val="00CC7F5B"/>
    <w:rPr>
      <w:rFonts w:eastAsia="黑体" w:cstheme="majorBid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69571B"/>
    <w:pPr>
      <w:ind w:leftChars="600" w:left="1260"/>
      <w:jc w:val="both"/>
    </w:pPr>
    <w:rPr>
      <w:rFonts w:asciiTheme="minorHAnsi" w:eastAsiaTheme="minorEastAsia" w:hAnsiTheme="minorHAnsi"/>
    </w:rPr>
  </w:style>
  <w:style w:type="paragraph" w:styleId="TOC5">
    <w:name w:val="toc 5"/>
    <w:basedOn w:val="a"/>
    <w:next w:val="a"/>
    <w:autoRedefine/>
    <w:uiPriority w:val="39"/>
    <w:unhideWhenUsed/>
    <w:rsid w:val="0069571B"/>
    <w:pPr>
      <w:ind w:leftChars="800" w:left="1680"/>
      <w:jc w:val="both"/>
    </w:pPr>
    <w:rPr>
      <w:rFonts w:asciiTheme="minorHAnsi" w:eastAsiaTheme="minorEastAsia" w:hAnsiTheme="minorHAnsi"/>
    </w:rPr>
  </w:style>
  <w:style w:type="paragraph" w:styleId="TOC6">
    <w:name w:val="toc 6"/>
    <w:basedOn w:val="a"/>
    <w:next w:val="a"/>
    <w:autoRedefine/>
    <w:uiPriority w:val="39"/>
    <w:unhideWhenUsed/>
    <w:rsid w:val="0069571B"/>
    <w:pPr>
      <w:ind w:leftChars="1000" w:left="2100"/>
      <w:jc w:val="both"/>
    </w:pPr>
    <w:rPr>
      <w:rFonts w:asciiTheme="minorHAnsi" w:eastAsiaTheme="minorEastAsia" w:hAnsiTheme="minorHAnsi"/>
    </w:rPr>
  </w:style>
  <w:style w:type="paragraph" w:styleId="TOC7">
    <w:name w:val="toc 7"/>
    <w:basedOn w:val="a"/>
    <w:next w:val="a"/>
    <w:autoRedefine/>
    <w:uiPriority w:val="39"/>
    <w:unhideWhenUsed/>
    <w:rsid w:val="0069571B"/>
    <w:pPr>
      <w:ind w:leftChars="1200" w:left="2520"/>
      <w:jc w:val="both"/>
    </w:pPr>
    <w:rPr>
      <w:rFonts w:asciiTheme="minorHAnsi" w:eastAsiaTheme="minorEastAsia" w:hAnsiTheme="minorHAnsi"/>
    </w:rPr>
  </w:style>
  <w:style w:type="paragraph" w:styleId="TOC8">
    <w:name w:val="toc 8"/>
    <w:basedOn w:val="a"/>
    <w:next w:val="a"/>
    <w:autoRedefine/>
    <w:uiPriority w:val="39"/>
    <w:unhideWhenUsed/>
    <w:rsid w:val="0069571B"/>
    <w:pPr>
      <w:ind w:leftChars="1400" w:left="2940"/>
      <w:jc w:val="both"/>
    </w:pPr>
    <w:rPr>
      <w:rFonts w:asciiTheme="minorHAnsi" w:eastAsiaTheme="minorEastAsia" w:hAnsiTheme="minorHAnsi"/>
    </w:rPr>
  </w:style>
  <w:style w:type="paragraph" w:styleId="TOC9">
    <w:name w:val="toc 9"/>
    <w:basedOn w:val="a"/>
    <w:next w:val="a"/>
    <w:autoRedefine/>
    <w:uiPriority w:val="39"/>
    <w:unhideWhenUsed/>
    <w:rsid w:val="0069571B"/>
    <w:pPr>
      <w:ind w:leftChars="1600" w:left="3360"/>
      <w:jc w:val="both"/>
    </w:pPr>
    <w:rPr>
      <w:rFonts w:asciiTheme="minorHAnsi" w:eastAsiaTheme="minorEastAsia" w:hAnsiTheme="minorHAnsi"/>
    </w:rPr>
  </w:style>
  <w:style w:type="paragraph" w:customStyle="1" w:styleId="af3">
    <w:name w:val="封面标题"/>
    <w:basedOn w:val="a"/>
    <w:next w:val="af4"/>
    <w:rsid w:val="00D05563"/>
    <w:pPr>
      <w:shd w:val="pct10" w:color="auto" w:fill="auto"/>
      <w:spacing w:after="6000" w:line="360" w:lineRule="auto"/>
      <w:jc w:val="center"/>
    </w:pPr>
    <w:rPr>
      <w:rFonts w:ascii="Arial" w:eastAsia="黑体" w:hAnsi="Arial" w:cs="Times New Roman"/>
      <w:b/>
      <w:sz w:val="52"/>
      <w:szCs w:val="24"/>
    </w:rPr>
  </w:style>
  <w:style w:type="paragraph" w:customStyle="1" w:styleId="af4">
    <w:name w:val="封面落款"/>
    <w:basedOn w:val="af3"/>
    <w:rsid w:val="00D05563"/>
    <w:pPr>
      <w:shd w:val="clear" w:color="auto" w:fill="auto"/>
      <w:spacing w:after="0"/>
    </w:pPr>
    <w:rPr>
      <w:b w:val="0"/>
      <w:sz w:val="32"/>
    </w:rPr>
  </w:style>
  <w:style w:type="paragraph" w:customStyle="1" w:styleId="af5">
    <w:name w:val="封面副题"/>
    <w:basedOn w:val="af3"/>
    <w:next w:val="af3"/>
    <w:rsid w:val="00D05563"/>
    <w:pPr>
      <w:shd w:val="clear" w:color="auto" w:fill="auto"/>
      <w:spacing w:before="2000" w:after="600"/>
    </w:pPr>
    <w:rPr>
      <w:sz w:val="32"/>
    </w:rPr>
  </w:style>
  <w:style w:type="paragraph" w:customStyle="1" w:styleId="af6">
    <w:name w:val="目录"/>
    <w:basedOn w:val="a"/>
    <w:next w:val="af7"/>
    <w:rsid w:val="00D05563"/>
    <w:pPr>
      <w:spacing w:afterLines="50" w:after="50" w:line="360" w:lineRule="auto"/>
      <w:jc w:val="center"/>
    </w:pPr>
    <w:rPr>
      <w:rFonts w:ascii="Arial" w:eastAsia="黑体" w:hAnsi="Arial" w:cs="Times New Roman"/>
      <w:b/>
      <w:sz w:val="32"/>
      <w:szCs w:val="24"/>
    </w:rPr>
  </w:style>
  <w:style w:type="paragraph" w:styleId="af7">
    <w:name w:val="Normal Indent"/>
    <w:aliases w:val="表正文,正文非缩进,特点,段1,四号,正文不缩进,标题4,???,?????,??,ALT+Z,水上软件,特点 Char,缩进,正文缩进1,body text,bt,正文非缩进 Char Char,特点 Char Char,正文缩进 Char,正文缩进（首行缩进两字）,正文缩进陈木华,正文编号,标题四,正文双线,正文缩进William,Indent 1,Normal Indent（正文缩进）,特点标题,AvtalBr,正文（首行缩进两字）,ödtext,contents,四号 Char,图号"/>
    <w:basedOn w:val="a"/>
    <w:link w:val="af8"/>
    <w:rsid w:val="00D130E5"/>
    <w:pPr>
      <w:spacing w:afterLines="50" w:after="50" w:line="360" w:lineRule="auto"/>
      <w:ind w:firstLineChars="200" w:firstLine="420"/>
      <w:jc w:val="both"/>
    </w:pPr>
    <w:rPr>
      <w:rFonts w:ascii="Times New Roman" w:eastAsia="宋体" w:hAnsi="Times New Roman" w:cs="Times New Roman"/>
      <w:szCs w:val="24"/>
    </w:rPr>
  </w:style>
  <w:style w:type="character" w:customStyle="1" w:styleId="af8">
    <w:name w:val="正文缩进 字符"/>
    <w:aliases w:val="表正文 字符,正文非缩进 字符,特点 字符,段1 字符,四号 字符,正文不缩进 字符,标题4 字符,??? 字符,????? 字符,?? 字符,ALT+Z 字符,水上软件 字符,特点 Char 字符,缩进 字符,正文缩进1 字符,body text 字符,bt 字符,正文非缩进 Char Char 字符,特点 Char Char 字符,正文缩进 Char 字符,正文缩进（首行缩进两字） 字符,正文缩进陈木华 字符,正文编号 字符,标题四 字符,正文双线 字符,Indent 1 字符"/>
    <w:link w:val="af7"/>
    <w:rsid w:val="00D130E5"/>
    <w:rPr>
      <w:rFonts w:ascii="Times New Roman" w:eastAsia="宋体" w:hAnsi="Times New Roman" w:cs="Times New Roman"/>
      <w:sz w:val="24"/>
      <w:szCs w:val="24"/>
    </w:rPr>
  </w:style>
  <w:style w:type="paragraph" w:customStyle="1" w:styleId="af9">
    <w:name w:val="表格首行"/>
    <w:basedOn w:val="a"/>
    <w:rsid w:val="00D05563"/>
    <w:pPr>
      <w:jc w:val="center"/>
    </w:pPr>
    <w:rPr>
      <w:rFonts w:ascii="宋体" w:eastAsia="宋体" w:hAnsi="宋体" w:cs="Times New Roman"/>
      <w:szCs w:val="24"/>
    </w:rPr>
  </w:style>
  <w:style w:type="paragraph" w:customStyle="1" w:styleId="afa">
    <w:name w:val="表格正文"/>
    <w:basedOn w:val="a"/>
    <w:link w:val="Char"/>
    <w:rsid w:val="00D05563"/>
    <w:pPr>
      <w:snapToGrid w:val="0"/>
      <w:spacing w:line="300" w:lineRule="auto"/>
      <w:jc w:val="both"/>
    </w:pPr>
    <w:rPr>
      <w:rFonts w:ascii="Times New Roman" w:eastAsia="宋体" w:hAnsi="Times New Roman" w:cs="Times New Roman"/>
      <w:szCs w:val="24"/>
    </w:rPr>
  </w:style>
  <w:style w:type="character" w:customStyle="1" w:styleId="Char">
    <w:name w:val="表格正文 Char"/>
    <w:link w:val="afa"/>
    <w:rsid w:val="00D05563"/>
    <w:rPr>
      <w:rFonts w:ascii="Times New Roman" w:eastAsia="宋体" w:hAnsi="Times New Roman" w:cs="Times New Roman"/>
      <w:szCs w:val="24"/>
    </w:rPr>
  </w:style>
  <w:style w:type="paragraph" w:customStyle="1" w:styleId="11">
    <w:name w:val="列出段落1"/>
    <w:aliases w:val="符号列表,彩色列表 - 强调文字颜色 11,符号1.1（天云科技）,列出段落-正文,lp1,·ûºÅÁÐ±í,¡¤?o?¨¢D¡À¨ª,?¡è?o?¡§¡éD?¨¤¡§a,??¨¨?o??¡ì?¨¦D?¡§¡è?¡ìa,??¡§¡§?o???¨¬?¡§|D??¡ì?¨¨??¨¬a,???¡ì?¡ì?o???¡§???¡ì|D???¨¬?¡§¡§??¡§?a,????¨¬??¨¬?o????¡ì????¨¬|D???¡§???¡ì?¡ì???¡ì?a,图片,第二层,自定义段落"/>
    <w:basedOn w:val="a"/>
    <w:link w:val="Char0"/>
    <w:qFormat/>
    <w:rsid w:val="00B704BA"/>
    <w:pPr>
      <w:widowControl/>
      <w:ind w:firstLine="420"/>
      <w:jc w:val="both"/>
    </w:pPr>
    <w:rPr>
      <w:rFonts w:ascii="Calibri" w:eastAsia="宋体" w:hAnsi="Calibri" w:cs="宋体"/>
      <w:kern w:val="0"/>
      <w:sz w:val="21"/>
      <w:szCs w:val="21"/>
    </w:rPr>
  </w:style>
  <w:style w:type="character" w:customStyle="1" w:styleId="Char0">
    <w:name w:val="列出段落 Char"/>
    <w:aliases w:val="符号列表 Char,彩色列表 - 强调文字颜色 11 Char,符号1.1（天云科技） Char,列出段落-正文 Char,lp1 Char,·ûºÅÁÐ±í Char,¡¤?o?¨¢D¡À¨ª Char,?¡è?o?¡§¡éD?¨¤¡§a Char,??¨¨?o??¡ì?¨¦D?¡§¡è?¡ìa Char,??¡§¡§?o???¨¬?¡§|D??¡ì?¨¨??¨¬a Char,???¡ì?¡ì?o???¡§???¡ì|D???¨¬?¡§¡§??¡§?a Char,图片 Char"/>
    <w:link w:val="11"/>
    <w:rsid w:val="00B704BA"/>
    <w:rPr>
      <w:rFonts w:ascii="Calibri" w:eastAsia="宋体" w:hAnsi="Calibri" w:cs="宋体"/>
      <w:kern w:val="0"/>
      <w:szCs w:val="21"/>
    </w:rPr>
  </w:style>
  <w:style w:type="paragraph" w:styleId="afb">
    <w:name w:val="Body Text"/>
    <w:basedOn w:val="a"/>
    <w:link w:val="afc"/>
    <w:qFormat/>
    <w:rsid w:val="008501C9"/>
    <w:pPr>
      <w:spacing w:before="60" w:after="60" w:line="360" w:lineRule="auto"/>
      <w:ind w:firstLineChars="200" w:firstLine="200"/>
      <w:jc w:val="both"/>
    </w:pPr>
    <w:rPr>
      <w:rFonts w:ascii="Times New Roman" w:eastAsia="宋体" w:hAnsi="Times New Roman" w:cs="Times New Roman"/>
      <w:szCs w:val="24"/>
    </w:rPr>
  </w:style>
  <w:style w:type="character" w:customStyle="1" w:styleId="afc">
    <w:name w:val="正文文本 字符"/>
    <w:basedOn w:val="a0"/>
    <w:link w:val="afb"/>
    <w:qFormat/>
    <w:rsid w:val="008501C9"/>
    <w:rPr>
      <w:rFonts w:ascii="Times New Roman" w:eastAsia="宋体" w:hAnsi="Times New Roman" w:cs="Times New Roman"/>
      <w:sz w:val="24"/>
      <w:szCs w:val="24"/>
    </w:rPr>
  </w:style>
  <w:style w:type="character" w:customStyle="1" w:styleId="12">
    <w:name w:val="未处理的提及1"/>
    <w:basedOn w:val="a0"/>
    <w:uiPriority w:val="99"/>
    <w:semiHidden/>
    <w:unhideWhenUsed/>
    <w:rsid w:val="00186913"/>
    <w:rPr>
      <w:color w:val="605E5C"/>
      <w:shd w:val="clear" w:color="auto" w:fill="E1DFDD"/>
    </w:rPr>
  </w:style>
  <w:style w:type="character" w:styleId="afd">
    <w:name w:val="annotation reference"/>
    <w:basedOn w:val="a0"/>
    <w:uiPriority w:val="99"/>
    <w:semiHidden/>
    <w:unhideWhenUsed/>
    <w:rsid w:val="00382195"/>
    <w:rPr>
      <w:sz w:val="21"/>
      <w:szCs w:val="21"/>
    </w:rPr>
  </w:style>
  <w:style w:type="paragraph" w:styleId="afe">
    <w:name w:val="annotation text"/>
    <w:basedOn w:val="a"/>
    <w:link w:val="aff"/>
    <w:uiPriority w:val="99"/>
    <w:semiHidden/>
    <w:unhideWhenUsed/>
    <w:rsid w:val="00382195"/>
  </w:style>
  <w:style w:type="character" w:customStyle="1" w:styleId="aff">
    <w:name w:val="批注文字 字符"/>
    <w:basedOn w:val="a0"/>
    <w:link w:val="afe"/>
    <w:uiPriority w:val="99"/>
    <w:semiHidden/>
    <w:rsid w:val="00382195"/>
    <w:rPr>
      <w:rFonts w:asciiTheme="majorHAnsi" w:eastAsia="微软雅黑" w:hAnsiTheme="majorHAnsi"/>
      <w:sz w:val="24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382195"/>
    <w:rPr>
      <w:b/>
      <w:bCs/>
    </w:rPr>
  </w:style>
  <w:style w:type="character" w:customStyle="1" w:styleId="aff1">
    <w:name w:val="批注主题 字符"/>
    <w:basedOn w:val="aff"/>
    <w:link w:val="aff0"/>
    <w:uiPriority w:val="99"/>
    <w:semiHidden/>
    <w:rsid w:val="00382195"/>
    <w:rPr>
      <w:rFonts w:asciiTheme="majorHAnsi" w:eastAsia="微软雅黑" w:hAnsiTheme="majorHAnsi"/>
      <w:b/>
      <w:b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1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16054">
          <w:marLeft w:val="131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3445">
          <w:marLeft w:val="131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80729">
          <w:marLeft w:val="131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965175">
          <w:marLeft w:val="131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059226">
          <w:marLeft w:val="131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7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10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2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655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4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77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51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76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439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56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016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319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7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29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3673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83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2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585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53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6384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94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46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1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4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3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7.png"/><Relationship Id="rId21" Type="http://schemas.openxmlformats.org/officeDocument/2006/relationships/header" Target="header6.xml"/><Relationship Id="rId42" Type="http://schemas.openxmlformats.org/officeDocument/2006/relationships/image" Target="media/image22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84" Type="http://schemas.openxmlformats.org/officeDocument/2006/relationships/image" Target="media/image62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header" Target="header3.xml"/><Relationship Id="rId107" Type="http://schemas.openxmlformats.org/officeDocument/2006/relationships/image" Target="media/image87.png"/><Relationship Id="rId11" Type="http://schemas.openxmlformats.org/officeDocument/2006/relationships/endnotes" Target="endnotes.xml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3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5" Type="http://schemas.openxmlformats.org/officeDocument/2006/relationships/customXml" Target="../customXml/item5.xml"/><Relationship Id="rId90" Type="http://schemas.openxmlformats.org/officeDocument/2006/relationships/image" Target="media/image71.png"/><Relationship Id="rId95" Type="http://schemas.openxmlformats.org/officeDocument/2006/relationships/image" Target="media/image75.png"/><Relationship Id="rId22" Type="http://schemas.openxmlformats.org/officeDocument/2006/relationships/image" Target="media/image3.tiff"/><Relationship Id="rId27" Type="http://schemas.openxmlformats.org/officeDocument/2006/relationships/image" Target="media/image8.png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image" Target="media/image11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91" Type="http://schemas.openxmlformats.org/officeDocument/2006/relationships/image" Target="media/image70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29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25.png"/><Relationship Id="rId60" Type="http://schemas.openxmlformats.org/officeDocument/2006/relationships/image" Target="media/image41.png"/><Relationship Id="rId65" Type="http://schemas.openxmlformats.org/officeDocument/2006/relationships/image" Target="media/image43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9" Type="http://schemas.openxmlformats.org/officeDocument/2006/relationships/image" Target="media/image20.png"/><Relationship Id="rId109" Type="http://schemas.openxmlformats.org/officeDocument/2006/relationships/image" Target="media/image89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7" Type="http://schemas.openxmlformats.org/officeDocument/2006/relationships/styles" Target="styles.xml"/><Relationship Id="rId71" Type="http://schemas.openxmlformats.org/officeDocument/2006/relationships/image" Target="media/image49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7.tiff"/><Relationship Id="rId24" Type="http://schemas.openxmlformats.org/officeDocument/2006/relationships/image" Target="media/image5.png"/><Relationship Id="rId40" Type="http://schemas.openxmlformats.org/officeDocument/2006/relationships/image" Target="media/image18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39.png"/><Relationship Id="rId82" Type="http://schemas.openxmlformats.org/officeDocument/2006/relationships/image" Target="media/image63.png"/><Relationship Id="rId19" Type="http://schemas.openxmlformats.org/officeDocument/2006/relationships/header" Target="header5.xml"/><Relationship Id="rId14" Type="http://schemas.openxmlformats.org/officeDocument/2006/relationships/footer" Target="footer1.xml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settings" Target="settings.xml"/><Relationship Id="rId51" Type="http://schemas.openxmlformats.org/officeDocument/2006/relationships/image" Target="media/image30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image" Target="media/image5.tiff"/><Relationship Id="rId46" Type="http://schemas.openxmlformats.org/officeDocument/2006/relationships/image" Target="media/image24.png"/><Relationship Id="rId67" Type="http://schemas.openxmlformats.org/officeDocument/2006/relationships/image" Target="media/image47.png"/><Relationship Id="rId116" Type="http://schemas.openxmlformats.org/officeDocument/2006/relationships/image" Target="media/image96.png"/><Relationship Id="rId20" Type="http://schemas.openxmlformats.org/officeDocument/2006/relationships/footer" Target="footer4.xml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4.png"/><Relationship Id="rId88" Type="http://schemas.openxmlformats.org/officeDocument/2006/relationships/image" Target="media/image67.png"/><Relationship Id="rId111" Type="http://schemas.openxmlformats.org/officeDocument/2006/relationships/image" Target="media/image91.png"/><Relationship Id="rId15" Type="http://schemas.openxmlformats.org/officeDocument/2006/relationships/footer" Target="footer2.xml"/><Relationship Id="rId36" Type="http://schemas.openxmlformats.org/officeDocument/2006/relationships/image" Target="media/image16.png"/><Relationship Id="rId57" Type="http://schemas.openxmlformats.org/officeDocument/2006/relationships/image" Target="media/image34.png"/><Relationship Id="rId106" Type="http://schemas.openxmlformats.org/officeDocument/2006/relationships/image" Target="media/image86.png"/><Relationship Id="rId10" Type="http://schemas.openxmlformats.org/officeDocument/2006/relationships/footnotes" Target="footnotes.xml"/><Relationship Id="rId31" Type="http://schemas.openxmlformats.org/officeDocument/2006/relationships/image" Target="media/image12.png"/><Relationship Id="rId52" Type="http://schemas.openxmlformats.org/officeDocument/2006/relationships/image" Target="media/image32.png"/><Relationship Id="rId73" Type="http://schemas.openxmlformats.org/officeDocument/2006/relationships/image" Target="media/image54.png"/><Relationship Id="rId78" Type="http://schemas.openxmlformats.org/officeDocument/2006/relationships/image" Target="media/image5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uojiayu\Downloads\JD-RD-EP-_01-T02_&#20135;&#21697;&#38656;&#27714;&#35268;&#26684;&#35828;&#26126;&#20070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ecWebId xmlns="ef9cc3a8-9141-49a0-9002-9563e6b9280f" xsi:nil="true"/>
    <ItemActionField xmlns="ef9cc3a8-9141-49a0-9002-9563e6b9280f" xsi:nil="true"/>
    <SecListId xmlns="ef9cc3a8-9141-49a0-9002-9563e6b9280f" xsi:nil="true"/>
    <ViewCount xmlns="ef9cc3a8-9141-49a0-9002-9563e6b9280f">1</ViewCount>
    <SecSiteId xmlns="ef9cc3a8-9141-49a0-9002-9563e6b9280f" xsi:nil="true"/>
    <SecStatus xmlns="ef9cc3a8-9141-49a0-9002-9563e6b9280f" xsi:nil="true"/>
    <SecItemId xmlns="ef9cc3a8-9141-49a0-9002-9563e6b9280f" xsi:nil="true"/>
    <CustomTitle xmlns="ef9cc3a8-9141-49a0-9002-9563e6b9280f" xsi:nil="true"/>
    <_dlc_DocId xmlns="c5bac8a2-86ab-4c42-9900-ffc46c46fda0">3K5U44P36RUJ-709346376-259</_dlc_DocId>
    <_dlc_DocIdUrl xmlns="c5bac8a2-86ab-4c42-9900-ffc46c46fda0">
      <Url>https://idoc.jd.com/sites/SXH2pro/Dk1Gp5E5/_layouts/15/DocIdRedir.aspx?ID=3K5U44P36RUJ-709346376-259</Url>
      <Description>3K5U44P36RUJ-709346376-259</Description>
    </_dlc_DocIdUrl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CD0DAF7486BBA94D80F16A94D3247DEB" ma:contentTypeVersion="8" ma:contentTypeDescription="新建文档。" ma:contentTypeScope="" ma:versionID="090d73783c68743139085fe9205e9222">
  <xsd:schema xmlns:xsd="http://www.w3.org/2001/XMLSchema" xmlns:xs="http://www.w3.org/2001/XMLSchema" xmlns:p="http://schemas.microsoft.com/office/2006/metadata/properties" xmlns:ns2="c5bac8a2-86ab-4c42-9900-ffc46c46fda0" xmlns:ns3="ef9cc3a8-9141-49a0-9002-9563e6b9280f" targetNamespace="http://schemas.microsoft.com/office/2006/metadata/properties" ma:root="true" ma:fieldsID="aae906587bb9d58e576c04274f021e20" ns2:_="" ns3:_="">
    <xsd:import namespace="c5bac8a2-86ab-4c42-9900-ffc46c46fda0"/>
    <xsd:import namespace="ef9cc3a8-9141-49a0-9002-9563e6b9280f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CustomTitle" minOccurs="0"/>
                <xsd:element ref="ns3:ItemActionField" minOccurs="0"/>
                <xsd:element ref="ns3:ViewCount" minOccurs="0"/>
                <xsd:element ref="ns3:SecStatus" minOccurs="0"/>
                <xsd:element ref="ns3:SecSiteId" minOccurs="0"/>
                <xsd:element ref="ns3:SecWebId" minOccurs="0"/>
                <xsd:element ref="ns3:SecListId" minOccurs="0"/>
                <xsd:element ref="ns3:SecItem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bac8a2-86ab-4c42-9900-ffc46c46fda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档 ID 值" ma:description="分配至此项的文档 ID 值。" ma:internalName="_dlc_DocId" ma:readOnly="true">
      <xsd:simpleType>
        <xsd:restriction base="dms:Text"/>
      </xsd:simpleType>
    </xsd:element>
    <xsd:element name="_dlc_DocIdUrl" ma:index="9" nillable="true" ma:displayName="文档 ID" ma:description="此文档的永久链接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永久 ID" ma:description="在添加过程中保留 ID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9cc3a8-9141-49a0-9002-9563e6b9280f" elementFormDefault="qualified">
    <xsd:import namespace="http://schemas.microsoft.com/office/2006/documentManagement/types"/>
    <xsd:import namespace="http://schemas.microsoft.com/office/infopath/2007/PartnerControls"/>
    <xsd:element name="CustomTitle" ma:index="11" nillable="true" ma:displayName="标题" ma:internalName="CustomTitle">
      <xsd:simpleType>
        <xsd:restriction base="dms:Unknown"/>
      </xsd:simpleType>
    </xsd:element>
    <xsd:element name="ItemActionField" ma:index="12" nillable="true" ma:displayName="操作" ma:internalName="ItemActionField">
      <xsd:simpleType>
        <xsd:restriction base="dms:Unknown"/>
      </xsd:simpleType>
    </xsd:element>
    <xsd:element name="ViewCount" ma:index="13" nillable="true" ma:displayName="ViewCount" ma:decimals="0" ma:hidden="true" ma:internalName="ViewCount">
      <xsd:simpleType>
        <xsd:restriction base="dms:Number"/>
      </xsd:simpleType>
    </xsd:element>
    <xsd:element name="SecStatus" ma:index="14" nillable="true" ma:displayName="已加密" ma:internalName="SecStatus">
      <xsd:simpleType>
        <xsd:restriction base="dms:Text"/>
      </xsd:simpleType>
    </xsd:element>
    <xsd:element name="SecSiteId" ma:index="15" nillable="true" ma:displayName="SecSiteId" ma:hidden="true" ma:internalName="SecSiteId">
      <xsd:simpleType>
        <xsd:restriction base="dms:Text"/>
      </xsd:simpleType>
    </xsd:element>
    <xsd:element name="SecWebId" ma:index="16" nillable="true" ma:displayName="SecWebId" ma:internalName="SecWebId">
      <xsd:simpleType>
        <xsd:restriction base="dms:Text"/>
      </xsd:simpleType>
    </xsd:element>
    <xsd:element name="SecListId" ma:index="17" nillable="true" ma:displayName="SecListId" ma:hidden="true" ma:internalName="SecListId">
      <xsd:simpleType>
        <xsd:restriction base="dms:Text"/>
      </xsd:simpleType>
    </xsd:element>
    <xsd:element name="SecItemId" ma:index="18" nillable="true" ma:displayName="SecItemId" ma:hidden="true" ma:internalName="SecItem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A67F13E-94F8-44AB-8AEC-2CBA8A66D3AD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0E794740-4516-413B-AD58-B28B4ED0CE3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68462FC-F0EF-4CAE-B481-467309DF1067}">
  <ds:schemaRefs>
    <ds:schemaRef ds:uri="http://schemas.microsoft.com/office/2006/metadata/properties"/>
    <ds:schemaRef ds:uri="http://schemas.microsoft.com/office/infopath/2007/PartnerControls"/>
    <ds:schemaRef ds:uri="ef9cc3a8-9141-49a0-9002-9563e6b9280f"/>
    <ds:schemaRef ds:uri="c5bac8a2-86ab-4c42-9900-ffc46c46fda0"/>
  </ds:schemaRefs>
</ds:datastoreItem>
</file>

<file path=customXml/itemProps4.xml><?xml version="1.0" encoding="utf-8"?>
<ds:datastoreItem xmlns:ds="http://schemas.openxmlformats.org/officeDocument/2006/customXml" ds:itemID="{5828EDBB-1E81-40B7-A0F5-5D8AF0E6F8FC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28FC5C1D-7C70-4F1E-B0EA-146F847213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bac8a2-86ab-4c42-9900-ffc46c46fda0"/>
    <ds:schemaRef ds:uri="ef9cc3a8-9141-49a0-9002-9563e6b9280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C:\Users\guojiayu\Downloads\JD-RD-EP-_01-T02_产品需求规格说明书模板.dotx</Template>
  <TotalTime>5503</TotalTime>
  <Pages>44</Pages>
  <Words>2964</Words>
  <Characters>16896</Characters>
  <Application>Microsoft Office Word</Application>
  <DocSecurity>0</DocSecurity>
  <Lines>140</Lines>
  <Paragraphs>39</Paragraphs>
  <ScaleCrop>false</ScaleCrop>
  <Company>Microsoft Corporation</Company>
  <LinksUpToDate>false</LinksUpToDate>
  <CharactersWithSpaces>19821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</dc:creator>
  <cp:keywords/>
  <dc:description/>
  <cp:lastModifiedBy>Shuyun Lyu</cp:lastModifiedBy>
  <cp:revision>261</cp:revision>
  <cp:lastPrinted>2019-06-13T06:15:00Z</cp:lastPrinted>
  <dcterms:created xsi:type="dcterms:W3CDTF">2019-05-17T03:05:00Z</dcterms:created>
  <dcterms:modified xsi:type="dcterms:W3CDTF">2021-01-14T08:33:00Z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0x010100CD0DAF7486BBA94D80F16A94D3247DEB</vt:lpwstr>
  </property>
  <property fmtid="{D5CDD505-2E9C-101B-9397-08002B2CF9AE}" pid="3" name="_dlc_DocIdItemGuid">
    <vt:lpwstr>87974749-b987-48e3-9748-a82ad3bc0fb9</vt:lpwstr>
  </property>
</Properties>
</file>